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17D032A" w14:textId="77777777" w:rsidR="001273C1" w:rsidRDefault="009C7E97">
      <w:pPr>
        <w:pStyle w:val="Title"/>
      </w:pPr>
      <w:sdt>
        <w:sdtPr>
          <w:alias w:val="Enter your company name:"/>
          <w:tag w:val="Enter your company name:"/>
          <w:id w:val="1501239775"/>
          <w:placeholder>
            <w:docPart w:val="6E036D573117454A9BC1F9FB3E7322F8"/>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r w:rsidR="00C16778">
            <w:t>Your Company</w:t>
          </w:r>
        </w:sdtContent>
      </w:sdt>
      <w:r w:rsidR="00C16778">
        <w:br/>
      </w:r>
      <w:sdt>
        <w:sdtPr>
          <w:alias w:val="Proposal for Services:"/>
          <w:tag w:val="Proposal for Services:"/>
          <w:id w:val="-621605906"/>
          <w:placeholder>
            <w:docPart w:val="BAB01FF3429345DD891E7BCAEAD1E313"/>
          </w:placeholder>
          <w:temporary/>
          <w:showingPlcHdr/>
          <w15:appearance w15:val="hidden"/>
        </w:sdtPr>
        <w:sdtEndPr/>
        <w:sdtContent>
          <w:r w:rsidR="00386778">
            <w:t>Proposal for Services</w:t>
          </w:r>
        </w:sdtContent>
      </w:sdt>
    </w:p>
    <w:p w14:paraId="23EF405F" w14:textId="77777777" w:rsidR="001273C1" w:rsidRDefault="009C7E97">
      <w:pPr>
        <w:pStyle w:val="Subtitle"/>
      </w:pPr>
      <w:sdt>
        <w:sdtPr>
          <w:alias w:val="For Independent Contractors:"/>
          <w:tag w:val="For Independent Contractors:"/>
          <w:id w:val="-1746102849"/>
          <w:placeholder>
            <w:docPart w:val="4FA23BD1C25F425EA0A06E6E9F983AD8"/>
          </w:placeholder>
          <w:temporary/>
          <w:showingPlcHdr/>
          <w15:appearance w15:val="hidden"/>
        </w:sdtPr>
        <w:sdtEndPr/>
        <w:sdtContent>
          <w:r w:rsidR="00386778">
            <w:t>For Independent Contractors</w:t>
          </w:r>
        </w:sdtContent>
      </w:sdt>
    </w:p>
    <w:p w14:paraId="2C853562" w14:textId="77777777" w:rsidR="00386778" w:rsidRPr="00386778" w:rsidRDefault="00386778" w:rsidP="00BE3CD6">
      <w:pPr>
        <w:pStyle w:val="Heading2"/>
      </w:pPr>
    </w:p>
    <w:tbl>
      <w:tblPr>
        <w:tblStyle w:val="TipTable"/>
        <w:tblW w:w="5000" w:type="pct"/>
        <w:tblLook w:val="04A0" w:firstRow="1" w:lastRow="0" w:firstColumn="1" w:lastColumn="0" w:noHBand="0" w:noVBand="1"/>
        <w:tblDescription w:val="Layout table"/>
      </w:tblPr>
      <w:tblGrid>
        <w:gridCol w:w="577"/>
        <w:gridCol w:w="8783"/>
      </w:tblGrid>
      <w:tr w:rsidR="00386778" w14:paraId="64195312"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0D5DC546" w14:textId="77777777" w:rsidR="00386778" w:rsidRDefault="00386778" w:rsidP="004D39A3">
            <w:pPr>
              <w:spacing w:after="180" w:line="288" w:lineRule="auto"/>
            </w:pPr>
            <w:r>
              <w:rPr>
                <w:noProof/>
                <w:lang w:eastAsia="en-US"/>
              </w:rPr>
              <mc:AlternateContent>
                <mc:Choice Requires="wpg">
                  <w:drawing>
                    <wp:inline distT="0" distB="0" distL="0" distR="0" wp14:anchorId="5E204336" wp14:editId="16BF605C">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53AB0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Nkg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P5NO42SCAAAbCgAAA4AAAAAAAAAAAAAAAAALgIAAGRycy9lMm9Eb2MueG1sUEsBAi0AFAAG&#10;AAgAAAAhAAXiDD3ZAAAAAwEAAA8AAAAAAAAAAAAAAAAA7AoAAGRycy9kb3ducmV2LnhtbFBLBQYA&#10;AAAABAAEAPMAAADyCw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fillcolor="#5b9bd5 [3204]" stroked="f" strokeweight="0"/>
                      <v:shape id="Freeform 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165CBA5" w14:textId="77777777" w:rsidR="00386778"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506021547"/>
                <w:placeholder>
                  <w:docPart w:val="E5DF5911028349329CCDF16075572F51"/>
                </w:placeholder>
                <w:temporary/>
                <w:showingPlcHdr/>
                <w15:appearance w15:val="hidden"/>
              </w:sdtPr>
              <w:sdtEndPr/>
              <w:sdtContent>
                <w:r w:rsidR="00386778">
                  <w:t>The proposal for services is at the heart of an independent contractor’s sales tool kit. It combines key company information, your unique selling proposition, and your knowledge of a client’s needs and wants into a single document that can also serve as a basis for contract negotiations.</w:t>
                </w:r>
              </w:sdtContent>
            </w:sdt>
          </w:p>
          <w:sdt>
            <w:sdtPr>
              <w:alias w:val="Enter description:"/>
              <w:tag w:val="Enter description:"/>
              <w:id w:val="890700937"/>
              <w:placeholder>
                <w:docPart w:val="664046D318954BCD8204B06BA286561E"/>
              </w:placeholder>
              <w:temporary/>
              <w:showingPlcHdr/>
              <w15:appearance w15:val="hidden"/>
            </w:sdtPr>
            <w:sdtEndPr/>
            <w:sdtContent>
              <w:p w14:paraId="19426225" w14:textId="77777777" w:rsidR="00AA4E06" w:rsidRPr="000136ED" w:rsidRDefault="00AA4E06" w:rsidP="00AA4E06">
                <w:pPr>
                  <w:pStyle w:val="TipText"/>
                  <w:cnfStyle w:val="000000000000" w:firstRow="0" w:lastRow="0" w:firstColumn="0" w:lastColumn="0" w:oddVBand="0" w:evenVBand="0" w:oddHBand="0" w:evenHBand="0" w:firstRowFirstColumn="0" w:firstRowLastColumn="0" w:lastRowFirstColumn="0" w:lastRowLastColumn="0"/>
                </w:pPr>
                <w:r w:rsidRPr="000136ED">
                  <w:t>Use this sample proposal as an outline for developing your own.</w:t>
                </w:r>
              </w:p>
              <w:p w14:paraId="22BBD9D2" w14:textId="77777777" w:rsidR="00386778" w:rsidRDefault="00AA4E06" w:rsidP="00386778">
                <w:pPr>
                  <w:pStyle w:val="TipText"/>
                  <w:cnfStyle w:val="000000000000" w:firstRow="0" w:lastRow="0" w:firstColumn="0" w:lastColumn="0" w:oddVBand="0" w:evenVBand="0" w:oddHBand="0" w:evenHBand="0" w:firstRowFirstColumn="0" w:firstRowLastColumn="0" w:lastRowFirstColumn="0" w:lastRowLastColumn="0"/>
                </w:pPr>
                <w:r w:rsidRPr="000136ED">
                  <w:t xml:space="preserve">To delete any shaded tips (like this one), just </w:t>
                </w:r>
                <w:r>
                  <w:t xml:space="preserve">select </w:t>
                </w:r>
                <w:r w:rsidRPr="000136ED">
                  <w:t>the tip text and then press the spacebar.</w:t>
                </w:r>
              </w:p>
            </w:sdtContent>
          </w:sdt>
          <w:p w14:paraId="1B9FFF7E" w14:textId="77777777" w:rsidR="00386778"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711107396"/>
                <w:placeholder>
                  <w:docPart w:val="086F4EE53BED47C696383F171DCADDAC"/>
                </w:placeholder>
                <w:temporary/>
                <w:showingPlcHdr/>
                <w15:appearance w15:val="hidden"/>
              </w:sdtPr>
              <w:sdtEndPr/>
              <w:sdtContent>
                <w:r w:rsidR="00386778">
                  <w:t>The sample content throughout this proposal includes placeholder content for you to replace with your own.</w:t>
                </w:r>
              </w:sdtContent>
            </w:sdt>
          </w:p>
        </w:tc>
      </w:tr>
    </w:tbl>
    <w:p w14:paraId="3A94D2A0" w14:textId="77777777" w:rsidR="001273C1" w:rsidRDefault="001273C1" w:rsidP="00F9769D"/>
    <w:p w14:paraId="7A610BFA" w14:textId="77777777" w:rsidR="001273C1" w:rsidRDefault="009C7E97">
      <w:pPr>
        <w:pStyle w:val="Heading1"/>
      </w:pPr>
      <w:sdt>
        <w:sdtPr>
          <w:alias w:val="Overview:"/>
          <w:tag w:val="Overview:"/>
          <w:id w:val="-1324508684"/>
          <w:placeholder>
            <w:docPart w:val="973FFC55E9F340A880163F1DB235BCDA"/>
          </w:placeholder>
          <w:temporary/>
          <w:showingPlcHdr/>
          <w15:appearance w15:val="hidden"/>
        </w:sdtPr>
        <w:sdtEndPr/>
        <w:sdtContent>
          <w:r w:rsidR="00386778">
            <w:t>Overview</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488B5894"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78157D70" w14:textId="77777777" w:rsidR="00386778" w:rsidRDefault="00386778" w:rsidP="004D39A3">
            <w:r>
              <w:rPr>
                <w:noProof/>
                <w:lang w:eastAsia="en-US"/>
              </w:rPr>
              <mc:AlternateContent>
                <mc:Choice Requires="wpg">
                  <w:drawing>
                    <wp:inline distT="0" distB="0" distL="0" distR="0" wp14:anchorId="46E078EC" wp14:editId="2C8BC4D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3B13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X/kA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ABXtX/kAgAAGwoAAAOAAAAAAAAAAAAAAAAAC4CAABkcnMvZTJvRG9jLnhtbFBLAQItABQABgAI&#10;AAAAIQAF4gw92QAAAAMBAAAPAAAAAAAAAAAAAAAAAOoKAABkcnMvZG93bnJldi54bWxQSwUGAAAA&#10;AAQABADzAAAA8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7A2932" w14:textId="77777777" w:rsidR="00386778"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661595137"/>
                <w:placeholder>
                  <w:docPart w:val="0B3779AF201E41B38A60D9F0B3C30745"/>
                </w:placeholder>
                <w:temporary/>
                <w:showingPlcHdr/>
                <w15:appearance w15:val="hidden"/>
              </w:sdtPr>
              <w:sdtEndPr/>
              <w:sdtContent>
                <w:r w:rsidR="00386778">
                  <w:t>Use the overview to provide a brief summary of the reason for the proposal, and how you can best support the client’s needs. You can expand on this summary throughout the rest of the proposal.</w:t>
                </w:r>
              </w:sdtContent>
            </w:sdt>
          </w:p>
        </w:tc>
      </w:tr>
    </w:tbl>
    <w:p w14:paraId="24D1F185" w14:textId="77777777" w:rsidR="001273C1" w:rsidRDefault="001273C1">
      <w:pPr>
        <w:pStyle w:val="NoSpacing"/>
      </w:pPr>
    </w:p>
    <w:p w14:paraId="252B474C" w14:textId="77777777" w:rsidR="001273C1" w:rsidRDefault="009C7E97">
      <w:sdt>
        <w:sdtPr>
          <w:alias w:val="Your Company name:"/>
          <w:tag w:val="Your Company name:"/>
          <w:id w:val="-1319412129"/>
          <w:placeholder>
            <w:docPart w:val="A806693D58814B929388FAE07FAD200D"/>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C16778">
            <w:rPr>
              <w:rStyle w:val="PlaceholderText"/>
            </w:rPr>
            <w:t>Your Company</w:t>
          </w:r>
        </w:sdtContent>
      </w:sdt>
      <w:r w:rsidR="00C16778">
        <w:t xml:space="preserve"> </w:t>
      </w:r>
      <w:sdt>
        <w:sdtPr>
          <w:alias w:val="Enter description:"/>
          <w:tag w:val="Enter description:"/>
          <w:id w:val="-1101337332"/>
          <w:placeholder>
            <w:docPart w:val="3105B6DE3C8A4E00A62377E8D52F5AED"/>
          </w:placeholder>
          <w:temporary/>
          <w:showingPlcHdr/>
          <w15:appearance w15:val="hidden"/>
        </w:sdtPr>
        <w:sdtEndPr/>
        <w:sdtContent>
          <w:r w:rsidR="00386778">
            <w:t>is pleased to submit this proposal for services to support</w:t>
          </w:r>
        </w:sdtContent>
      </w:sdt>
      <w:r w:rsidR="00386778">
        <w:t xml:space="preserve"> </w:t>
      </w:r>
      <w:sdt>
        <w:sdtPr>
          <w:alias w:val="Client name:"/>
          <w:tag w:val="Client name:"/>
          <w:id w:val="-1704244616"/>
          <w:placeholder>
            <w:docPart w:val="D4CE84819833403FA01F23CD5BBC3BFC"/>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16778">
            <w:rPr>
              <w:rStyle w:val="PlaceholderText"/>
            </w:rPr>
            <w:t>Client’s Company</w:t>
          </w:r>
        </w:sdtContent>
      </w:sdt>
      <w:r w:rsidR="00C16778">
        <w:t xml:space="preserve"> </w:t>
      </w:r>
      <w:sdt>
        <w:sdtPr>
          <w:alias w:val="Enter description:"/>
          <w:tag w:val="Enter description:"/>
          <w:id w:val="1513799901"/>
          <w:placeholder>
            <w:docPart w:val="3AC4594C05E7485F8A02E1F3AFBF6C46"/>
          </w:placeholder>
          <w:temporary/>
          <w:showingPlcHdr/>
          <w15:appearance w15:val="hidden"/>
        </w:sdtPr>
        <w:sdtEndPr/>
        <w:sdtContent>
          <w:r w:rsidR="00386778">
            <w:t>in achieving its goals for improving customer satisfaction by</w:t>
          </w:r>
        </w:sdtContent>
      </w:sdt>
      <w:r w:rsidR="00386778">
        <w:t xml:space="preserve"> </w:t>
      </w:r>
      <w:sdt>
        <w:sdtPr>
          <w:alias w:val="Enter description:"/>
          <w:tag w:val="Enter description:"/>
          <w:id w:val="-566963215"/>
          <w:placeholder>
            <w:docPart w:val="7CE81055C0CC42CEA054A26B954DF1E7"/>
          </w:placeholder>
          <w:temporary/>
          <w:showingPlcHdr/>
          <w15:appearance w15:val="hidden"/>
        </w:sdtPr>
        <w:sdtEndPr/>
        <w:sdtContent>
          <w:r w:rsidR="00386778">
            <w:t>providing training and post-sales support for its new order entry and fulfillment system. We have partnered with dozens of small businesses throughout the Northeast—businesses committed to improving the customer experience through convenience, accuracy of orders, and timely delivery.</w:t>
          </w:r>
        </w:sdtContent>
      </w:sdt>
    </w:p>
    <w:p w14:paraId="085AE922" w14:textId="77777777" w:rsidR="001273C1" w:rsidRDefault="009C7E97">
      <w:pPr>
        <w:pStyle w:val="Heading2"/>
      </w:pPr>
      <w:sdt>
        <w:sdtPr>
          <w:alias w:val="The Objective:"/>
          <w:tag w:val="The Objective:"/>
          <w:id w:val="-75594084"/>
          <w:placeholder>
            <w:docPart w:val="F53263157AE44A1893A10200BF78EB2B"/>
          </w:placeholder>
          <w:temporary/>
          <w:showingPlcHdr/>
          <w15:appearance w15:val="hidden"/>
        </w:sdtPr>
        <w:sdtEndPr/>
        <w:sdtContent>
          <w:r w:rsidR="00386778">
            <w:t>The Objective</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16BC4918"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22AE6B82" w14:textId="77777777" w:rsidR="00386778" w:rsidRDefault="00386778" w:rsidP="004D39A3">
            <w:r>
              <w:rPr>
                <w:noProof/>
                <w:lang w:eastAsia="en-US"/>
              </w:rPr>
              <mc:AlternateContent>
                <mc:Choice Requires="wpg">
                  <w:drawing>
                    <wp:inline distT="0" distB="0" distL="0" distR="0" wp14:anchorId="090BFE92" wp14:editId="2C31E7EE">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0175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Xam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QG8XamQgAAHEoAAAOAAAAAAAAAAAAAAAAAC4CAABkcnMvZTJvRG9jLnhtbFBL&#10;AQItABQABgAIAAAAIQAF4gw92QAAAAMBAAAPAAAAAAAAAAAAAAAAAPMKAABkcnMvZG93bnJldi54&#10;bWxQSwUGAAAAAAQABADzAAAA+Q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5F2FDF" w14:textId="77777777" w:rsidR="00386778"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45373808"/>
                <w:placeholder>
                  <w:docPart w:val="623999ADF39E457AB575D706C067C1F2"/>
                </w:placeholder>
                <w:temporary/>
                <w:showingPlcHdr/>
                <w15:appearance w15:val="hidden"/>
              </w:sdtPr>
              <w:sdtEndPr/>
              <w:sdtContent>
                <w:r w:rsidR="00386778">
                  <w:t>Include a purpose statement that covers the problem and the key theme around your solution. Restate the client’s needs as determined by reading their RFP or your previous interview process.</w:t>
                </w:r>
              </w:sdtContent>
            </w:sdt>
          </w:p>
        </w:tc>
      </w:tr>
    </w:tbl>
    <w:p w14:paraId="504CD158" w14:textId="77777777" w:rsidR="001273C1" w:rsidRDefault="001273C1">
      <w:pPr>
        <w:pStyle w:val="NoSpacing"/>
      </w:pPr>
    </w:p>
    <w:p w14:paraId="2E07FC94" w14:textId="77777777" w:rsidR="001273C1" w:rsidRDefault="009C7E97">
      <w:pPr>
        <w:pStyle w:val="ListBullet"/>
      </w:pPr>
      <w:sdt>
        <w:sdtPr>
          <w:alias w:val="Need #1:"/>
          <w:tag w:val="Need #1:"/>
          <w:id w:val="890539782"/>
          <w:placeholder>
            <w:docPart w:val="F643BD98E2ED4D48A0D5CF3C0C1AA814"/>
          </w:placeholder>
          <w:temporary/>
          <w:showingPlcHdr/>
          <w15:appearance w15:val="hidden"/>
        </w:sdtPr>
        <w:sdtEndPr/>
        <w:sdtContent>
          <w:r w:rsidR="00386778">
            <w:t>Need #1:</w:t>
          </w:r>
        </w:sdtContent>
      </w:sdt>
      <w:r w:rsidR="00C16778">
        <w:t xml:space="preserve"> </w:t>
      </w:r>
      <w:sdt>
        <w:sdtPr>
          <w:alias w:val="Enter Need #1:"/>
          <w:tag w:val="Enter Need #1:"/>
          <w:id w:val="428630050"/>
          <w:placeholder>
            <w:docPart w:val="E14CFBD2D20A4002A649C90995B3528E"/>
          </w:placeholder>
          <w:temporary/>
          <w:showingPlcHdr/>
          <w15:appearance w15:val="hidden"/>
        </w:sdtPr>
        <w:sdtEndPr/>
        <w:sdtContent>
          <w:r w:rsidR="00386778">
            <w:t>improve response time for customer questions</w:t>
          </w:r>
        </w:sdtContent>
      </w:sdt>
    </w:p>
    <w:p w14:paraId="03718AEB" w14:textId="77777777" w:rsidR="001273C1" w:rsidRDefault="009C7E97">
      <w:pPr>
        <w:pStyle w:val="ListBullet"/>
      </w:pPr>
      <w:sdt>
        <w:sdtPr>
          <w:alias w:val="Need #2:"/>
          <w:tag w:val="Need #2:"/>
          <w:id w:val="1973086966"/>
          <w:placeholder>
            <w:docPart w:val="1A2E182F81FD4FBA9B265950E4AA4B5C"/>
          </w:placeholder>
          <w:temporary/>
          <w:showingPlcHdr/>
          <w15:appearance w15:val="hidden"/>
        </w:sdtPr>
        <w:sdtEndPr/>
        <w:sdtContent>
          <w:r w:rsidR="00386778">
            <w:t>Need #2:</w:t>
          </w:r>
        </w:sdtContent>
      </w:sdt>
      <w:r w:rsidR="00C16778">
        <w:t xml:space="preserve"> </w:t>
      </w:r>
      <w:sdt>
        <w:sdtPr>
          <w:alias w:val="Enter Need #2:"/>
          <w:tag w:val="Enter Need #2:"/>
          <w:id w:val="1557817185"/>
          <w:placeholder>
            <w:docPart w:val="E3B035065E6B4C93AE55A803772AA6E9"/>
          </w:placeholder>
          <w:temporary/>
          <w:showingPlcHdr/>
          <w15:appearance w15:val="hidden"/>
        </w:sdtPr>
        <w:sdtEndPr/>
        <w:sdtContent>
          <w:r w:rsidR="00386778">
            <w:t>improve upon weaknesses in upsell/cross-sell volumes</w:t>
          </w:r>
        </w:sdtContent>
      </w:sdt>
    </w:p>
    <w:p w14:paraId="35EB01FC" w14:textId="77777777" w:rsidR="001273C1" w:rsidRDefault="009C7E97">
      <w:pPr>
        <w:pStyle w:val="ListBullet"/>
      </w:pPr>
      <w:sdt>
        <w:sdtPr>
          <w:alias w:val="Need #3:"/>
          <w:tag w:val="Need #3:"/>
          <w:id w:val="-580906833"/>
          <w:placeholder>
            <w:docPart w:val="4049F01AC0DC4156BD5CF5056B2E90DB"/>
          </w:placeholder>
          <w:temporary/>
          <w:showingPlcHdr/>
          <w15:appearance w15:val="hidden"/>
        </w:sdtPr>
        <w:sdtEndPr/>
        <w:sdtContent>
          <w:r w:rsidR="00386778">
            <w:t>Need #3:</w:t>
          </w:r>
        </w:sdtContent>
      </w:sdt>
      <w:r w:rsidR="00C16778">
        <w:t xml:space="preserve"> </w:t>
      </w:r>
      <w:sdt>
        <w:sdtPr>
          <w:alias w:val="Enter Need #3:"/>
          <w:tag w:val="Enter Need #3:"/>
          <w:id w:val="-1964030536"/>
          <w:placeholder>
            <w:docPart w:val="C90AC2234DC84D7A8FA38F987E6C821D"/>
          </w:placeholder>
          <w:temporary/>
          <w:showingPlcHdr/>
          <w15:appearance w15:val="hidden"/>
        </w:sdtPr>
        <w:sdtEndPr/>
        <w:sdtContent>
          <w:r w:rsidR="00386778">
            <w:t>rapid training for staff on new system</w:t>
          </w:r>
        </w:sdtContent>
      </w:sdt>
    </w:p>
    <w:p w14:paraId="13B7E542" w14:textId="77777777" w:rsidR="001273C1" w:rsidRDefault="009C7E97">
      <w:pPr>
        <w:pStyle w:val="Heading2"/>
      </w:pPr>
      <w:sdt>
        <w:sdtPr>
          <w:alias w:val="The Opportunity:"/>
          <w:tag w:val="The Opportunity:"/>
          <w:id w:val="295649087"/>
          <w:placeholder>
            <w:docPart w:val="4ADC1449FB3B44599D1518DDD5F330E6"/>
          </w:placeholder>
          <w:temporary/>
          <w:showingPlcHdr/>
          <w15:appearance w15:val="hidden"/>
        </w:sdtPr>
        <w:sdtEndPr/>
        <w:sdtContent>
          <w:r w:rsidR="00386778">
            <w:t>The Opportunity</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55EB1E5A"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10E2DE1C" w14:textId="77777777" w:rsidR="00386778" w:rsidRDefault="00386778" w:rsidP="004D39A3">
            <w:r>
              <w:rPr>
                <w:noProof/>
                <w:lang w:eastAsia="en-US"/>
              </w:rPr>
              <mc:AlternateContent>
                <mc:Choice Requires="wpg">
                  <w:drawing>
                    <wp:inline distT="0" distB="0" distL="0" distR="0" wp14:anchorId="119B547B" wp14:editId="0F049CF2">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D2D6E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YQm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r7yM&#10;0z51C+xlg6uXWvru8DC9/PJB/RkHrmB/9t0XvP9lXnH5f3zdRb2whffalMzmHTx6cY5/V6/HXN4U&#10;fPM/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nvWYQmQgAAHEoAAAOAAAAAAAAAAAAAAAAAC4CAABkcnMvZTJvRG9jLnhtbFBL&#10;AQItABQABgAIAAAAIQAF4gw92QAAAAMBAAAPAAAAAAAAAAAAAAAAAPMKAABkcnMvZG93bnJldi54&#10;bWxQSwUGAAAAAAQABADzAAAA+Qs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2"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6F966F" w14:textId="77777777" w:rsidR="00386778"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452293014"/>
                <w:placeholder>
                  <w:docPart w:val="2CC37AB39B7049D3A5D1B7A12F626AE7"/>
                </w:placeholder>
                <w:temporary/>
                <w:showingPlcHdr/>
                <w15:appearance w15:val="hidden"/>
              </w:sdtPr>
              <w:sdtEndPr/>
              <w:sdtContent>
                <w:r w:rsidR="00386778">
                  <w:t>Include major points and identify the opportunity. Restate the client’s project goals you identified previously (such as via RFP, interview, etc.).</w:t>
                </w:r>
              </w:sdtContent>
            </w:sdt>
          </w:p>
        </w:tc>
      </w:tr>
    </w:tbl>
    <w:p w14:paraId="37F85077" w14:textId="77777777" w:rsidR="001273C1" w:rsidRDefault="001273C1">
      <w:pPr>
        <w:pStyle w:val="NoSpacing"/>
      </w:pPr>
    </w:p>
    <w:p w14:paraId="4C33C30A" w14:textId="77777777" w:rsidR="001273C1" w:rsidRDefault="009C7E97">
      <w:pPr>
        <w:pStyle w:val="ListBullet"/>
      </w:pPr>
      <w:sdt>
        <w:sdtPr>
          <w:alias w:val="Goal #1:"/>
          <w:tag w:val="Goal #1:"/>
          <w:id w:val="1034073029"/>
          <w:placeholder>
            <w:docPart w:val="642F1C26BF31407C9ABCEBC109E15B69"/>
          </w:placeholder>
          <w:temporary/>
          <w:showingPlcHdr/>
          <w15:appearance w15:val="hidden"/>
        </w:sdtPr>
        <w:sdtEndPr/>
        <w:sdtContent>
          <w:r w:rsidR="00386778">
            <w:t>Goal #1:</w:t>
          </w:r>
        </w:sdtContent>
      </w:sdt>
      <w:r w:rsidR="00C16778">
        <w:t xml:space="preserve"> </w:t>
      </w:r>
      <w:sdt>
        <w:sdtPr>
          <w:alias w:val="Enter Goal #1:"/>
          <w:tag w:val="Enter Goal #1:"/>
          <w:id w:val="212774532"/>
          <w:placeholder>
            <w:docPart w:val="CC06A9DCFF414D8A917679A1048A226A"/>
          </w:placeholder>
          <w:temporary/>
          <w:showingPlcHdr/>
          <w15:appearance w15:val="hidden"/>
        </w:sdtPr>
        <w:sdtEndPr/>
        <w:sdtContent>
          <w:r w:rsidR="00386778">
            <w:t>Train all CSRs on new system within 6 weeks of go-live date</w:t>
          </w:r>
        </w:sdtContent>
      </w:sdt>
    </w:p>
    <w:p w14:paraId="78CE405A" w14:textId="77777777" w:rsidR="001273C1" w:rsidRDefault="009C7E97">
      <w:pPr>
        <w:pStyle w:val="ListBullet"/>
      </w:pPr>
      <w:sdt>
        <w:sdtPr>
          <w:alias w:val="Goal #2:"/>
          <w:tag w:val="Goal #2:"/>
          <w:id w:val="173073365"/>
          <w:placeholder>
            <w:docPart w:val="F15E56728514437FB44DC171B9D1F76A"/>
          </w:placeholder>
          <w:temporary/>
          <w:showingPlcHdr/>
          <w15:appearance w15:val="hidden"/>
        </w:sdtPr>
        <w:sdtEndPr/>
        <w:sdtContent>
          <w:r w:rsidR="00386778">
            <w:t>Goal #2:</w:t>
          </w:r>
        </w:sdtContent>
      </w:sdt>
      <w:r w:rsidR="00C16778">
        <w:t xml:space="preserve"> </w:t>
      </w:r>
      <w:sdt>
        <w:sdtPr>
          <w:alias w:val="Enter Goal #2:"/>
          <w:tag w:val="Enter Goal #2:"/>
          <w:id w:val="-1167944397"/>
          <w:placeholder>
            <w:docPart w:val="3AF07FEB7294419FB276A8AFB57B7F4C"/>
          </w:placeholder>
          <w:temporary/>
          <w:showingPlcHdr/>
          <w15:appearance w15:val="hidden"/>
        </w:sdtPr>
        <w:sdtEndPr/>
        <w:sdtContent>
          <w:r w:rsidR="00386778">
            <w:t>Integrate sales training with functional training on new system</w:t>
          </w:r>
        </w:sdtContent>
      </w:sdt>
    </w:p>
    <w:p w14:paraId="1B87C837" w14:textId="77777777" w:rsidR="001273C1" w:rsidRDefault="009C7E97">
      <w:pPr>
        <w:pStyle w:val="ListBullet"/>
      </w:pPr>
      <w:sdt>
        <w:sdtPr>
          <w:alias w:val="Goal #3:"/>
          <w:tag w:val="Goal #3:"/>
          <w:id w:val="1581246031"/>
          <w:placeholder>
            <w:docPart w:val="5AD4258BBD0A4D09997BCE55F48E86F8"/>
          </w:placeholder>
          <w:temporary/>
          <w:showingPlcHdr/>
          <w15:appearance w15:val="hidden"/>
        </w:sdtPr>
        <w:sdtEndPr/>
        <w:sdtContent>
          <w:r w:rsidR="00386778">
            <w:t>Goal #3:</w:t>
          </w:r>
        </w:sdtContent>
      </w:sdt>
      <w:r w:rsidR="00C16778">
        <w:t xml:space="preserve"> </w:t>
      </w:r>
      <w:sdt>
        <w:sdtPr>
          <w:alias w:val="Enter Goal #3:"/>
          <w:tag w:val="Enter Goal #3:"/>
          <w:id w:val="37865290"/>
          <w:placeholder>
            <w:docPart w:val="E6A83E8CCD9C44B2B08B8BE0C403D89E"/>
          </w:placeholder>
          <w:temporary/>
          <w:showingPlcHdr/>
          <w15:appearance w15:val="hidden"/>
        </w:sdtPr>
        <w:sdtEndPr/>
        <w:sdtContent>
          <w:r w:rsidR="00386778">
            <w:t>Monitor sales volume, return rates, and key satisfaction metrics for 6 weeks following training</w:t>
          </w:r>
        </w:sdtContent>
      </w:sdt>
    </w:p>
    <w:p w14:paraId="4318A1D9" w14:textId="77777777" w:rsidR="001273C1" w:rsidRDefault="009C7E97">
      <w:pPr>
        <w:pStyle w:val="Heading2"/>
      </w:pPr>
      <w:sdt>
        <w:sdtPr>
          <w:alias w:val="The Solution:"/>
          <w:tag w:val="The Solution:"/>
          <w:id w:val="494454261"/>
          <w:placeholder>
            <w:docPart w:val="C08B91D2514A45F0ADA0A97B5B0EB575"/>
          </w:placeholder>
          <w:temporary/>
          <w:showingPlcHdr/>
          <w15:appearance w15:val="hidden"/>
        </w:sdtPr>
        <w:sdtEndPr/>
        <w:sdtContent>
          <w:r w:rsidR="00386778">
            <w:t>The Solution</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465DB998"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2305E0B1" w14:textId="77777777" w:rsidR="00386778" w:rsidRDefault="00386778" w:rsidP="004D39A3">
            <w:r>
              <w:rPr>
                <w:noProof/>
                <w:lang w:eastAsia="en-US"/>
              </w:rPr>
              <mc:AlternateContent>
                <mc:Choice Requires="wpg">
                  <w:drawing>
                    <wp:inline distT="0" distB="0" distL="0" distR="0" wp14:anchorId="3F05B479" wp14:editId="58E96783">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230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13ilg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&#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uk13ilggAAHEoAAAOAAAAAAAAAAAAAAAAAC4CAABkcnMvZTJvRG9jLnhtbFBLAQIt&#10;ABQABgAIAAAAIQAF4gw92QAAAAMBAAAPAAAAAAAAAAAAAAAAAPAKAABkcnMvZG93bnJldi54bWxQ&#10;SwUGAAAAAAQABADzAAAA9g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9BE7E" w14:textId="77777777" w:rsidR="00386778"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963996092"/>
                <w:placeholder>
                  <w:docPart w:val="C87B3A08E25A47468A0ADDDE072D5955"/>
                </w:placeholder>
                <w:temporary/>
                <w:showingPlcHdr/>
                <w15:appearance w15:val="hidden"/>
              </w:sdtPr>
              <w:sdtEndPr/>
              <w:sdtContent>
                <w:r w:rsidR="00386778">
                  <w:t>Include recommendations that lead to your proposed solution. Summarize what you’re proposing to do and how you’re going to meet the goals. You’ll be able to expand on the details within the ‘Our Proposal’ section.</w:t>
                </w:r>
              </w:sdtContent>
            </w:sdt>
          </w:p>
        </w:tc>
      </w:tr>
    </w:tbl>
    <w:p w14:paraId="14A5E38C" w14:textId="77777777" w:rsidR="001273C1" w:rsidRDefault="001273C1">
      <w:pPr>
        <w:pStyle w:val="NoSpacing"/>
      </w:pPr>
    </w:p>
    <w:p w14:paraId="3B1737D8" w14:textId="77777777" w:rsidR="001273C1" w:rsidRDefault="009C7E97">
      <w:pPr>
        <w:pStyle w:val="ListBullet"/>
      </w:pPr>
      <w:sdt>
        <w:sdtPr>
          <w:alias w:val="Recommendation #1:"/>
          <w:tag w:val="Recommendation #1:"/>
          <w:id w:val="1128045340"/>
          <w:placeholder>
            <w:docPart w:val="599BE9C90BDB451385637E81555B5136"/>
          </w:placeholder>
          <w:temporary/>
          <w:showingPlcHdr/>
          <w15:appearance w15:val="hidden"/>
        </w:sdtPr>
        <w:sdtEndPr/>
        <w:sdtContent>
          <w:r w:rsidR="00386778">
            <w:t>Recommendation #1:</w:t>
          </w:r>
        </w:sdtContent>
      </w:sdt>
      <w:r w:rsidR="00C16778">
        <w:t xml:space="preserve"> </w:t>
      </w:r>
      <w:sdt>
        <w:sdtPr>
          <w:alias w:val="Enter Recommendation # 1 statement:"/>
          <w:tag w:val="Enter Recommendation # 1 statement:"/>
          <w:id w:val="955369554"/>
          <w:placeholder>
            <w:docPart w:val="7E41DF75D19E4286881D0937E45053D3"/>
          </w:placeholder>
          <w:temporary/>
          <w:showingPlcHdr/>
          <w15:appearance w15:val="hidden"/>
        </w:sdtPr>
        <w:sdtEndPr/>
        <w:sdtContent>
          <w:r w:rsidR="00386778">
            <w:t>Recommendation # 1 statement</w:t>
          </w:r>
        </w:sdtContent>
      </w:sdt>
    </w:p>
    <w:p w14:paraId="04C625F9" w14:textId="77777777" w:rsidR="001273C1" w:rsidRDefault="009C7E97">
      <w:pPr>
        <w:pStyle w:val="ListBullet"/>
      </w:pPr>
      <w:sdt>
        <w:sdtPr>
          <w:alias w:val="Recommendation #2:"/>
          <w:tag w:val="Recommendation #2:"/>
          <w:id w:val="-1346548688"/>
          <w:placeholder>
            <w:docPart w:val="F20DCE03A8464E49A77DF34DC7585F9E"/>
          </w:placeholder>
          <w:temporary/>
          <w:showingPlcHdr/>
          <w15:appearance w15:val="hidden"/>
        </w:sdtPr>
        <w:sdtEndPr/>
        <w:sdtContent>
          <w:r w:rsidR="00386778">
            <w:t>Recommendation #2:</w:t>
          </w:r>
        </w:sdtContent>
      </w:sdt>
      <w:r w:rsidR="00C16778">
        <w:t xml:space="preserve"> </w:t>
      </w:r>
      <w:sdt>
        <w:sdtPr>
          <w:alias w:val="Enter Recommendation # 2 statement:"/>
          <w:tag w:val="Enter Recommendation # 2 statement:"/>
          <w:id w:val="-1317643469"/>
          <w:placeholder>
            <w:docPart w:val="5A20E438446D474CA39328931210E5A6"/>
          </w:placeholder>
          <w:temporary/>
          <w:showingPlcHdr/>
          <w15:appearance w15:val="hidden"/>
        </w:sdtPr>
        <w:sdtEndPr/>
        <w:sdtContent>
          <w:r w:rsidR="00386778">
            <w:t>Recommendation # 2 statement</w:t>
          </w:r>
        </w:sdtContent>
      </w:sdt>
    </w:p>
    <w:p w14:paraId="40AB8664" w14:textId="77777777" w:rsidR="001273C1" w:rsidRDefault="009C7E97">
      <w:pPr>
        <w:pStyle w:val="ListBullet"/>
      </w:pPr>
      <w:sdt>
        <w:sdtPr>
          <w:alias w:val="Recommendation #3:"/>
          <w:tag w:val="Recommendation #3:"/>
          <w:id w:val="375286317"/>
          <w:placeholder>
            <w:docPart w:val="1999FA21276342E58C916407664C9F21"/>
          </w:placeholder>
          <w:temporary/>
          <w:showingPlcHdr/>
          <w15:appearance w15:val="hidden"/>
        </w:sdtPr>
        <w:sdtEndPr/>
        <w:sdtContent>
          <w:r w:rsidR="00386778">
            <w:t>Recommendation #3:</w:t>
          </w:r>
        </w:sdtContent>
      </w:sdt>
      <w:r w:rsidR="00C16778">
        <w:t xml:space="preserve"> </w:t>
      </w:r>
      <w:sdt>
        <w:sdtPr>
          <w:alias w:val="Enter Recommendation # 3 statement:"/>
          <w:tag w:val="Enter Recommendation # 3 statement:"/>
          <w:id w:val="791490193"/>
          <w:placeholder>
            <w:docPart w:val="CDC01597A37043CFA68004A0BBBE6DFC"/>
          </w:placeholder>
          <w:temporary/>
          <w:showingPlcHdr/>
          <w15:appearance w15:val="hidden"/>
        </w:sdtPr>
        <w:sdtEndPr/>
        <w:sdtContent>
          <w:r w:rsidR="00386778">
            <w:t>Recommendation # 3 statement</w:t>
          </w:r>
        </w:sdtContent>
      </w:sdt>
    </w:p>
    <w:p w14:paraId="0F4F885E" w14:textId="77777777" w:rsidR="001273C1" w:rsidRDefault="009C7E97">
      <w:pPr>
        <w:pStyle w:val="Heading1"/>
      </w:pPr>
      <w:sdt>
        <w:sdtPr>
          <w:alias w:val="Our Proposal:"/>
          <w:tag w:val="Our Proposal:"/>
          <w:id w:val="-924729588"/>
          <w:placeholder>
            <w:docPart w:val="DFD8B24E8B9444F2ABAFCBCA03552202"/>
          </w:placeholder>
          <w:temporary/>
          <w:showingPlcHdr/>
          <w15:appearance w15:val="hidden"/>
        </w:sdtPr>
        <w:sdtEndPr/>
        <w:sdtContent>
          <w:r w:rsidR="00386778">
            <w:t>Our Proposal</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73E7F176"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792F300C" w14:textId="77777777" w:rsidR="00386778" w:rsidRDefault="00386778" w:rsidP="004D39A3">
            <w:r>
              <w:rPr>
                <w:noProof/>
                <w:lang w:eastAsia="en-US"/>
              </w:rPr>
              <mc:AlternateContent>
                <mc:Choice Requires="wpg">
                  <w:drawing>
                    <wp:inline distT="0" distB="0" distL="0" distR="0" wp14:anchorId="0D34F977" wp14:editId="4452FAC9">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828E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qTkQ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cMD6k5EIAABsKAAADgAAAAAAAAAAAAAAAAAuAgAAZHJzL2Uyb0RvYy54bWxQSwECLQAUAAYA&#10;CAAAACEABeIMPdkAAAADAQAADwAAAAAAAAAAAAAAAADrCgAAZHJzL2Rvd25yZXYueG1sUEsFBgAA&#10;AAAEAAQA8wAAAPE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2533B84" w14:textId="77777777" w:rsidR="00386778"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75233002"/>
                <w:placeholder>
                  <w:docPart w:val="CC7822C46C54446685F83188E9FC72CB"/>
                </w:placeholder>
                <w:temporary/>
                <w:showingPlcHdr/>
                <w15:appearance w15:val="hidden"/>
              </w:sdtPr>
              <w:sdtEndPr/>
              <w:sdtContent>
                <w:r w:rsidR="00386778">
                  <w:t>Provide background information, including a brief background on your company and your understanding of the client’s needs and specific issues to be addressed.</w:t>
                </w:r>
              </w:sdtContent>
            </w:sdt>
            <w:r w:rsidR="00386778">
              <w:t xml:space="preserve"> </w:t>
            </w:r>
            <w:sdt>
              <w:sdtPr>
                <w:alias w:val="Enter description:"/>
                <w:tag w:val="Enter description:"/>
                <w:id w:val="-781656964"/>
                <w:placeholder>
                  <w:docPart w:val="5D2948923F5E45AFBF19705615137277"/>
                </w:placeholder>
                <w:temporary/>
                <w:showingPlcHdr/>
                <w15:appearance w15:val="hidden"/>
              </w:sdtPr>
              <w:sdtEndPr/>
              <w:sdtContent>
                <w:r w:rsidR="00386778">
                  <w:t>You may also choose to include the results of any related research, project history, and additional factors that impact the client’s needs, such as socio-economic trends or impending regulations.</w:t>
                </w:r>
              </w:sdtContent>
            </w:sdt>
          </w:p>
          <w:p w14:paraId="6E1EF3DE" w14:textId="77777777" w:rsidR="00386778"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79071810"/>
                <w:placeholder>
                  <w:docPart w:val="B0FAC035714F4F3C89B64B871E4E0CF9"/>
                </w:placeholder>
                <w:temporary/>
                <w:showingPlcHdr/>
                <w15:appearance w15:val="hidden"/>
              </w:sdtPr>
              <w:sdtEndPr/>
              <w:sdtContent>
                <w:r w:rsidR="00386778">
                  <w:t>Show your understanding of the benefits the client can expect. For example, describe the risks--what might be lost--if appropriate action is not taken and compare this to the benefits they can achieve with a positive course of action.</w:t>
                </w:r>
              </w:sdtContent>
            </w:sdt>
            <w:r w:rsidR="00386778">
              <w:t xml:space="preserve"> </w:t>
            </w:r>
            <w:sdt>
              <w:sdtPr>
                <w:alias w:val="Enter description:"/>
                <w:tag w:val="Enter description:"/>
                <w:id w:val="1424687157"/>
                <w:placeholder>
                  <w:docPart w:val="4FFE72DCBD204517BE2262466A6BFF70"/>
                </w:placeholder>
                <w:temporary/>
                <w:showingPlcHdr/>
                <w15:appearance w15:val="hidden"/>
              </w:sdtPr>
              <w:sdtEndPr/>
              <w:sdtContent>
                <w:r w:rsidR="00386778">
                  <w:t>If applicable, identify potential areas of concern for the client and how you can address them. Such items may be fundamental issues that appear trivial, but are often overlooked by competing proposals.</w:t>
                </w:r>
              </w:sdtContent>
            </w:sdt>
          </w:p>
          <w:p w14:paraId="347E7F57" w14:textId="77777777" w:rsidR="00386778"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90313808"/>
                <w:placeholder>
                  <w:docPart w:val="A5FAE3E95CBF4E5898A9D574B6A7C933"/>
                </w:placeholder>
                <w:temporary/>
                <w:showingPlcHdr/>
                <w15:appearance w15:val="hidden"/>
              </w:sdtPr>
              <w:sdtEndPr/>
              <w:sdtContent>
                <w:r w:rsidR="00386778">
                  <w:t>Describe how your capabilities and proposed solution align with the client’s goals for the project, including how your qualifications can uniquely address the current opportunity.</w:t>
                </w:r>
              </w:sdtContent>
            </w:sdt>
          </w:p>
        </w:tc>
      </w:tr>
    </w:tbl>
    <w:p w14:paraId="2427394D" w14:textId="77777777" w:rsidR="001273C1" w:rsidRDefault="001273C1">
      <w:pPr>
        <w:pStyle w:val="NoSpacing"/>
      </w:pPr>
    </w:p>
    <w:p w14:paraId="0FCDF526" w14:textId="77777777" w:rsidR="001273C1" w:rsidRDefault="009C7E97">
      <w:sdt>
        <w:sdtPr>
          <w:alias w:val="Client Name:"/>
          <w:tag w:val="Client Name:"/>
          <w:id w:val="364261442"/>
          <w:placeholder>
            <w:docPart w:val="D4CE84819833403FA01F23CD5BBC3BFC"/>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1315605635"/>
          <w:placeholder>
            <w:docPart w:val="73369D9CAB904CF18D00214036D88E1E"/>
          </w:placeholder>
          <w:showingPlcHdr/>
          <w15:appearance w15:val="hidden"/>
        </w:sdtPr>
        <w:sdtEndPr/>
        <w:sdtContent>
          <w:r w:rsidR="00FC68B0">
            <w:t>has a well-deserved reputation for quality customer service. However, faced with changes in distribution systems, economic impacts to transportation and logistics, and limitations that prevent taking full advantage of improvements in technology,</w:t>
          </w:r>
        </w:sdtContent>
      </w:sdt>
      <w:r w:rsidR="00C16778">
        <w:t xml:space="preserve"> </w:t>
      </w:r>
      <w:sdt>
        <w:sdtPr>
          <w:alias w:val="Client Name:"/>
          <w:tag w:val="Client Name:"/>
          <w:id w:val="-1383704395"/>
          <w:placeholder>
            <w:docPart w:val="D4CE84819833403FA01F23CD5BBC3BFC"/>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841052288"/>
          <w:placeholder>
            <w:docPart w:val="DDAA38CF23734D7CA34F5497A3A82A0F"/>
          </w:placeholder>
          <w:temporary/>
          <w:showingPlcHdr/>
          <w15:appearance w15:val="hidden"/>
        </w:sdtPr>
        <w:sdtEndPr/>
        <w:sdtContent>
          <w:r w:rsidR="00FC68B0">
            <w:t>faces the possibility of decreasing sales revenues due customer perceptions of slow delivery and services.</w:t>
          </w:r>
        </w:sdtContent>
      </w:sdt>
    </w:p>
    <w:p w14:paraId="6B4272CB" w14:textId="77777777" w:rsidR="001273C1" w:rsidRDefault="009C7E97">
      <w:sdt>
        <w:sdtPr>
          <w:alias w:val="Enter description:"/>
          <w:tag w:val="Enter description:"/>
          <w:id w:val="-1474206838"/>
          <w:placeholder>
            <w:docPart w:val="8037B8ADF4054B298598020AFD896482"/>
          </w:placeholder>
          <w:temporary/>
          <w:showingPlcHdr/>
          <w15:appearance w15:val="hidden"/>
        </w:sdtPr>
        <w:sdtEndPr/>
        <w:sdtContent>
          <w:r w:rsidR="00FC68B0">
            <w:t>We have developed solutions to help businesses stay ahead of customer satisfaction trends and propose that</w:t>
          </w:r>
        </w:sdtContent>
      </w:sdt>
      <w:r w:rsidR="00FC68B0">
        <w:t xml:space="preserve"> </w:t>
      </w:r>
      <w:sdt>
        <w:sdtPr>
          <w:alias w:val="Client Name:"/>
          <w:tag w:val="Client Name:"/>
          <w:id w:val="1732887626"/>
          <w:placeholder>
            <w:docPart w:val="D4CE84819833403FA01F23CD5BBC3BFC"/>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1387911904"/>
          <w:placeholder>
            <w:docPart w:val="B58D02AF319D443FAEFEA25A9E32FB64"/>
          </w:placeholder>
          <w:temporary/>
          <w:showingPlcHdr/>
          <w15:appearance w15:val="hidden"/>
        </w:sdtPr>
        <w:sdtEndPr/>
        <w:sdtContent>
          <w:r w:rsidR="00FC68B0">
            <w:t>implement a logistics solution focused on JIT order management and automation of many manual steps in your delivery process. Our solution easily integrates with a wide range of off-the-shelf CRM solutions and can enable</w:t>
          </w:r>
        </w:sdtContent>
      </w:sdt>
      <w:r w:rsidR="00FC68B0">
        <w:t xml:space="preserve"> </w:t>
      </w:r>
      <w:sdt>
        <w:sdtPr>
          <w:alias w:val="Client Name:"/>
          <w:tag w:val="Client Name:"/>
          <w:id w:val="-1864431781"/>
          <w:placeholder>
            <w:docPart w:val="D4CE84819833403FA01F23CD5BBC3BFC"/>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507437736"/>
          <w:placeholder>
            <w:docPart w:val="98ACD5A95C214839AC0ECA801AD07CBC"/>
          </w:placeholder>
          <w:temporary/>
          <w:showingPlcHdr/>
          <w15:appearance w15:val="hidden"/>
        </w:sdtPr>
        <w:sdtEndPr/>
        <w:sdtContent>
          <w:r w:rsidR="00FC68B0">
            <w:t>to fully realize the benefits of improved productivity throughout the entire sales cycle.</w:t>
          </w:r>
        </w:sdtContent>
      </w:sdt>
      <w:r w:rsidR="00C16778">
        <w:t xml:space="preserve"> </w:t>
      </w:r>
      <w:sdt>
        <w:sdtPr>
          <w:alias w:val="Enter description:"/>
          <w:tag w:val="Enter description:"/>
          <w:id w:val="-259444298"/>
          <w:placeholder>
            <w:docPart w:val="492768799A354F4EAF4140DA0D692D57"/>
          </w:placeholder>
          <w:temporary/>
          <w:showingPlcHdr/>
          <w15:appearance w15:val="hidden"/>
        </w:sdtPr>
        <w:sdtEndPr/>
        <w:sdtContent>
          <w:r w:rsidR="00FC68B0">
            <w:t>Most importantly, we provide the training and support for this new solution that ensures your staff can ramp up quickly and realize concrete improvements in sales closure, customer satisfaction, and sales metrics.</w:t>
          </w:r>
        </w:sdtContent>
      </w:sdt>
    </w:p>
    <w:p w14:paraId="6F3AB43A" w14:textId="77777777" w:rsidR="001273C1" w:rsidRDefault="009C7E97">
      <w:pPr>
        <w:pStyle w:val="Heading2"/>
      </w:pPr>
      <w:sdt>
        <w:sdtPr>
          <w:alias w:val="Rationale:"/>
          <w:tag w:val="Rationale:"/>
          <w:id w:val="-2092695705"/>
          <w:placeholder>
            <w:docPart w:val="06780F50B0484268BFF4A3A01D0C2944"/>
          </w:placeholder>
          <w:temporary/>
          <w:showingPlcHdr/>
          <w15:appearance w15:val="hidden"/>
        </w:sdtPr>
        <w:sdtEndPr/>
        <w:sdtContent>
          <w:r w:rsidR="00FC68B0">
            <w:t>Rationale</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56E68FDD"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3A211739" w14:textId="77777777" w:rsidR="00FC68B0" w:rsidRDefault="00FC68B0" w:rsidP="004D39A3">
            <w:r>
              <w:rPr>
                <w:noProof/>
                <w:lang w:eastAsia="en-US"/>
              </w:rPr>
              <mc:AlternateContent>
                <mc:Choice Requires="wpg">
                  <w:drawing>
                    <wp:inline distT="0" distB="0" distL="0" distR="0" wp14:anchorId="3E6BBF78" wp14:editId="469D3F40">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F02C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b8K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NG2/CpoIAABxKAAADgAAAAAAAAAAAAAAAAAuAgAAZHJzL2Uyb0RvYy54bWxQ&#10;SwECLQAUAAYACAAAACEABeIMPdkAAAADAQAADwAAAAAAAAAAAAAAAAD0CgAAZHJzL2Rvd25yZXYu&#10;eG1sUEsFBgAAAAAEAAQA8wAAAPoLA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284ACD1" w14:textId="77777777" w:rsidR="00FC68B0"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41581653"/>
                <w:placeholder>
                  <w:docPart w:val="0070242B21F3476CA72BDC8DF8947443"/>
                </w:placeholder>
                <w:temporary/>
                <w:showingPlcHdr/>
                <w15:appearance w15:val="hidden"/>
              </w:sdtPr>
              <w:sdtEndPr/>
              <w:sdtContent>
                <w:r w:rsidR="00FC68B0">
                  <w:t>Describe your reasons for developing the project as you have proposed it. You may need to justify why you have chosen your unique approach. Consider including the following points in your rationale.</w:t>
                </w:r>
              </w:sdtContent>
            </w:sdt>
          </w:p>
        </w:tc>
      </w:tr>
    </w:tbl>
    <w:p w14:paraId="6629E521" w14:textId="77777777" w:rsidR="001273C1" w:rsidRDefault="001273C1">
      <w:pPr>
        <w:pStyle w:val="NoSpacing"/>
      </w:pPr>
    </w:p>
    <w:p w14:paraId="704806A4" w14:textId="77777777" w:rsidR="001273C1" w:rsidRDefault="009C7E97">
      <w:pPr>
        <w:pStyle w:val="ListBullet"/>
      </w:pPr>
      <w:sdt>
        <w:sdtPr>
          <w:alias w:val="Enter List Item 1:"/>
          <w:tag w:val="Enter List Item 1:"/>
          <w:id w:val="-1963877511"/>
          <w:placeholder>
            <w:docPart w:val="684EDD134E62456AB7E91E62096E56F7"/>
          </w:placeholder>
          <w:temporary/>
          <w:showingPlcHdr/>
          <w15:appearance w15:val="hidden"/>
        </w:sdtPr>
        <w:sdtEndPr/>
        <w:sdtContent>
          <w:r w:rsidR="00FC68B0">
            <w:t>Research</w:t>
          </w:r>
        </w:sdtContent>
      </w:sdt>
    </w:p>
    <w:p w14:paraId="1633B1C0" w14:textId="77777777" w:rsidR="001273C1" w:rsidRDefault="009C7E97">
      <w:pPr>
        <w:pStyle w:val="ListBullet"/>
      </w:pPr>
      <w:sdt>
        <w:sdtPr>
          <w:alias w:val="Enter List Item 2:"/>
          <w:tag w:val="Enter List Item 2:"/>
          <w:id w:val="-1511826398"/>
          <w:placeholder>
            <w:docPart w:val="2686005F40F743B780CEABAAC92C1592"/>
          </w:placeholder>
          <w:temporary/>
          <w:showingPlcHdr/>
          <w15:appearance w15:val="hidden"/>
        </w:sdtPr>
        <w:sdtEndPr/>
        <w:sdtContent>
          <w:r w:rsidR="00FC68B0">
            <w:t>Market opportunities</w:t>
          </w:r>
        </w:sdtContent>
      </w:sdt>
    </w:p>
    <w:p w14:paraId="5836C314" w14:textId="77777777" w:rsidR="001273C1" w:rsidRDefault="009C7E97">
      <w:pPr>
        <w:pStyle w:val="ListBullet"/>
      </w:pPr>
      <w:sdt>
        <w:sdtPr>
          <w:alias w:val="Enter List Item 3:"/>
          <w:tag w:val="Enter List Item 3:"/>
          <w:id w:val="-2006889026"/>
          <w:placeholder>
            <w:docPart w:val="78787005BD0D4FDD971D7FE74D798E39"/>
          </w:placeholder>
          <w:temporary/>
          <w:showingPlcHdr/>
          <w15:appearance w15:val="hidden"/>
        </w:sdtPr>
        <w:sdtEndPr/>
        <w:sdtContent>
          <w:r w:rsidR="00FC68B0">
            <w:t>Alignment with mission</w:t>
          </w:r>
        </w:sdtContent>
      </w:sdt>
    </w:p>
    <w:p w14:paraId="47E6B62C" w14:textId="77777777" w:rsidR="001273C1" w:rsidRDefault="009C7E97">
      <w:pPr>
        <w:pStyle w:val="ListBullet"/>
      </w:pPr>
      <w:sdt>
        <w:sdtPr>
          <w:alias w:val="Enter List Item 4:"/>
          <w:tag w:val="Enter List Item 4:"/>
          <w:id w:val="680319139"/>
          <w:placeholder>
            <w:docPart w:val="D91DA513B3344300B75515F1DAFD2E91"/>
          </w:placeholder>
          <w:temporary/>
          <w:showingPlcHdr/>
          <w15:appearance w15:val="hidden"/>
        </w:sdtPr>
        <w:sdtEndPr/>
        <w:sdtContent>
          <w:r w:rsidR="00FC68B0">
            <w:t>Current resources/technology</w:t>
          </w:r>
        </w:sdtContent>
      </w:sdt>
    </w:p>
    <w:p w14:paraId="78E7A300" w14:textId="77777777" w:rsidR="001273C1" w:rsidRDefault="009C7E97">
      <w:pPr>
        <w:pStyle w:val="Heading2"/>
      </w:pPr>
      <w:sdt>
        <w:sdtPr>
          <w:alias w:val="Execution Strategy:"/>
          <w:tag w:val="Execution Strategy:"/>
          <w:id w:val="-738408525"/>
          <w:placeholder>
            <w:docPart w:val="3FC0384A4A804F3C92C633C1A8E70ACD"/>
          </w:placeholder>
          <w:temporary/>
          <w:showingPlcHdr/>
          <w15:appearance w15:val="hidden"/>
        </w:sdtPr>
        <w:sdtEndPr/>
        <w:sdtContent>
          <w:r w:rsidR="00FC68B0">
            <w:t>Execution Strategy</w:t>
          </w:r>
        </w:sdtContent>
      </w:sdt>
    </w:p>
    <w:p w14:paraId="69654237" w14:textId="77777777" w:rsidR="001273C1" w:rsidRDefault="009C7E97">
      <w:sdt>
        <w:sdtPr>
          <w:alias w:val="Enter description:"/>
          <w:tag w:val="Enter description:"/>
          <w:id w:val="-2084906272"/>
          <w:placeholder>
            <w:docPart w:val="137F9B430C9F4B6F8E74C1DC47108806"/>
          </w:placeholder>
          <w:temporary/>
          <w:showingPlcHdr/>
          <w15:appearance w15:val="hidden"/>
        </w:sdtPr>
        <w:sdtEndPr/>
        <w:sdtContent>
          <w:r w:rsidR="00FC68B0">
            <w:t>Our execution strategy incorporates proven methodologies, extremely qualified personnel, and a highly responsive approach to managing deliverables.</w:t>
          </w:r>
        </w:sdtContent>
      </w:sdt>
      <w:r w:rsidR="00C16778">
        <w:t xml:space="preserve"> </w:t>
      </w:r>
      <w:sdt>
        <w:sdtPr>
          <w:alias w:val="Enter description:"/>
          <w:tag w:val="Enter description:"/>
          <w:id w:val="402656384"/>
          <w:placeholder>
            <w:docPart w:val="59115859E2BD4E3090F57E74C8C027F3"/>
          </w:placeholder>
          <w:temporary/>
          <w:showingPlcHdr/>
          <w15:appearance w15:val="hidden"/>
        </w:sdtPr>
        <w:sdtEndPr/>
        <w:sdtContent>
          <w:r w:rsidR="00FC68B0">
            <w:t>Following is a description of our project methods, including how the project will be developed, a proposed timeline of events, and reasons for why we suggest developing the project as described.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2982D15B"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6CAA24B3" w14:textId="77777777" w:rsidR="00FC68B0" w:rsidRDefault="00FC68B0" w:rsidP="004D39A3">
            <w:r>
              <w:rPr>
                <w:noProof/>
                <w:lang w:eastAsia="en-US"/>
              </w:rPr>
              <mc:AlternateContent>
                <mc:Choice Requires="wpg">
                  <w:drawing>
                    <wp:inline distT="0" distB="0" distL="0" distR="0" wp14:anchorId="1990603B" wp14:editId="52C87313">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09B3BA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YJllA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tmCZZQIAABxKAAADgAAAAAAAAAAAAAAAAAuAgAAZHJzL2Uyb0RvYy54bWxQSwECLQAU&#10;AAYACAAAACEABeIMPdkAAAADAQAADwAAAAAAAAAAAAAAAADuCgAAZHJzL2Rvd25yZXYueG1sUEsF&#10;BgAAAAAEAAQA8wAAAPQL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" fillcolor="#5b9bd5 [3204]" stroked="f" strokeweight="0"/>
                      <v:shape id="Freeform 2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64ED65F" w14:textId="77777777" w:rsidR="00FC68B0"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7277921"/>
                <w:placeholder>
                  <w:docPart w:val="56CABE1D7608440BAC6F82FA023303B7"/>
                </w:placeholder>
                <w:temporary/>
                <w:showingPlcHdr/>
                <w15:appearance w15:val="hidden"/>
              </w:sdtPr>
              <w:sdtEndPr/>
              <w:sdtContent>
                <w:r w:rsidR="00FC68B0">
                  <w:t>Summarize your strategy based on your research into the client’s needs, your experience in providing similar services to other clients, etc.</w:t>
                </w:r>
              </w:sdtContent>
            </w:sdt>
          </w:p>
        </w:tc>
      </w:tr>
    </w:tbl>
    <w:p w14:paraId="1AA6578B" w14:textId="77777777" w:rsidR="001273C1" w:rsidRDefault="001273C1">
      <w:pPr>
        <w:pStyle w:val="NoSpacing"/>
      </w:pPr>
    </w:p>
    <w:p w14:paraId="7A792DE8" w14:textId="77777777" w:rsidR="001273C1" w:rsidRDefault="009C7E97">
      <w:pPr>
        <w:pStyle w:val="Heading2"/>
      </w:pPr>
      <w:sdt>
        <w:sdtPr>
          <w:alias w:val="Technical/Project Approach:"/>
          <w:tag w:val="Technical/Project Approach:"/>
          <w:id w:val="38019945"/>
          <w:placeholder>
            <w:docPart w:val="CA37C59D34894BCA83C005EFBAF21F19"/>
          </w:placeholder>
          <w:temporary/>
          <w:showingPlcHdr/>
          <w15:appearance w15:val="hidden"/>
        </w:sdtPr>
        <w:sdtEndPr/>
        <w:sdtContent>
          <w:r w:rsidR="00FC68B0">
            <w:t>Technical/Project Approach</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3E9E3011"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15E32940" w14:textId="77777777" w:rsidR="00FC68B0" w:rsidRDefault="00FC68B0" w:rsidP="004D39A3">
            <w:r>
              <w:rPr>
                <w:noProof/>
                <w:lang w:eastAsia="en-US"/>
              </w:rPr>
              <mc:AlternateContent>
                <mc:Choice Requires="wpg">
                  <w:drawing>
                    <wp:inline distT="0" distB="0" distL="0" distR="0" wp14:anchorId="6EF39038" wp14:editId="10F098E7">
                      <wp:extent cx="141605" cy="141605"/>
                      <wp:effectExtent l="0" t="0" r="0" b="0"/>
                      <wp:docPr id="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ctangle 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E069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L8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XHpS/JoIAABxKAAADgAAAAAAAAAAAAAAAAAuAgAAZHJzL2Uyb0RvYy54bWxQ&#10;SwECLQAUAAYACAAAACEABeIMPdkAAAADAQAADwAAAAAAAAAAAAAAAAD0CgAAZHJzL2Rvd25yZXYu&#10;eG1sUEsFBgAAAAAEAAQA8wAAAPoLAAAAAA==&#10;">
                      <v:rect id="Rectangle 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" fillcolor="#5b9bd5 [3204]" stroked="f" strokeweight="0"/>
                      <v:shape id="Freeform 3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WsxAAAANsAAAAPAAAAZHJzL2Rvd25yZXYueG1sRI9Ba8JA&#10;FITvgv9heUJvZmOF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F4iF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B23B6A" w14:textId="77777777" w:rsidR="00FC68B0"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24893812"/>
                <w:placeholder>
                  <w:docPart w:val="EB8D46D6BFED4F33A320EC3ECB17A3CD"/>
                </w:placeholder>
                <w:temporary/>
                <w:showingPlcHdr/>
                <w15:appearance w15:val="hidden"/>
              </w:sdtPr>
              <w:sdtEndPr/>
              <w:sdtContent>
                <w:r w:rsidR="00FC68B0">
                  <w:t>Describe the details of how the project will be managed from start to finish.</w:t>
                </w:r>
              </w:sdtContent>
            </w:sdt>
            <w:r w:rsidR="00FC68B0">
              <w:t xml:space="preserve"> </w:t>
            </w:r>
            <w:sdt>
              <w:sdtPr>
                <w:alias w:val="Enter description:"/>
                <w:tag w:val="Enter description:"/>
                <w:id w:val="1030606619"/>
                <w:placeholder>
                  <w:docPart w:val="35EF5DAF0D5343BE87EB86A2C05492C7"/>
                </w:placeholder>
                <w:temporary/>
                <w:showingPlcHdr/>
                <w15:appearance w15:val="hidden"/>
              </w:sdtPr>
              <w:sdtEndPr/>
              <w:sdtContent>
                <w:r w:rsidR="00FC68B0">
                  <w:t>This will include your specific methodologies for completing deliverables, project management tools and techniques, communications with the client, methods to evaluate and mitigate risk, and how the project will be evaluated.</w:t>
                </w:r>
              </w:sdtContent>
            </w:sdt>
          </w:p>
        </w:tc>
      </w:tr>
    </w:tbl>
    <w:p w14:paraId="55A6DEDB" w14:textId="77777777" w:rsidR="001273C1" w:rsidRDefault="001273C1"/>
    <w:p w14:paraId="7DC059DC" w14:textId="77777777" w:rsidR="001273C1" w:rsidRDefault="009C7E97">
      <w:pPr>
        <w:pStyle w:val="Heading2"/>
      </w:pPr>
      <w:sdt>
        <w:sdtPr>
          <w:alias w:val="Resources:"/>
          <w:tag w:val="Resources:"/>
          <w:id w:val="-1209876853"/>
          <w:placeholder>
            <w:docPart w:val="38D3B79BBB6C40C19B73D4FD769A906F"/>
          </w:placeholder>
          <w:temporary/>
          <w:showingPlcHdr/>
          <w15:appearance w15:val="hidden"/>
        </w:sdtPr>
        <w:sdtEndPr/>
        <w:sdtContent>
          <w:r w:rsidR="00FC68B0">
            <w:t>Resources</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5E4AC960"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5744591D" w14:textId="77777777" w:rsidR="00FC68B0" w:rsidRDefault="00FC68B0" w:rsidP="004D39A3">
            <w:r>
              <w:rPr>
                <w:noProof/>
                <w:lang w:eastAsia="en-US"/>
              </w:rPr>
              <mc:AlternateContent>
                <mc:Choice Requires="wpg">
                  <w:drawing>
                    <wp:inline distT="0" distB="0" distL="0" distR="0" wp14:anchorId="79268066" wp14:editId="5518C8E2">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D2990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Xa9mw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9916uyEGKnbOpHr7Io+h1b3&#10;ZeuUeVOTWOf2sME1H7v2t/ZzZ3446G/E/3nfnegTzJxnJfOXSebieXBy/OiFXnwH8zlOmWMVhvyI&#10;WH11VX58P3vdarzpinybXDm3SKj+oln/1zT77Zi1hQpFT/xHzYJRs1+RaVl9qAonw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Ct9dr2bCAAAcSgAAA4AAAAAAAAAAAAAAAAALgIAAGRycy9lMm9Eb2MueG1s&#10;UEsBAi0AFAAGAAgAAAAhAAXiDD3ZAAAAAwEAAA8AAAAAAAAAAAAAAAAA9QoAAGRycy9kb3ducmV2&#10;LnhtbFBLBQYAAAAABAAEAPMAAAD7Cw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" fillcolor="#5b9bd5 [3204]" stroked="f" strokeweight="0"/>
                      <v:shape id="Freeform 3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1B81AD" w14:textId="77777777" w:rsidR="00FC68B0"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23879361"/>
                <w:placeholder>
                  <w:docPart w:val="414FD3AFAD794AE2BB281ECB9A230AFE"/>
                </w:placeholder>
                <w:temporary/>
                <w:showingPlcHdr/>
                <w15:appearance w15:val="hidden"/>
              </w:sdtPr>
              <w:sdtEndPr/>
              <w:sdtContent>
                <w:r w:rsidR="00FC68B0">
                  <w:t>Describe the resources you have in place or plan to acquire, such as qualified contractors, facilities, and technology.</w:t>
                </w:r>
              </w:sdtContent>
            </w:sdt>
          </w:p>
        </w:tc>
      </w:tr>
    </w:tbl>
    <w:p w14:paraId="761C47B5" w14:textId="77777777" w:rsidR="001273C1" w:rsidRDefault="001273C1"/>
    <w:p w14:paraId="35F7D0CF" w14:textId="77777777" w:rsidR="001273C1" w:rsidRDefault="009C7E97">
      <w:pPr>
        <w:pStyle w:val="Heading2"/>
      </w:pPr>
      <w:sdt>
        <w:sdtPr>
          <w:alias w:val="Project Deliverables:"/>
          <w:tag w:val="Project Deliverables:"/>
          <w:id w:val="1450042905"/>
          <w:placeholder>
            <w:docPart w:val="393700B9C54044F093B78F01EA9CA4D8"/>
          </w:placeholder>
          <w:temporary/>
          <w:showingPlcHdr/>
          <w15:appearance w15:val="hidden"/>
        </w:sdtPr>
        <w:sdtEndPr/>
        <w:sdtContent>
          <w:r w:rsidR="00FC68B0">
            <w:t>Project Deliverables</w:t>
          </w:r>
        </w:sdtContent>
      </w:sdt>
    </w:p>
    <w:p w14:paraId="7F1257F5" w14:textId="77777777" w:rsidR="001273C1" w:rsidRDefault="009C7E97">
      <w:sdt>
        <w:sdtPr>
          <w:alias w:val="Enter description:"/>
          <w:tag w:val="Enter description:"/>
          <w:id w:val="-1933585156"/>
          <w:placeholder>
            <w:docPart w:val="0D1E9C4E0D854855B626CE0CF7368222"/>
          </w:placeholder>
          <w:temporary/>
          <w:showingPlcHdr/>
          <w15:appearance w15:val="hidden"/>
        </w:sdtPr>
        <w:sdtEndPr/>
        <w:sdtContent>
          <w:r w:rsidR="00FC68B0">
            <w:t>Following is a complete list of all project deliverables:</w:t>
          </w:r>
        </w:sdtContent>
      </w:sdt>
    </w:p>
    <w:tbl>
      <w:tblPr>
        <w:tblStyle w:val="ProposalTable"/>
        <w:tblW w:w="5000" w:type="pct"/>
        <w:tblLook w:val="04A0" w:firstRow="1" w:lastRow="0" w:firstColumn="1" w:lastColumn="0" w:noHBand="0" w:noVBand="1"/>
        <w:tblDescription w:val="Project deliverables"/>
      </w:tblPr>
      <w:tblGrid>
        <w:gridCol w:w="2784"/>
        <w:gridCol w:w="6566"/>
      </w:tblGrid>
      <w:tr w:rsidR="001273C1" w14:paraId="3DBC7829" w14:textId="77777777" w:rsidTr="001273C1">
        <w:trPr>
          <w:cnfStyle w:val="100000000000" w:firstRow="1" w:lastRow="0" w:firstColumn="0" w:lastColumn="0" w:oddVBand="0" w:evenVBand="0" w:oddHBand="0" w:evenHBand="0" w:firstRowFirstColumn="0" w:firstRowLastColumn="0" w:lastRowFirstColumn="0" w:lastRowLastColumn="0"/>
        </w:trPr>
        <w:tc>
          <w:tcPr>
            <w:tcW w:w="1489" w:type="pct"/>
          </w:tcPr>
          <w:p w14:paraId="7DC54C22" w14:textId="77777777" w:rsidR="001273C1" w:rsidRDefault="009C7E97">
            <w:sdt>
              <w:sdtPr>
                <w:alias w:val="Deliverable:"/>
                <w:tag w:val="Deliverable:"/>
                <w:id w:val="355699831"/>
                <w:placeholder>
                  <w:docPart w:val="34246EE1691948089DF7861347FEA8B5"/>
                </w:placeholder>
                <w:temporary/>
                <w:showingPlcHdr/>
                <w15:appearance w15:val="hidden"/>
              </w:sdtPr>
              <w:sdtEndPr/>
              <w:sdtContent>
                <w:r w:rsidR="00FC68B0">
                  <w:t>Deliverable</w:t>
                </w:r>
              </w:sdtContent>
            </w:sdt>
          </w:p>
        </w:tc>
        <w:tc>
          <w:tcPr>
            <w:tcW w:w="3511" w:type="pct"/>
          </w:tcPr>
          <w:p w14:paraId="1506B78E" w14:textId="77777777" w:rsidR="001273C1" w:rsidRDefault="009C7E97">
            <w:sdt>
              <w:sdtPr>
                <w:alias w:val="Description:"/>
                <w:tag w:val="Description:"/>
                <w:id w:val="1446037421"/>
                <w:placeholder>
                  <w:docPart w:val="3481C93DBA4E49A28BAEE89DA8D093AB"/>
                </w:placeholder>
                <w:temporary/>
                <w:showingPlcHdr/>
                <w15:appearance w15:val="hidden"/>
              </w:sdtPr>
              <w:sdtEndPr/>
              <w:sdtContent>
                <w:r w:rsidR="00FC68B0">
                  <w:t>Description</w:t>
                </w:r>
              </w:sdtContent>
            </w:sdt>
          </w:p>
        </w:tc>
      </w:tr>
      <w:tr w:rsidR="001273C1" w14:paraId="32A0CF98" w14:textId="77777777" w:rsidTr="001273C1">
        <w:tc>
          <w:tcPr>
            <w:tcW w:w="1489" w:type="pct"/>
          </w:tcPr>
          <w:p w14:paraId="025A91DE" w14:textId="77777777" w:rsidR="001273C1" w:rsidRDefault="009C7E97">
            <w:sdt>
              <w:sdtPr>
                <w:alias w:val="Enter Deliverable Item 1:"/>
                <w:tag w:val="Enter Deliverable Item 1:"/>
                <w:id w:val="-1296910249"/>
                <w:placeholder>
                  <w:docPart w:val="7A4026E6AE5A493AB988EA0BD2FDC996"/>
                </w:placeholder>
                <w:temporary/>
                <w:showingPlcHdr/>
                <w15:appearance w15:val="hidden"/>
              </w:sdtPr>
              <w:sdtEndPr/>
              <w:sdtContent>
                <w:r w:rsidR="00FC68B0">
                  <w:t>Deliverable #1</w:t>
                </w:r>
              </w:sdtContent>
            </w:sdt>
          </w:p>
        </w:tc>
        <w:tc>
          <w:tcPr>
            <w:tcW w:w="3511" w:type="pct"/>
          </w:tcPr>
          <w:p w14:paraId="679AA45F" w14:textId="77777777" w:rsidR="001273C1" w:rsidRDefault="009C7E97">
            <w:sdt>
              <w:sdtPr>
                <w:alias w:val="Enter Item 1 Description:"/>
                <w:tag w:val="Enter Item 1 Description:"/>
                <w:id w:val="839354400"/>
                <w:placeholder>
                  <w:docPart w:val="5914F6EFDA9B402192FDE312B3755E12"/>
                </w:placeholder>
                <w:temporary/>
                <w:showingPlcHdr/>
                <w15:appearance w15:val="hidden"/>
              </w:sdtPr>
              <w:sdtEndPr/>
              <w:sdtContent>
                <w:r w:rsidR="00FC68B0">
                  <w:t>Brief description</w:t>
                </w:r>
              </w:sdtContent>
            </w:sdt>
          </w:p>
        </w:tc>
      </w:tr>
      <w:tr w:rsidR="001273C1" w14:paraId="1E2D9092" w14:textId="77777777" w:rsidTr="001273C1">
        <w:tc>
          <w:tcPr>
            <w:tcW w:w="1489" w:type="pct"/>
          </w:tcPr>
          <w:p w14:paraId="5E48C718" w14:textId="77777777" w:rsidR="001273C1" w:rsidRDefault="001273C1"/>
        </w:tc>
        <w:tc>
          <w:tcPr>
            <w:tcW w:w="3511" w:type="pct"/>
          </w:tcPr>
          <w:p w14:paraId="290ACB7F" w14:textId="77777777" w:rsidR="001273C1" w:rsidRDefault="001273C1"/>
        </w:tc>
      </w:tr>
      <w:tr w:rsidR="001273C1" w14:paraId="269A1414" w14:textId="77777777" w:rsidTr="001273C1">
        <w:tc>
          <w:tcPr>
            <w:tcW w:w="1489" w:type="pct"/>
          </w:tcPr>
          <w:p w14:paraId="550FE4D0" w14:textId="77777777" w:rsidR="001273C1" w:rsidRDefault="001273C1"/>
        </w:tc>
        <w:tc>
          <w:tcPr>
            <w:tcW w:w="3511" w:type="pct"/>
          </w:tcPr>
          <w:p w14:paraId="5DC9ED1B" w14:textId="77777777" w:rsidR="001273C1" w:rsidRDefault="001273C1"/>
        </w:tc>
      </w:tr>
    </w:tbl>
    <w:p w14:paraId="000112FE" w14:textId="77777777" w:rsidR="001273C1" w:rsidRDefault="009C7E97">
      <w:pPr>
        <w:pStyle w:val="Heading2"/>
      </w:pPr>
      <w:sdt>
        <w:sdtPr>
          <w:alias w:val="Timeline for Execution:"/>
          <w:tag w:val="Timeline for Execution:"/>
          <w:id w:val="-1282346054"/>
          <w:placeholder>
            <w:docPart w:val="CE2E436DBE264876B0CA6E3AAC72DA7E"/>
          </w:placeholder>
          <w:temporary/>
          <w:showingPlcHdr/>
          <w15:appearance w15:val="hidden"/>
        </w:sdtPr>
        <w:sdtEndPr/>
        <w:sdtContent>
          <w:r w:rsidR="00FC68B0">
            <w:t>Timeline for Execution</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38F2A79E"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444257F1" w14:textId="77777777" w:rsidR="00FC68B0" w:rsidRDefault="00FC68B0" w:rsidP="004D39A3">
            <w:r>
              <w:rPr>
                <w:noProof/>
                <w:lang w:eastAsia="en-US"/>
              </w:rPr>
              <mc:AlternateContent>
                <mc:Choice Requires="wpg">
                  <w:drawing>
                    <wp:inline distT="0" distB="0" distL="0" distR="0" wp14:anchorId="32DF5B72" wp14:editId="3DC3F9FC">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E19D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4RmA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Q8916uyEGKnbOpHr7Io+h1b3&#10;ZeuUeVOTWOf2sME1H7v2t/ZzZ3446G/E/3nfnegTzJxnJfOXSebieXBy/OiFXnwH8zlOmWMVhvyI&#10;WH11VX58P3vdarzpinybXDm3SKj+oln/1zT77Zi1hQpFT/xHzfxRs1+RaVl9qAonx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I+cLhGYCAAAcSgAAA4AAAAAAAAAAAAAAAAALgIAAGRycy9lMm9Eb2MueG1sUEsB&#10;Ai0AFAAGAAgAAAAhAAXiDD3ZAAAAAwEAAA8AAAAAAAAAAAAAAAAA8goAAGRycy9kb3ducmV2Lnht&#10;bFBLBQYAAAAABAAEAPMAAAD4Cw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4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0347ED6" w14:textId="77777777" w:rsidR="00FC68B0"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11012442"/>
                <w:placeholder>
                  <w:docPart w:val="F1BC1BE74E784FE886D63F8B9AC6403C"/>
                </w:placeholder>
                <w:temporary/>
                <w:showingPlcHdr/>
                <w15:appearance w15:val="hidden"/>
              </w:sdtPr>
              <w:sdtEndPr/>
              <w:sdtContent>
                <w:r w:rsidR="00FC68B0">
                  <w:t>Summarize the timeline of project-related events from start to finish.</w:t>
                </w:r>
              </w:sdtContent>
            </w:sdt>
          </w:p>
        </w:tc>
      </w:tr>
    </w:tbl>
    <w:p w14:paraId="50152400" w14:textId="77777777" w:rsidR="001273C1" w:rsidRDefault="001273C1">
      <w:pPr>
        <w:pStyle w:val="NoSpacing"/>
      </w:pPr>
    </w:p>
    <w:p w14:paraId="5612F867" w14:textId="77777777" w:rsidR="001273C1" w:rsidRDefault="009C7E97">
      <w:sdt>
        <w:sdtPr>
          <w:alias w:val="Enter description:"/>
          <w:tag w:val="Enter description:"/>
          <w:id w:val="1109160228"/>
          <w:placeholder>
            <w:docPart w:val="E342621CEBDE43C2AFEC5A4981C2C7BF"/>
          </w:placeholder>
          <w:temporary/>
          <w:showingPlcHdr/>
          <w15:appearance w15:val="hidden"/>
        </w:sdtPr>
        <w:sdtEndPr/>
        <w:sdtContent>
          <w:r w:rsidR="00FC68B0">
            <w:t>Key project dates are outlined below. Dates are best-guess estimates and are subject to change until a contract is executed.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3B990564"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30D0708B" w14:textId="77777777" w:rsidR="00FC68B0" w:rsidRDefault="00FC68B0" w:rsidP="004D39A3">
            <w:r>
              <w:rPr>
                <w:noProof/>
                <w:lang w:eastAsia="en-US"/>
              </w:rPr>
              <mc:AlternateContent>
                <mc:Choice Requires="wpg">
                  <w:drawing>
                    <wp:inline distT="0" distB="0" distL="0" distR="0" wp14:anchorId="2259FCA9" wp14:editId="713E9723">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44BE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3htl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0Sqzk6IkbqtE7nOruhzaHVf&#10;tk6ZNzWJdW4PG1zzsWt/az935oeD/kb8n/fdiT7BzHlWMn+ZZC6eByfHj17oxXcwn+OUOVZhyI+I&#10;1VdX5cf3s9etxpuuyLfJlXOLhOovmvV/TbPfjllbqFD0xH/ULB01+xWZltWHqnAC/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&#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BfzeG2VCAAAcSgAAA4AAAAAAAAAAAAAAAAALgIAAGRycy9lMm9Eb2MueG1sUEsBAi0A&#10;FAAGAAgAAAAhAAXiDD3ZAAAAAwEAAA8AAAAAAAAAAAAAAAAA7woAAGRycy9kb3ducmV2LnhtbFBL&#10;BQYAAAAABAAEAPMAAAD1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4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A5844" w14:textId="77777777" w:rsidR="00FC68B0"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30334358"/>
                <w:placeholder>
                  <w:docPart w:val="1B6FC36677A44FB4BBF68533CD09DE9A"/>
                </w:placeholder>
                <w:temporary/>
                <w:showingPlcHdr/>
                <w15:appearance w15:val="hidden"/>
              </w:sdtPr>
              <w:sdtEndPr/>
              <w:sdtContent>
                <w:r w:rsidR="00FC68B0">
                  <w:t>In the table that follows, include all important dates related to the project, broken down by date and duration.</w:t>
                </w:r>
              </w:sdtContent>
            </w:sdt>
            <w:r w:rsidR="00FC68B0">
              <w:t xml:space="preserve"> </w:t>
            </w:r>
            <w:sdt>
              <w:sdtPr>
                <w:alias w:val="Enter description:"/>
                <w:tag w:val="Enter description:"/>
                <w:id w:val="-726526876"/>
                <w:placeholder>
                  <w:docPart w:val="C324558B4A8E407193F045EEE7FE3C68"/>
                </w:placeholder>
                <w:temporary/>
                <w:showingPlcHdr/>
                <w15:appearance w15:val="hidden"/>
              </w:sdtPr>
              <w:sdtEndPr/>
              <w:sdtContent>
                <w:r w:rsidR="00FC68B0">
                  <w:t>The descriptions shown are for illustration purposes only: replace them with meaningful descriptions related to your project. Items can include such things as payment and project milestones, installation schedules, meetings, or reviews.</w:t>
                </w:r>
              </w:sdtContent>
            </w:sdt>
          </w:p>
        </w:tc>
      </w:tr>
    </w:tbl>
    <w:p w14:paraId="78709B40" w14:textId="77777777" w:rsidR="001273C1" w:rsidRDefault="001273C1">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1273C1" w14:paraId="2E6D0DF8" w14:textId="77777777" w:rsidTr="00FC68B0">
        <w:trPr>
          <w:cnfStyle w:val="100000000000" w:firstRow="1" w:lastRow="0" w:firstColumn="0" w:lastColumn="0" w:oddVBand="0" w:evenVBand="0" w:oddHBand="0" w:evenHBand="0" w:firstRowFirstColumn="0" w:firstRowLastColumn="0" w:lastRowFirstColumn="0" w:lastRowLastColumn="0"/>
        </w:trPr>
        <w:tc>
          <w:tcPr>
            <w:tcW w:w="2116" w:type="pct"/>
          </w:tcPr>
          <w:p w14:paraId="1300E2DC" w14:textId="77777777" w:rsidR="001273C1" w:rsidRDefault="009C7E97">
            <w:sdt>
              <w:sdtPr>
                <w:alias w:val="Description:"/>
                <w:tag w:val="Description:"/>
                <w:id w:val="-1811542606"/>
                <w:placeholder>
                  <w:docPart w:val="5E45775C1EC943BC996C13028046AB93"/>
                </w:placeholder>
                <w:temporary/>
                <w:showingPlcHdr/>
                <w15:appearance w15:val="hidden"/>
              </w:sdtPr>
              <w:sdtEndPr/>
              <w:sdtContent>
                <w:r w:rsidR="00FC68B0">
                  <w:t>Description</w:t>
                </w:r>
              </w:sdtContent>
            </w:sdt>
          </w:p>
        </w:tc>
        <w:tc>
          <w:tcPr>
            <w:tcW w:w="961" w:type="pct"/>
          </w:tcPr>
          <w:p w14:paraId="240BC819" w14:textId="77777777" w:rsidR="001273C1" w:rsidRDefault="009C7E97">
            <w:sdt>
              <w:sdtPr>
                <w:alias w:val="Start Date:"/>
                <w:tag w:val="Start Date:"/>
                <w:id w:val="-617991579"/>
                <w:placeholder>
                  <w:docPart w:val="F966688B8E674310BA97BAEC8803A2FB"/>
                </w:placeholder>
                <w:temporary/>
                <w:showingPlcHdr/>
                <w15:appearance w15:val="hidden"/>
              </w:sdtPr>
              <w:sdtEndPr/>
              <w:sdtContent>
                <w:r w:rsidR="00FC68B0">
                  <w:t>Start Date</w:t>
                </w:r>
              </w:sdtContent>
            </w:sdt>
          </w:p>
        </w:tc>
        <w:tc>
          <w:tcPr>
            <w:tcW w:w="961" w:type="pct"/>
          </w:tcPr>
          <w:p w14:paraId="73082711" w14:textId="77777777" w:rsidR="001273C1" w:rsidRDefault="009C7E97">
            <w:sdt>
              <w:sdtPr>
                <w:alias w:val="End Date:"/>
                <w:tag w:val="End Date:"/>
                <w:id w:val="-285503997"/>
                <w:placeholder>
                  <w:docPart w:val="1A6AB695C07F4ACFA5B991FFDF784C22"/>
                </w:placeholder>
                <w:temporary/>
                <w:showingPlcHdr/>
                <w15:appearance w15:val="hidden"/>
              </w:sdtPr>
              <w:sdtEndPr/>
              <w:sdtContent>
                <w:r w:rsidR="00FC68B0">
                  <w:t>End Date</w:t>
                </w:r>
              </w:sdtContent>
            </w:sdt>
          </w:p>
        </w:tc>
        <w:tc>
          <w:tcPr>
            <w:tcW w:w="962" w:type="pct"/>
          </w:tcPr>
          <w:p w14:paraId="1ACFBC07" w14:textId="77777777" w:rsidR="001273C1" w:rsidRDefault="009C7E97">
            <w:sdt>
              <w:sdtPr>
                <w:alias w:val="Duration:"/>
                <w:tag w:val="Duration:"/>
                <w:id w:val="-809235519"/>
                <w:placeholder>
                  <w:docPart w:val="BBA22C11BA5E487A8AF3392DA586E175"/>
                </w:placeholder>
                <w:temporary/>
                <w:showingPlcHdr/>
                <w15:appearance w15:val="hidden"/>
              </w:sdtPr>
              <w:sdtEndPr/>
              <w:sdtContent>
                <w:r w:rsidR="00FC68B0">
                  <w:t>Duration</w:t>
                </w:r>
              </w:sdtContent>
            </w:sdt>
          </w:p>
        </w:tc>
      </w:tr>
      <w:tr w:rsidR="001273C1" w14:paraId="37EC8D34" w14:textId="77777777" w:rsidTr="00FC68B0">
        <w:tc>
          <w:tcPr>
            <w:tcW w:w="2116" w:type="pct"/>
          </w:tcPr>
          <w:p w14:paraId="28BDAA21" w14:textId="77777777" w:rsidR="001273C1" w:rsidRDefault="009C7E97">
            <w:sdt>
              <w:sdtPr>
                <w:alias w:val="Project Start:"/>
                <w:tag w:val="Project Start:"/>
                <w:id w:val="1844816578"/>
                <w:placeholder>
                  <w:docPart w:val="A9A59D08D0D34FAA8845A9CCC8EF2EA4"/>
                </w:placeholder>
                <w:temporary/>
                <w:showingPlcHdr/>
                <w15:appearance w15:val="hidden"/>
              </w:sdtPr>
              <w:sdtEndPr/>
              <w:sdtContent>
                <w:r w:rsidR="00FC68B0">
                  <w:t>Project Start</w:t>
                </w:r>
              </w:sdtContent>
            </w:sdt>
          </w:p>
        </w:tc>
        <w:tc>
          <w:tcPr>
            <w:tcW w:w="961" w:type="pct"/>
          </w:tcPr>
          <w:p w14:paraId="0F346EF6" w14:textId="77777777" w:rsidR="001273C1" w:rsidRDefault="001273C1"/>
        </w:tc>
        <w:tc>
          <w:tcPr>
            <w:tcW w:w="961" w:type="pct"/>
          </w:tcPr>
          <w:p w14:paraId="699184F8" w14:textId="77777777" w:rsidR="001273C1" w:rsidRDefault="001273C1"/>
        </w:tc>
        <w:tc>
          <w:tcPr>
            <w:tcW w:w="962" w:type="pct"/>
          </w:tcPr>
          <w:p w14:paraId="0EA70161" w14:textId="77777777" w:rsidR="001273C1" w:rsidRDefault="001273C1"/>
        </w:tc>
      </w:tr>
      <w:tr w:rsidR="001273C1" w14:paraId="1AF5020D" w14:textId="77777777" w:rsidTr="00FC68B0">
        <w:tc>
          <w:tcPr>
            <w:tcW w:w="2116" w:type="pct"/>
          </w:tcPr>
          <w:p w14:paraId="08F1C8C1" w14:textId="77777777" w:rsidR="001273C1" w:rsidRDefault="009C7E97">
            <w:sdt>
              <w:sdtPr>
                <w:alias w:val="Milestone 1:"/>
                <w:tag w:val="Milestone 1:"/>
                <w:id w:val="1664809059"/>
                <w:placeholder>
                  <w:docPart w:val="B193E93502EF4336AD432194E92418A8"/>
                </w:placeholder>
                <w:temporary/>
                <w:showingPlcHdr/>
                <w15:appearance w15:val="hidden"/>
              </w:sdtPr>
              <w:sdtEndPr/>
              <w:sdtContent>
                <w:r w:rsidR="00FC68B0">
                  <w:t>Milestone 1</w:t>
                </w:r>
              </w:sdtContent>
            </w:sdt>
          </w:p>
        </w:tc>
        <w:tc>
          <w:tcPr>
            <w:tcW w:w="961" w:type="pct"/>
          </w:tcPr>
          <w:p w14:paraId="3EAF44D1" w14:textId="77777777" w:rsidR="001273C1" w:rsidRDefault="001273C1"/>
        </w:tc>
        <w:tc>
          <w:tcPr>
            <w:tcW w:w="961" w:type="pct"/>
          </w:tcPr>
          <w:p w14:paraId="64EFE24F" w14:textId="77777777" w:rsidR="001273C1" w:rsidRDefault="001273C1"/>
        </w:tc>
        <w:tc>
          <w:tcPr>
            <w:tcW w:w="962" w:type="pct"/>
          </w:tcPr>
          <w:p w14:paraId="61C9EF7A" w14:textId="77777777" w:rsidR="001273C1" w:rsidRDefault="001273C1"/>
        </w:tc>
      </w:tr>
      <w:tr w:rsidR="001273C1" w14:paraId="65BFFBF1" w14:textId="77777777" w:rsidTr="00FC68B0">
        <w:tc>
          <w:tcPr>
            <w:tcW w:w="2116" w:type="pct"/>
          </w:tcPr>
          <w:p w14:paraId="445C6153" w14:textId="77777777" w:rsidR="001273C1" w:rsidRDefault="009C7E97">
            <w:sdt>
              <w:sdtPr>
                <w:alias w:val="Milestone 2:"/>
                <w:tag w:val="Milestone 2:"/>
                <w:id w:val="1241445162"/>
                <w:placeholder>
                  <w:docPart w:val="35D55A8A9A744E03B26CF5C47BBAA759"/>
                </w:placeholder>
                <w:temporary/>
                <w:showingPlcHdr/>
                <w15:appearance w15:val="hidden"/>
              </w:sdtPr>
              <w:sdtEndPr/>
              <w:sdtContent>
                <w:r w:rsidR="00FC68B0">
                  <w:t>Milestone 2</w:t>
                </w:r>
              </w:sdtContent>
            </w:sdt>
          </w:p>
        </w:tc>
        <w:tc>
          <w:tcPr>
            <w:tcW w:w="961" w:type="pct"/>
          </w:tcPr>
          <w:p w14:paraId="270E7443" w14:textId="77777777" w:rsidR="001273C1" w:rsidRDefault="001273C1"/>
        </w:tc>
        <w:tc>
          <w:tcPr>
            <w:tcW w:w="961" w:type="pct"/>
          </w:tcPr>
          <w:p w14:paraId="708EF046" w14:textId="77777777" w:rsidR="001273C1" w:rsidRDefault="001273C1"/>
        </w:tc>
        <w:tc>
          <w:tcPr>
            <w:tcW w:w="962" w:type="pct"/>
          </w:tcPr>
          <w:p w14:paraId="36A4A7A3" w14:textId="77777777" w:rsidR="001273C1" w:rsidRDefault="001273C1"/>
        </w:tc>
      </w:tr>
      <w:tr w:rsidR="001273C1" w14:paraId="6E0FD39D" w14:textId="77777777" w:rsidTr="00FC68B0">
        <w:tc>
          <w:tcPr>
            <w:tcW w:w="2116" w:type="pct"/>
          </w:tcPr>
          <w:p w14:paraId="113143B1" w14:textId="77777777" w:rsidR="001273C1" w:rsidRDefault="009C7E97">
            <w:sdt>
              <w:sdtPr>
                <w:alias w:val="Phase 1 Complete:"/>
                <w:tag w:val="Phase 1 Complete:"/>
                <w:id w:val="-1329051165"/>
                <w:placeholder>
                  <w:docPart w:val="EAF84B6860454234B5B031F3605065C8"/>
                </w:placeholder>
                <w:temporary/>
                <w:showingPlcHdr/>
                <w15:appearance w15:val="hidden"/>
              </w:sdtPr>
              <w:sdtEndPr/>
              <w:sdtContent>
                <w:r w:rsidR="00FC68B0">
                  <w:t>Phase 1 Complete</w:t>
                </w:r>
              </w:sdtContent>
            </w:sdt>
          </w:p>
        </w:tc>
        <w:tc>
          <w:tcPr>
            <w:tcW w:w="961" w:type="pct"/>
          </w:tcPr>
          <w:p w14:paraId="29FE896F" w14:textId="77777777" w:rsidR="001273C1" w:rsidRDefault="001273C1"/>
        </w:tc>
        <w:tc>
          <w:tcPr>
            <w:tcW w:w="961" w:type="pct"/>
          </w:tcPr>
          <w:p w14:paraId="24EB40A4" w14:textId="77777777" w:rsidR="001273C1" w:rsidRDefault="001273C1"/>
        </w:tc>
        <w:tc>
          <w:tcPr>
            <w:tcW w:w="962" w:type="pct"/>
          </w:tcPr>
          <w:p w14:paraId="701B9AD5" w14:textId="77777777" w:rsidR="001273C1" w:rsidRDefault="001273C1"/>
        </w:tc>
      </w:tr>
      <w:tr w:rsidR="001273C1" w14:paraId="3ABF2A39" w14:textId="77777777" w:rsidTr="00FC68B0">
        <w:tc>
          <w:tcPr>
            <w:tcW w:w="2116" w:type="pct"/>
          </w:tcPr>
          <w:p w14:paraId="70362026" w14:textId="77777777" w:rsidR="001273C1" w:rsidRDefault="009C7E97">
            <w:sdt>
              <w:sdtPr>
                <w:alias w:val="Milestone 3:"/>
                <w:tag w:val="Milestone 3:"/>
                <w:id w:val="1376040107"/>
                <w:placeholder>
                  <w:docPart w:val="F215DC9AD3904F988EB1B2CD75171B28"/>
                </w:placeholder>
                <w:temporary/>
                <w:showingPlcHdr/>
                <w15:appearance w15:val="hidden"/>
              </w:sdtPr>
              <w:sdtEndPr/>
              <w:sdtContent>
                <w:r w:rsidR="00FC68B0">
                  <w:t>Milestone 3</w:t>
                </w:r>
              </w:sdtContent>
            </w:sdt>
          </w:p>
        </w:tc>
        <w:tc>
          <w:tcPr>
            <w:tcW w:w="961" w:type="pct"/>
          </w:tcPr>
          <w:p w14:paraId="677C4438" w14:textId="77777777" w:rsidR="001273C1" w:rsidRDefault="001273C1"/>
        </w:tc>
        <w:tc>
          <w:tcPr>
            <w:tcW w:w="961" w:type="pct"/>
          </w:tcPr>
          <w:p w14:paraId="25520045" w14:textId="77777777" w:rsidR="001273C1" w:rsidRDefault="001273C1"/>
        </w:tc>
        <w:tc>
          <w:tcPr>
            <w:tcW w:w="962" w:type="pct"/>
          </w:tcPr>
          <w:p w14:paraId="55E12E6F" w14:textId="77777777" w:rsidR="001273C1" w:rsidRDefault="001273C1"/>
        </w:tc>
      </w:tr>
      <w:tr w:rsidR="001273C1" w14:paraId="716889CD" w14:textId="77777777" w:rsidTr="00FC68B0">
        <w:tc>
          <w:tcPr>
            <w:tcW w:w="2116" w:type="pct"/>
          </w:tcPr>
          <w:p w14:paraId="52C394A3" w14:textId="77777777" w:rsidR="001273C1" w:rsidRDefault="009C7E97">
            <w:sdt>
              <w:sdtPr>
                <w:alias w:val="Milestone 4:"/>
                <w:tag w:val="Milestone 4:"/>
                <w:id w:val="2137753454"/>
                <w:placeholder>
                  <w:docPart w:val="93E96DE57999403A83A30B6AF8C3D09B"/>
                </w:placeholder>
                <w:temporary/>
                <w:showingPlcHdr/>
                <w15:appearance w15:val="hidden"/>
              </w:sdtPr>
              <w:sdtEndPr/>
              <w:sdtContent>
                <w:r w:rsidR="00FC68B0">
                  <w:t>Milestone 4</w:t>
                </w:r>
              </w:sdtContent>
            </w:sdt>
          </w:p>
        </w:tc>
        <w:tc>
          <w:tcPr>
            <w:tcW w:w="961" w:type="pct"/>
          </w:tcPr>
          <w:p w14:paraId="342A1971" w14:textId="77777777" w:rsidR="001273C1" w:rsidRDefault="001273C1"/>
        </w:tc>
        <w:tc>
          <w:tcPr>
            <w:tcW w:w="961" w:type="pct"/>
          </w:tcPr>
          <w:p w14:paraId="4E1ED0ED" w14:textId="77777777" w:rsidR="001273C1" w:rsidRDefault="001273C1"/>
        </w:tc>
        <w:tc>
          <w:tcPr>
            <w:tcW w:w="962" w:type="pct"/>
          </w:tcPr>
          <w:p w14:paraId="0F41FBE0" w14:textId="77777777" w:rsidR="001273C1" w:rsidRDefault="001273C1"/>
        </w:tc>
      </w:tr>
      <w:tr w:rsidR="001273C1" w14:paraId="08A6319E" w14:textId="77777777" w:rsidTr="00FC68B0">
        <w:tc>
          <w:tcPr>
            <w:tcW w:w="2116" w:type="pct"/>
          </w:tcPr>
          <w:p w14:paraId="527B7DF9" w14:textId="77777777" w:rsidR="001273C1" w:rsidRDefault="009C7E97">
            <w:sdt>
              <w:sdtPr>
                <w:alias w:val="Phase 2 Complete:"/>
                <w:tag w:val="Phase 2 Complete:"/>
                <w:id w:val="-2080668784"/>
                <w:placeholder>
                  <w:docPart w:val="5BA9CCBDA2404C1AB4216C428394528C"/>
                </w:placeholder>
                <w:temporary/>
                <w:showingPlcHdr/>
                <w15:appearance w15:val="hidden"/>
              </w:sdtPr>
              <w:sdtEndPr/>
              <w:sdtContent>
                <w:r w:rsidR="000322BF">
                  <w:t>Phase 2 Complete</w:t>
                </w:r>
              </w:sdtContent>
            </w:sdt>
          </w:p>
        </w:tc>
        <w:tc>
          <w:tcPr>
            <w:tcW w:w="961" w:type="pct"/>
          </w:tcPr>
          <w:p w14:paraId="669CA713" w14:textId="77777777" w:rsidR="001273C1" w:rsidRDefault="001273C1"/>
        </w:tc>
        <w:tc>
          <w:tcPr>
            <w:tcW w:w="961" w:type="pct"/>
          </w:tcPr>
          <w:p w14:paraId="22C27A24" w14:textId="77777777" w:rsidR="001273C1" w:rsidRDefault="001273C1"/>
        </w:tc>
        <w:tc>
          <w:tcPr>
            <w:tcW w:w="962" w:type="pct"/>
          </w:tcPr>
          <w:p w14:paraId="19D482AF" w14:textId="77777777" w:rsidR="001273C1" w:rsidRDefault="001273C1"/>
        </w:tc>
      </w:tr>
      <w:tr w:rsidR="001273C1" w14:paraId="78943592" w14:textId="77777777" w:rsidTr="00FC68B0">
        <w:tc>
          <w:tcPr>
            <w:tcW w:w="2116" w:type="pct"/>
          </w:tcPr>
          <w:p w14:paraId="6ACA3D28" w14:textId="77777777" w:rsidR="001273C1" w:rsidRDefault="009C7E97">
            <w:sdt>
              <w:sdtPr>
                <w:alias w:val="Milestone 5:"/>
                <w:tag w:val="Milestone 5:"/>
                <w:id w:val="196678032"/>
                <w:placeholder>
                  <w:docPart w:val="7E9A85818C1C4E61A1A57E9925D5E77C"/>
                </w:placeholder>
                <w:temporary/>
                <w:showingPlcHdr/>
                <w15:appearance w15:val="hidden"/>
              </w:sdtPr>
              <w:sdtEndPr/>
              <w:sdtContent>
                <w:r w:rsidR="000322BF">
                  <w:t>Milestone 5</w:t>
                </w:r>
              </w:sdtContent>
            </w:sdt>
          </w:p>
        </w:tc>
        <w:tc>
          <w:tcPr>
            <w:tcW w:w="961" w:type="pct"/>
          </w:tcPr>
          <w:p w14:paraId="6B9921A9" w14:textId="77777777" w:rsidR="001273C1" w:rsidRDefault="001273C1"/>
        </w:tc>
        <w:tc>
          <w:tcPr>
            <w:tcW w:w="961" w:type="pct"/>
          </w:tcPr>
          <w:p w14:paraId="6CAD5397" w14:textId="77777777" w:rsidR="001273C1" w:rsidRDefault="001273C1"/>
        </w:tc>
        <w:tc>
          <w:tcPr>
            <w:tcW w:w="962" w:type="pct"/>
          </w:tcPr>
          <w:p w14:paraId="506CCA28" w14:textId="77777777" w:rsidR="001273C1" w:rsidRDefault="001273C1"/>
        </w:tc>
      </w:tr>
      <w:tr w:rsidR="001273C1" w14:paraId="120DA95A" w14:textId="77777777" w:rsidTr="00FC68B0">
        <w:tc>
          <w:tcPr>
            <w:tcW w:w="2116" w:type="pct"/>
          </w:tcPr>
          <w:p w14:paraId="68D82875" w14:textId="77777777" w:rsidR="001273C1" w:rsidRDefault="009C7E97">
            <w:sdt>
              <w:sdtPr>
                <w:alias w:val="Milestone 6:"/>
                <w:tag w:val="Milestone 6:"/>
                <w:id w:val="-234399056"/>
                <w:placeholder>
                  <w:docPart w:val="1E3660E429F7489BAFB03A1F570F18AC"/>
                </w:placeholder>
                <w:temporary/>
                <w:showingPlcHdr/>
                <w15:appearance w15:val="hidden"/>
              </w:sdtPr>
              <w:sdtEndPr/>
              <w:sdtContent>
                <w:r w:rsidR="000322BF">
                  <w:t>Milestone 6</w:t>
                </w:r>
              </w:sdtContent>
            </w:sdt>
          </w:p>
        </w:tc>
        <w:tc>
          <w:tcPr>
            <w:tcW w:w="961" w:type="pct"/>
          </w:tcPr>
          <w:p w14:paraId="47950B9C" w14:textId="77777777" w:rsidR="001273C1" w:rsidRDefault="001273C1"/>
        </w:tc>
        <w:tc>
          <w:tcPr>
            <w:tcW w:w="961" w:type="pct"/>
          </w:tcPr>
          <w:p w14:paraId="3BEB4A38" w14:textId="77777777" w:rsidR="001273C1" w:rsidRDefault="001273C1"/>
        </w:tc>
        <w:tc>
          <w:tcPr>
            <w:tcW w:w="962" w:type="pct"/>
          </w:tcPr>
          <w:p w14:paraId="4C8B2B6C" w14:textId="77777777" w:rsidR="001273C1" w:rsidRDefault="001273C1"/>
        </w:tc>
      </w:tr>
      <w:tr w:rsidR="001273C1" w14:paraId="7A22F400" w14:textId="77777777" w:rsidTr="00FC68B0">
        <w:tc>
          <w:tcPr>
            <w:tcW w:w="2116" w:type="pct"/>
          </w:tcPr>
          <w:p w14:paraId="31269060" w14:textId="77777777" w:rsidR="001273C1" w:rsidRDefault="009C7E97">
            <w:sdt>
              <w:sdtPr>
                <w:alias w:val="Project End:"/>
                <w:tag w:val="Project End:"/>
                <w:id w:val="303820675"/>
                <w:placeholder>
                  <w:docPart w:val="8C3CFD3B872E48CBA6098612CD54EF10"/>
                </w:placeholder>
                <w:temporary/>
                <w:showingPlcHdr/>
                <w15:appearance w15:val="hidden"/>
              </w:sdtPr>
              <w:sdtEndPr/>
              <w:sdtContent>
                <w:r w:rsidR="000322BF">
                  <w:t>Project End</w:t>
                </w:r>
              </w:sdtContent>
            </w:sdt>
          </w:p>
        </w:tc>
        <w:tc>
          <w:tcPr>
            <w:tcW w:w="961" w:type="pct"/>
          </w:tcPr>
          <w:p w14:paraId="2F7D92EF" w14:textId="77777777" w:rsidR="001273C1" w:rsidRDefault="001273C1"/>
        </w:tc>
        <w:tc>
          <w:tcPr>
            <w:tcW w:w="961" w:type="pct"/>
          </w:tcPr>
          <w:p w14:paraId="7F7AAF6A" w14:textId="77777777" w:rsidR="001273C1" w:rsidRDefault="001273C1"/>
        </w:tc>
        <w:tc>
          <w:tcPr>
            <w:tcW w:w="962" w:type="pct"/>
          </w:tcPr>
          <w:p w14:paraId="20A8787C" w14:textId="77777777" w:rsidR="001273C1" w:rsidRDefault="001273C1"/>
        </w:tc>
      </w:tr>
    </w:tbl>
    <w:p w14:paraId="29F7A4BA" w14:textId="77777777" w:rsidR="001273C1" w:rsidRDefault="009C7E97">
      <w:pPr>
        <w:pStyle w:val="Heading2"/>
      </w:pPr>
      <w:sdt>
        <w:sdtPr>
          <w:alias w:val="Supplied Material:"/>
          <w:tag w:val="Supplied Material:"/>
          <w:id w:val="-107743599"/>
          <w:placeholder>
            <w:docPart w:val="6357818C269E477EA6B4BE6CF67B0F81"/>
          </w:placeholder>
          <w:temporary/>
          <w:showingPlcHdr/>
          <w15:appearance w15:val="hidden"/>
        </w:sdtPr>
        <w:sdtEndPr/>
        <w:sdtContent>
          <w:r w:rsidR="000322BF">
            <w:t>Supplied Material</w:t>
          </w:r>
        </w:sdtContent>
      </w:sdt>
    </w:p>
    <w:p w14:paraId="1C774FCF" w14:textId="77777777" w:rsidR="001273C1" w:rsidRDefault="009C7E97">
      <w:sdt>
        <w:sdtPr>
          <w:alias w:val="Enter description:"/>
          <w:tag w:val="Enter description:"/>
          <w:id w:val="111255350"/>
          <w:placeholder>
            <w:docPart w:val="93D56B8329364649BB416E9B2207BB46"/>
          </w:placeholder>
          <w:temporary/>
          <w:showingPlcHdr/>
          <w15:appearance w15:val="hidden"/>
        </w:sdtPr>
        <w:sdtEndPr/>
        <w:sdtContent>
          <w:r w:rsidR="000322BF">
            <w:t>The following materials are to be supplied by</w:t>
          </w:r>
        </w:sdtContent>
      </w:sdt>
      <w:r w:rsidR="000322BF">
        <w:t xml:space="preserve"> </w:t>
      </w:r>
      <w:sdt>
        <w:sdtPr>
          <w:alias w:val="Client Name:"/>
          <w:tag w:val="Client Name:"/>
          <w:id w:val="682790320"/>
          <w:placeholder>
            <w:docPart w:val="D4CE84819833403FA01F23CD5BBC3BFC"/>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647105475"/>
          <w:placeholder>
            <w:docPart w:val="0266D57949E14ABCBDDB6672CE3F5EA6"/>
          </w:placeholder>
          <w:temporary/>
          <w:showingPlcHdr/>
          <w15:appearance w15:val="hidden"/>
        </w:sdtPr>
        <w:sdtEndPr/>
        <w:sdtContent>
          <w:r w:rsidR="000322BF">
            <w:t>for this project. For</w:t>
          </w:r>
        </w:sdtContent>
      </w:sdt>
      <w:r w:rsidR="000322BF">
        <w:t xml:space="preserve"> </w:t>
      </w:r>
      <w:sdt>
        <w:sdtPr>
          <w:alias w:val="Your Company Name:"/>
          <w:tag w:val="Your Company Name:"/>
          <w:id w:val="-246501799"/>
          <w:placeholder>
            <w:docPart w:val="A806693D58814B929388FAE07FAD200D"/>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B13AE2">
            <w:rPr>
              <w:rStyle w:val="PlaceholderText"/>
            </w:rPr>
            <w:t>Your Company</w:t>
          </w:r>
        </w:sdtContent>
      </w:sdt>
      <w:r w:rsidR="00C16778">
        <w:t xml:space="preserve"> </w:t>
      </w:r>
      <w:sdt>
        <w:sdtPr>
          <w:alias w:val="Enter description:"/>
          <w:tag w:val="Enter description:"/>
          <w:id w:val="-1097096917"/>
          <w:placeholder>
            <w:docPart w:val="53F7AA17DA4843B8B9DD170E135FF297"/>
          </w:placeholder>
          <w:temporary/>
          <w:showingPlcHdr/>
          <w15:appearance w15:val="hidden"/>
        </w:sdtPr>
        <w:sdtEndPr/>
        <w:sdtContent>
          <w:r w:rsidR="000322BF">
            <w:t>to meet project milestones, this material must be supplied on schedule. The due dates included in the following table represent our best guess based on current proposed project dates:</w:t>
          </w:r>
        </w:sdtContent>
      </w:sdt>
    </w:p>
    <w:tbl>
      <w:tblPr>
        <w:tblStyle w:val="ProposalTable"/>
        <w:tblW w:w="5000" w:type="pct"/>
        <w:tblLook w:val="04A0" w:firstRow="1" w:lastRow="0" w:firstColumn="1" w:lastColumn="0" w:noHBand="0" w:noVBand="1"/>
        <w:tblDescription w:val="Materials to be supplied"/>
      </w:tblPr>
      <w:tblGrid>
        <w:gridCol w:w="7555"/>
        <w:gridCol w:w="1795"/>
      </w:tblGrid>
      <w:tr w:rsidR="001273C1" w14:paraId="3C10CD24" w14:textId="77777777" w:rsidTr="001273C1">
        <w:trPr>
          <w:cnfStyle w:val="100000000000" w:firstRow="1" w:lastRow="0" w:firstColumn="0" w:lastColumn="0" w:oddVBand="0" w:evenVBand="0" w:oddHBand="0" w:evenHBand="0" w:firstRowFirstColumn="0" w:firstRowLastColumn="0" w:lastRowFirstColumn="0" w:lastRowLastColumn="0"/>
        </w:trPr>
        <w:tc>
          <w:tcPr>
            <w:tcW w:w="4040" w:type="pct"/>
          </w:tcPr>
          <w:p w14:paraId="283D82AE" w14:textId="77777777" w:rsidR="001273C1" w:rsidRDefault="009C7E97">
            <w:sdt>
              <w:sdtPr>
                <w:alias w:val="Materials to be supplied by:"/>
                <w:tag w:val="Materials to be supplied by:"/>
                <w:id w:val="290320298"/>
                <w:placeholder>
                  <w:docPart w:val="128E2623B34A415D81A8ACD6E7087F0B"/>
                </w:placeholder>
                <w:temporary/>
                <w:showingPlcHdr/>
                <w15:appearance w15:val="hidden"/>
              </w:sdtPr>
              <w:sdtEndPr/>
              <w:sdtContent>
                <w:r w:rsidR="000322BF">
                  <w:t>Materials to be supplied by</w:t>
                </w:r>
              </w:sdtContent>
            </w:sdt>
            <w:r w:rsidR="000322BF">
              <w:t xml:space="preserve"> </w:t>
            </w:r>
            <w:sdt>
              <w:sdtPr>
                <w:alias w:val="Client Name:"/>
                <w:tag w:val="Client Name:"/>
                <w:id w:val="1721326459"/>
                <w:placeholder>
                  <w:docPart w:val="D4CE84819833403FA01F23CD5BBC3BFC"/>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p>
        </w:tc>
        <w:tc>
          <w:tcPr>
            <w:tcW w:w="960" w:type="pct"/>
          </w:tcPr>
          <w:p w14:paraId="5ACB15D1" w14:textId="77777777" w:rsidR="001273C1" w:rsidRDefault="009C7E97">
            <w:sdt>
              <w:sdtPr>
                <w:alias w:val="Due Date:"/>
                <w:tag w:val="Due Date:"/>
                <w:id w:val="1816059702"/>
                <w:placeholder>
                  <w:docPart w:val="50F7BB19B02742328D45CCA9B3FE474C"/>
                </w:placeholder>
                <w:temporary/>
                <w:showingPlcHdr/>
                <w15:appearance w15:val="hidden"/>
              </w:sdtPr>
              <w:sdtEndPr/>
              <w:sdtContent>
                <w:r w:rsidR="000322BF">
                  <w:t>Due Date*</w:t>
                </w:r>
              </w:sdtContent>
            </w:sdt>
          </w:p>
        </w:tc>
      </w:tr>
      <w:tr w:rsidR="001273C1" w14:paraId="2883EC98" w14:textId="77777777" w:rsidTr="001273C1">
        <w:tc>
          <w:tcPr>
            <w:tcW w:w="4040" w:type="pct"/>
          </w:tcPr>
          <w:p w14:paraId="6B9AAC3A" w14:textId="77777777" w:rsidR="001273C1" w:rsidRDefault="001273C1"/>
        </w:tc>
        <w:tc>
          <w:tcPr>
            <w:tcW w:w="960" w:type="pct"/>
          </w:tcPr>
          <w:p w14:paraId="27CE1838" w14:textId="77777777" w:rsidR="001273C1" w:rsidRDefault="001273C1"/>
        </w:tc>
      </w:tr>
      <w:tr w:rsidR="001273C1" w14:paraId="2FAAA891" w14:textId="77777777" w:rsidTr="001273C1">
        <w:tc>
          <w:tcPr>
            <w:tcW w:w="4040" w:type="pct"/>
          </w:tcPr>
          <w:p w14:paraId="68184B4C" w14:textId="77777777" w:rsidR="001273C1" w:rsidRDefault="001273C1"/>
        </w:tc>
        <w:tc>
          <w:tcPr>
            <w:tcW w:w="960" w:type="pct"/>
          </w:tcPr>
          <w:p w14:paraId="070D98C6" w14:textId="77777777" w:rsidR="001273C1" w:rsidRDefault="001273C1"/>
        </w:tc>
      </w:tr>
      <w:tr w:rsidR="001273C1" w14:paraId="28C72F11" w14:textId="77777777" w:rsidTr="001273C1">
        <w:tc>
          <w:tcPr>
            <w:tcW w:w="4040" w:type="pct"/>
          </w:tcPr>
          <w:p w14:paraId="411184D6" w14:textId="77777777" w:rsidR="001273C1" w:rsidRDefault="001273C1"/>
        </w:tc>
        <w:tc>
          <w:tcPr>
            <w:tcW w:w="960" w:type="pct"/>
          </w:tcPr>
          <w:p w14:paraId="5821EE7E" w14:textId="77777777" w:rsidR="001273C1" w:rsidRDefault="001273C1"/>
        </w:tc>
      </w:tr>
    </w:tbl>
    <w:p w14:paraId="7C656A1A" w14:textId="77777777" w:rsidR="001273C1" w:rsidRDefault="009C7E97">
      <w:pPr>
        <w:pStyle w:val="FootnoteText"/>
      </w:pPr>
      <w:sdt>
        <w:sdtPr>
          <w:alias w:val="Enter description:"/>
          <w:tag w:val="Enter description:"/>
          <w:id w:val="-1065866122"/>
          <w:placeholder>
            <w:docPart w:val="44EA950D476140D1A5A42E39D935E9D4"/>
          </w:placeholder>
          <w:temporary/>
          <w:showingPlcHdr/>
          <w15:appearance w15:val="hidden"/>
        </w:sdtPr>
        <w:sdtEndPr/>
        <w:sdtContent>
          <w:r w:rsidR="000322BF">
            <w:t>*We cannot be responsible for cost overruns caused by client’s failure to deliver materials by agreed-upon due dates.</w:t>
          </w:r>
        </w:sdtContent>
      </w:sdt>
    </w:p>
    <w:p w14:paraId="59A459DC" w14:textId="77777777" w:rsidR="001273C1" w:rsidRDefault="009C7E97">
      <w:pPr>
        <w:pStyle w:val="Heading1"/>
      </w:pPr>
      <w:sdt>
        <w:sdtPr>
          <w:alias w:val="Expected Results:"/>
          <w:tag w:val="Expected Results:"/>
          <w:id w:val="1434475270"/>
          <w:placeholder>
            <w:docPart w:val="E84C05BF5C51434E9468791A5AA9DACC"/>
          </w:placeholder>
          <w:temporary/>
          <w:showingPlcHdr/>
          <w15:appearance w15:val="hidden"/>
        </w:sdtPr>
        <w:sdtEndPr/>
        <w:sdtContent>
          <w:r w:rsidR="000322BF">
            <w:t>Expected Results</w:t>
          </w:r>
        </w:sdtContent>
      </w:sdt>
    </w:p>
    <w:tbl>
      <w:tblPr>
        <w:tblStyle w:val="TipTable"/>
        <w:tblW w:w="5000" w:type="pct"/>
        <w:tblLook w:val="04A0" w:firstRow="1" w:lastRow="0" w:firstColumn="1" w:lastColumn="0" w:noHBand="0" w:noVBand="1"/>
        <w:tblDescription w:val="Layout table"/>
      </w:tblPr>
      <w:tblGrid>
        <w:gridCol w:w="577"/>
        <w:gridCol w:w="8783"/>
      </w:tblGrid>
      <w:tr w:rsidR="000322BF" w14:paraId="4C9BB66C"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111834DA" w14:textId="77777777" w:rsidR="000322BF" w:rsidRDefault="000322BF" w:rsidP="004D39A3">
            <w:r>
              <w:rPr>
                <w:noProof/>
                <w:lang w:eastAsia="en-US"/>
              </w:rPr>
              <mc:AlternateContent>
                <mc:Choice Requires="wpg">
                  <w:drawing>
                    <wp:inline distT="0" distB="0" distL="0" distR="0" wp14:anchorId="09391F51" wp14:editId="6F7314CE">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descr="Information icon&#1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55E2F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JJ0ULCSCAAAdigAAA4AAAAAAAAAAAAAAAAALgIAAGRycy9lMm9Eb2MueG1sUEsBAi0AFAAG&#10;AAgAAAAhAAXiDD3ZAAAAAwEAAA8AAAAAAAAAAAAAAAAA7AoAAGRycy9kb3ducmV2LnhtbFBLBQYA&#10;AAAABAAEAPMAAADy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46" o:spid="_x0000_s1028" alt="Information icon&#10;"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8B04032" w14:textId="77777777" w:rsidR="000322BF" w:rsidRDefault="009C7E97"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8892790"/>
                <w:placeholder>
                  <w:docPart w:val="90328A41A3054720B75D10A1FDCBD4A2"/>
                </w:placeholder>
                <w:temporary/>
                <w:showingPlcHdr/>
                <w15:appearance w15:val="hidden"/>
              </w:sdtPr>
              <w:sdtEndPr/>
              <w:sdtContent>
                <w:r w:rsidR="000322BF">
                  <w:t>Describe the results expected from the project and why your approach will achieve those results.</w:t>
                </w:r>
              </w:sdtContent>
            </w:sdt>
          </w:p>
        </w:tc>
      </w:tr>
    </w:tbl>
    <w:p w14:paraId="0CB23B88" w14:textId="77777777" w:rsidR="001273C1" w:rsidRDefault="001273C1">
      <w:pPr>
        <w:pStyle w:val="NoSpacing"/>
      </w:pPr>
    </w:p>
    <w:p w14:paraId="2CA29245" w14:textId="77777777" w:rsidR="001273C1" w:rsidRDefault="009C7E97">
      <w:sdt>
        <w:sdtPr>
          <w:alias w:val="Enter description:"/>
          <w:tag w:val="Enter description:"/>
          <w:id w:val="-1089621886"/>
          <w:placeholder>
            <w:docPart w:val="4482527BC2034E66A99AB5776C7CD34D"/>
          </w:placeholder>
          <w:temporary/>
          <w:showingPlcHdr/>
          <w15:appearance w15:val="hidden"/>
        </w:sdtPr>
        <w:sdtEndPr/>
        <w:sdtContent>
          <w:r w:rsidR="000322BF">
            <w:t>We expect our proposed solution to</w:t>
          </w:r>
        </w:sdtContent>
      </w:sdt>
      <w:r w:rsidR="000322BF">
        <w:t xml:space="preserve"> </w:t>
      </w:r>
      <w:sdt>
        <w:sdtPr>
          <w:alias w:val="Client Name:"/>
          <w:tag w:val="Client Name:"/>
          <w:id w:val="1220248248"/>
          <w:placeholder>
            <w:docPart w:val="D4CE84819833403FA01F23CD5BBC3BFC"/>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sdt>
        <w:sdtPr>
          <w:alias w:val="Enter description:"/>
          <w:tag w:val="Enter description:"/>
          <w:id w:val="-1970434521"/>
          <w:placeholder>
            <w:docPart w:val="A80830E8F51C4AA39B058EEC042F0BFA"/>
          </w:placeholder>
          <w:temporary/>
          <w:showingPlcHdr/>
          <w15:appearance w15:val="hidden"/>
        </w:sdtPr>
        <w:sdtEndPr/>
        <w:sdtContent>
          <w:r w:rsidR="000322BF">
            <w:t>’s requirements to provide the following results:</w:t>
          </w:r>
        </w:sdtContent>
      </w:sdt>
    </w:p>
    <w:p w14:paraId="73D22DF1" w14:textId="77777777" w:rsidR="001273C1" w:rsidRDefault="009C7E97">
      <w:pPr>
        <w:pStyle w:val="Heading2"/>
      </w:pPr>
      <w:sdt>
        <w:sdtPr>
          <w:alias w:val="Financial Benefits:"/>
          <w:tag w:val="Financial Benefits:"/>
          <w:id w:val="1990748065"/>
          <w:placeholder>
            <w:docPart w:val="D1CDFF1A2FDE40139EEE0BB5A8C93605"/>
          </w:placeholder>
          <w:temporary/>
          <w:showingPlcHdr/>
          <w15:appearance w15:val="hidden"/>
        </w:sdtPr>
        <w:sdtEndPr/>
        <w:sdtContent>
          <w:r w:rsidR="000322BF">
            <w:t>Financial Benefits</w:t>
          </w:r>
        </w:sdtContent>
      </w:sdt>
    </w:p>
    <w:p w14:paraId="61395E53" w14:textId="77777777" w:rsidR="001273C1" w:rsidRDefault="009C7E97">
      <w:pPr>
        <w:pStyle w:val="ListBullet"/>
      </w:pPr>
      <w:sdt>
        <w:sdtPr>
          <w:alias w:val="Result #1:"/>
          <w:tag w:val="Result #1:"/>
          <w:id w:val="344830480"/>
          <w:placeholder>
            <w:docPart w:val="DA59FA78EF054517882AE6ECBE62AED2"/>
          </w:placeholder>
          <w:temporary/>
          <w:showingPlcHdr/>
          <w15:appearance w15:val="hidden"/>
        </w:sdtPr>
        <w:sdtEndPr/>
        <w:sdtContent>
          <w:r w:rsidR="000322BF">
            <w:t>Result #1:</w:t>
          </w:r>
        </w:sdtContent>
      </w:sdt>
      <w:r w:rsidR="00C16778">
        <w:t xml:space="preserve"> </w:t>
      </w:r>
      <w:sdt>
        <w:sdtPr>
          <w:alias w:val="Enter Result #1 Description:"/>
          <w:tag w:val="Enter Result #1 Description:"/>
          <w:id w:val="1126435686"/>
          <w:placeholder>
            <w:docPart w:val="751A59175CB84FAD878A1C7BE43062A0"/>
          </w:placeholder>
          <w:temporary/>
          <w:showingPlcHdr/>
          <w15:appearance w15:val="hidden"/>
        </w:sdtPr>
        <w:sdtEndPr/>
        <w:sdtContent>
          <w:r w:rsidR="000322BF">
            <w:t>Brief description of desired result</w:t>
          </w:r>
        </w:sdtContent>
      </w:sdt>
    </w:p>
    <w:p w14:paraId="70E48605" w14:textId="77777777" w:rsidR="001273C1" w:rsidRDefault="009C7E97">
      <w:pPr>
        <w:pStyle w:val="ListBullet"/>
      </w:pPr>
      <w:sdt>
        <w:sdtPr>
          <w:alias w:val="Result #2:"/>
          <w:tag w:val="Result #2:"/>
          <w:id w:val="-1991084459"/>
          <w:placeholder>
            <w:docPart w:val="E1798B1661E840CCBC316F7822708382"/>
          </w:placeholder>
          <w:temporary/>
          <w:showingPlcHdr/>
          <w15:appearance w15:val="hidden"/>
        </w:sdtPr>
        <w:sdtEndPr/>
        <w:sdtContent>
          <w:r w:rsidR="000322BF">
            <w:t>Result #2:</w:t>
          </w:r>
        </w:sdtContent>
      </w:sdt>
      <w:r w:rsidR="00C16778">
        <w:t xml:space="preserve"> </w:t>
      </w:r>
      <w:sdt>
        <w:sdtPr>
          <w:alias w:val="Enter Result #2 Description:"/>
          <w:tag w:val="Enter Result #2 Description:"/>
          <w:id w:val="-1876067404"/>
          <w:placeholder>
            <w:docPart w:val="AC44795D21A443ABAEFB7FBBFA6F6526"/>
          </w:placeholder>
          <w:temporary/>
          <w:showingPlcHdr/>
          <w15:appearance w15:val="hidden"/>
        </w:sdtPr>
        <w:sdtEndPr/>
        <w:sdtContent>
          <w:r w:rsidR="000322BF">
            <w:t>Brief description of desired result</w:t>
          </w:r>
        </w:sdtContent>
      </w:sdt>
    </w:p>
    <w:p w14:paraId="09F64EED" w14:textId="77777777" w:rsidR="001273C1" w:rsidRDefault="009C7E97">
      <w:pPr>
        <w:pStyle w:val="ListBullet"/>
      </w:pPr>
      <w:sdt>
        <w:sdtPr>
          <w:alias w:val="Result #3:"/>
          <w:tag w:val="Result #3:"/>
          <w:id w:val="-1084066255"/>
          <w:placeholder>
            <w:docPart w:val="A61DCAF1D5114574A4D029B9BDB80FFB"/>
          </w:placeholder>
          <w:temporary/>
          <w:showingPlcHdr/>
          <w15:appearance w15:val="hidden"/>
        </w:sdtPr>
        <w:sdtEndPr/>
        <w:sdtContent>
          <w:r w:rsidR="006C5ECB">
            <w:t>Result #3:</w:t>
          </w:r>
        </w:sdtContent>
      </w:sdt>
      <w:r w:rsidR="00C16778">
        <w:t xml:space="preserve"> </w:t>
      </w:r>
      <w:sdt>
        <w:sdtPr>
          <w:alias w:val="Enter Result #3 Description:"/>
          <w:tag w:val="Enter Result #3 Description:"/>
          <w:id w:val="-1403521217"/>
          <w:placeholder>
            <w:docPart w:val="2B5AC34A79F54BBFACA0EB0134F6EF82"/>
          </w:placeholder>
          <w:temporary/>
          <w:showingPlcHdr/>
          <w15:appearance w15:val="hidden"/>
        </w:sdtPr>
        <w:sdtEndPr/>
        <w:sdtContent>
          <w:r w:rsidR="006C5ECB">
            <w:t>Brief description of desired result</w:t>
          </w:r>
        </w:sdtContent>
      </w:sdt>
    </w:p>
    <w:p w14:paraId="493E9D29" w14:textId="77777777" w:rsidR="001273C1" w:rsidRDefault="009C7E97">
      <w:pPr>
        <w:pStyle w:val="Heading2"/>
      </w:pPr>
      <w:sdt>
        <w:sdtPr>
          <w:alias w:val="Technical Benefits:"/>
          <w:tag w:val="Technical Benefits:"/>
          <w:id w:val="-1731921651"/>
          <w:placeholder>
            <w:docPart w:val="74D4E617A4B246B480223B99E9E42D5D"/>
          </w:placeholder>
          <w:temporary/>
          <w:showingPlcHdr/>
          <w15:appearance w15:val="hidden"/>
        </w:sdtPr>
        <w:sdtEndPr/>
        <w:sdtContent>
          <w:r w:rsidR="006C5ECB">
            <w:t>Technical Benefits</w:t>
          </w:r>
        </w:sdtContent>
      </w:sdt>
    </w:p>
    <w:p w14:paraId="021FF72E" w14:textId="77777777" w:rsidR="001273C1" w:rsidRDefault="009C7E97">
      <w:pPr>
        <w:pStyle w:val="ListBullet"/>
      </w:pPr>
      <w:sdt>
        <w:sdtPr>
          <w:alias w:val="Result #1:"/>
          <w:tag w:val="Result #1:"/>
          <w:id w:val="1668438177"/>
          <w:placeholder>
            <w:docPart w:val="C425E4A4451D40458A57D2D0FDA47C28"/>
          </w:placeholder>
          <w:temporary/>
          <w:showingPlcHdr/>
          <w15:appearance w15:val="hidden"/>
        </w:sdtPr>
        <w:sdtEndPr/>
        <w:sdtContent>
          <w:r w:rsidR="006C5ECB">
            <w:t>Result #1:</w:t>
          </w:r>
        </w:sdtContent>
      </w:sdt>
      <w:r w:rsidR="006C5ECB">
        <w:t xml:space="preserve"> </w:t>
      </w:r>
      <w:sdt>
        <w:sdtPr>
          <w:alias w:val="Enter Result #1 Description:"/>
          <w:tag w:val="Enter Result #1 Description:"/>
          <w:id w:val="2005854597"/>
          <w:placeholder>
            <w:docPart w:val="4B1A52855C2C4D5EA0751F47B4CCDD71"/>
          </w:placeholder>
          <w:temporary/>
          <w:showingPlcHdr/>
          <w15:appearance w15:val="hidden"/>
        </w:sdtPr>
        <w:sdtEndPr/>
        <w:sdtContent>
          <w:r w:rsidR="006C5ECB">
            <w:t>Brief description of desired result</w:t>
          </w:r>
        </w:sdtContent>
      </w:sdt>
    </w:p>
    <w:p w14:paraId="1F5A458D" w14:textId="77777777" w:rsidR="001273C1" w:rsidRDefault="009C7E97">
      <w:pPr>
        <w:pStyle w:val="ListBullet"/>
      </w:pPr>
      <w:sdt>
        <w:sdtPr>
          <w:alias w:val="Result #2:"/>
          <w:tag w:val="Result #2:"/>
          <w:id w:val="-401221266"/>
          <w:placeholder>
            <w:docPart w:val="071645C59F7948A18A70D28D71989EA7"/>
          </w:placeholder>
          <w:temporary/>
          <w:showingPlcHdr/>
          <w15:appearance w15:val="hidden"/>
        </w:sdtPr>
        <w:sdtEndPr/>
        <w:sdtContent>
          <w:r w:rsidR="006C5ECB">
            <w:t>Result #2:</w:t>
          </w:r>
        </w:sdtContent>
      </w:sdt>
      <w:r w:rsidR="00C16778">
        <w:t xml:space="preserve"> </w:t>
      </w:r>
      <w:sdt>
        <w:sdtPr>
          <w:alias w:val="Enter Result #2 Description:"/>
          <w:tag w:val="Enter Result #2 Description:"/>
          <w:id w:val="1143089449"/>
          <w:placeholder>
            <w:docPart w:val="E630BDBC1BCC491CBAF47E7E7287D65D"/>
          </w:placeholder>
          <w:showingPlcHdr/>
          <w15:appearance w15:val="hidden"/>
        </w:sdtPr>
        <w:sdtEndPr/>
        <w:sdtContent>
          <w:r w:rsidR="006C5ECB">
            <w:t>Brief description of desired result</w:t>
          </w:r>
        </w:sdtContent>
      </w:sdt>
    </w:p>
    <w:p w14:paraId="652B01A6" w14:textId="77777777" w:rsidR="008F4E62" w:rsidRDefault="009C7E97" w:rsidP="008F4E62">
      <w:pPr>
        <w:pStyle w:val="ListBullet"/>
      </w:pPr>
      <w:sdt>
        <w:sdtPr>
          <w:alias w:val="Result #3:"/>
          <w:tag w:val="Result #3:"/>
          <w:id w:val="223648754"/>
          <w:placeholder>
            <w:docPart w:val="B6CEF0ACFBAE4E1E846403437B110FD7"/>
          </w:placeholder>
          <w:temporary/>
          <w:showingPlcHdr/>
          <w15:appearance w15:val="hidden"/>
        </w:sdtPr>
        <w:sdtEndPr/>
        <w:sdtContent>
          <w:r w:rsidR="006C5ECB">
            <w:t>Result #3:</w:t>
          </w:r>
        </w:sdtContent>
      </w:sdt>
      <w:r w:rsidR="00C16778">
        <w:t xml:space="preserve"> </w:t>
      </w:r>
      <w:sdt>
        <w:sdtPr>
          <w:alias w:val="Enter Result #3 Description:"/>
          <w:tag w:val="Enter Result #3 Description:"/>
          <w:id w:val="-494796082"/>
          <w:placeholder>
            <w:docPart w:val="EF513D52AB404E5E8C7740400C53E783"/>
          </w:placeholder>
          <w:temporary/>
          <w:showingPlcHdr/>
          <w15:appearance w15:val="hidden"/>
        </w:sdtPr>
        <w:sdtEndPr/>
        <w:sdtContent>
          <w:r w:rsidR="006C5ECB">
            <w:t>Brief description of desired result</w:t>
          </w:r>
        </w:sdtContent>
      </w:sdt>
    </w:p>
    <w:p w14:paraId="3DEB1C77" w14:textId="77777777" w:rsidR="001273C1" w:rsidRDefault="009C7E97">
      <w:pPr>
        <w:pStyle w:val="Heading2"/>
      </w:pPr>
      <w:sdt>
        <w:sdtPr>
          <w:alias w:val="Other Benefits:"/>
          <w:tag w:val="Other Benefits:"/>
          <w:id w:val="-1006202281"/>
          <w:placeholder>
            <w:docPart w:val="C1ABD889F3474FD4A89D77A50A5EE051"/>
          </w:placeholder>
          <w:temporary/>
          <w:showingPlcHdr/>
          <w15:appearance w15:val="hidden"/>
        </w:sdtPr>
        <w:sdtEndPr/>
        <w:sdtContent>
          <w:r w:rsidR="006C5ECB">
            <w:t>Other Benefits</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6F82D5B7" w14:textId="77777777" w:rsidTr="00D54CA5">
        <w:tc>
          <w:tcPr>
            <w:cnfStyle w:val="001000000000" w:firstRow="0" w:lastRow="0" w:firstColumn="1" w:lastColumn="0" w:oddVBand="0" w:evenVBand="0" w:oddHBand="0" w:evenHBand="0" w:firstRowFirstColumn="0" w:firstRowLastColumn="0" w:lastRowFirstColumn="0" w:lastRowLastColumn="0"/>
            <w:tcW w:w="308" w:type="pct"/>
          </w:tcPr>
          <w:p w14:paraId="7FAFCEED" w14:textId="77777777" w:rsidR="006C5ECB" w:rsidRDefault="006C5ECB" w:rsidP="00D54CA5">
            <w:r>
              <w:rPr>
                <w:noProof/>
                <w:lang w:eastAsia="en-US"/>
              </w:rPr>
              <mc:AlternateContent>
                <mc:Choice Requires="wpg">
                  <w:drawing>
                    <wp:inline distT="0" distB="0" distL="0" distR="0" wp14:anchorId="2CF20D63" wp14:editId="5CF84DD4">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4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8749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yY1nAgAAHEoAAAOAAAAZHJzL2Uyb0RvYy54bWzcWtuSo0YSfd+I/QeCx43wqLkLxWgc9tzC&#10;EbP2hN3+ABohiVgELNCtHn/9nqwqUKpHCeVx+GX7oZH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17yY1nAgAAHEoAAAOAAAAAAAAAAAAAAAAAC4CAABkcnMvZTJvRG9jLnht&#10;bFBLAQItABQABgAIAAAAIQAF4gw92QAAAAMBAAAPAAAAAAAAAAAAAAAAAPYKAABkcnMvZG93bnJl&#10;di54bWxQSwUGAAAAAAQABADzAAAA/As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4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6A2682A" w14:textId="77777777" w:rsidR="006C5ECB" w:rsidRDefault="009C7E97"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37573501"/>
                <w:placeholder>
                  <w:docPart w:val="11EE586A4BEC436BAFBE6E2C15CA19FE"/>
                </w:placeholder>
                <w:temporary/>
                <w:showingPlcHdr/>
                <w15:appearance w15:val="hidden"/>
              </w:sdtPr>
              <w:sdtEndPr/>
              <w:sdtContent>
                <w:r w:rsidR="006C5ECB">
                  <w:t>Use this section to describe less tangible benefits such as increased morale or improved customer satisfaction.</w:t>
                </w:r>
              </w:sdtContent>
            </w:sdt>
          </w:p>
        </w:tc>
      </w:tr>
    </w:tbl>
    <w:p w14:paraId="094DD21B" w14:textId="77777777" w:rsidR="006C5ECB" w:rsidRDefault="006C5ECB"/>
    <w:p w14:paraId="09821CC5" w14:textId="77777777" w:rsidR="001273C1" w:rsidRDefault="009C7E97">
      <w:pPr>
        <w:pStyle w:val="Heading1"/>
      </w:pPr>
      <w:sdt>
        <w:sdtPr>
          <w:alias w:val="Pricing:"/>
          <w:tag w:val="Pricing:"/>
          <w:id w:val="1527065974"/>
          <w:placeholder>
            <w:docPart w:val="87716D8891DC42EC8410BBDE7745ECF4"/>
          </w:placeholder>
          <w:temporary/>
          <w:showingPlcHdr/>
          <w15:appearance w15:val="hidden"/>
        </w:sdtPr>
        <w:sdtEndPr/>
        <w:sdtContent>
          <w:r w:rsidR="006C5ECB">
            <w:t>Pricing</w:t>
          </w:r>
        </w:sdtContent>
      </w:sdt>
    </w:p>
    <w:p w14:paraId="5F966591" w14:textId="77777777" w:rsidR="001273C1" w:rsidRDefault="009C7E97">
      <w:sdt>
        <w:sdtPr>
          <w:alias w:val="Enter description:"/>
          <w:tag w:val="Enter description:"/>
          <w:id w:val="-518550462"/>
          <w:placeholder>
            <w:docPart w:val="54BEAD0AA0B444BE82E1CCD44FAA161F"/>
          </w:placeholder>
          <w:temporary/>
          <w:showingPlcHdr/>
          <w15:appearance w15:val="hidden"/>
        </w:sdtPr>
        <w:sdtEndPr/>
        <w:sdtContent>
          <w:r w:rsidR="006C5ECB">
            <w:t>The following table details the pricing for delivery of the services outlined in this proposal. This pricing is valid for</w:t>
          </w:r>
        </w:sdtContent>
      </w:sdt>
      <w:r w:rsidR="006C5ECB">
        <w:t xml:space="preserve"> </w:t>
      </w:r>
      <w:sdt>
        <w:sdtPr>
          <w:alias w:val="Enter number of days:"/>
          <w:tag w:val="Enter number of days:"/>
          <w:id w:val="-1938975362"/>
          <w:placeholder>
            <w:docPart w:val="731476BF2C2944A3968586AF4FBEAC51"/>
          </w:placeholder>
          <w:temporary/>
          <w:showingPlcHdr/>
          <w15:appearance w15:val="hidden"/>
        </w:sdtPr>
        <w:sdtEndPr/>
        <w:sdtContent>
          <w:r w:rsidR="006C5ECB">
            <w:t>##</w:t>
          </w:r>
        </w:sdtContent>
      </w:sdt>
      <w:r w:rsidR="00EA06FB">
        <w:t xml:space="preserve"> </w:t>
      </w:r>
      <w:sdt>
        <w:sdtPr>
          <w:alias w:val="days:"/>
          <w:tag w:val="days:"/>
          <w:id w:val="-310945737"/>
          <w:placeholder>
            <w:docPart w:val="2FDE9D4327AD448B8DB817B7E1698D51"/>
          </w:placeholder>
          <w:temporary/>
          <w:showingPlcHdr/>
          <w15:appearance w15:val="hidden"/>
        </w:sdtPr>
        <w:sdtEndPr/>
        <w:sdtContent>
          <w:r w:rsidR="00EA06FB">
            <w:t>days</w:t>
          </w:r>
        </w:sdtContent>
      </w:sdt>
      <w:r w:rsidR="00C16778">
        <w:t xml:space="preserve"> </w:t>
      </w:r>
      <w:sdt>
        <w:sdtPr>
          <w:alias w:val="Enter description:"/>
          <w:tag w:val="Enter description:"/>
          <w:id w:val="1636303984"/>
          <w:placeholder>
            <w:docPart w:val="C618754B85D347D69E9FF5C5E12AB25D"/>
          </w:placeholder>
          <w:temporary/>
          <w:showingPlcHdr/>
          <w15:appearance w15:val="hidden"/>
        </w:sdtPr>
        <w:sdtEndPr/>
        <w:sdtContent>
          <w:r w:rsidR="006C5ECB">
            <w:t>from the date of this proposal:</w:t>
          </w:r>
        </w:sdtContent>
      </w:sdt>
    </w:p>
    <w:tbl>
      <w:tblPr>
        <w:tblStyle w:val="ProposalTable"/>
        <w:tblW w:w="5000" w:type="pct"/>
        <w:tblLook w:val="04E0" w:firstRow="1" w:lastRow="1" w:firstColumn="1" w:lastColumn="0" w:noHBand="0" w:noVBand="1"/>
        <w:tblDescription w:val="Pricing summary"/>
      </w:tblPr>
      <w:tblGrid>
        <w:gridCol w:w="7286"/>
        <w:gridCol w:w="2064"/>
      </w:tblGrid>
      <w:tr w:rsidR="001273C1" w14:paraId="1634FE3D" w14:textId="77777777" w:rsidTr="001273C1">
        <w:trPr>
          <w:cnfStyle w:val="100000000000" w:firstRow="1" w:lastRow="0" w:firstColumn="0" w:lastColumn="0" w:oddVBand="0" w:evenVBand="0" w:oddHBand="0" w:evenHBand="0" w:firstRowFirstColumn="0" w:firstRowLastColumn="0" w:lastRowFirstColumn="0" w:lastRowLastColumn="0"/>
        </w:trPr>
        <w:tc>
          <w:tcPr>
            <w:tcW w:w="3896" w:type="pct"/>
          </w:tcPr>
          <w:p w14:paraId="27C347C4" w14:textId="77777777" w:rsidR="001273C1" w:rsidRDefault="009C7E97">
            <w:sdt>
              <w:sdtPr>
                <w:alias w:val="Services Cost:"/>
                <w:tag w:val="Services Cost:"/>
                <w:id w:val="-1985453807"/>
                <w:placeholder>
                  <w:docPart w:val="E618C00F768B459CA98537E36F0CA9F9"/>
                </w:placeholder>
                <w:temporary/>
                <w:showingPlcHdr/>
                <w15:appearance w15:val="hidden"/>
              </w:sdtPr>
              <w:sdtEndPr/>
              <w:sdtContent>
                <w:r w:rsidR="006C5ECB">
                  <w:t>Services Cost</w:t>
                </w:r>
              </w:sdtContent>
            </w:sdt>
            <w:r w:rsidR="006C5ECB">
              <w:t xml:space="preserve"> </w:t>
            </w:r>
            <w:sdt>
              <w:sdtPr>
                <w:alias w:val="Enter Category #1:"/>
                <w:tag w:val="Enter Category #1:"/>
                <w:id w:val="-1167237457"/>
                <w:placeholder>
                  <w:docPart w:val="FE73730CBCCB4BBB996A89675216439F"/>
                </w:placeholder>
                <w:showingPlcHdr/>
                <w:dataBinding w:prefixMappings="xmlns:ns0='http://schemas.microsoft.com/office/2006/coverPageProps' " w:xpath="/ns0:CoverPageProperties[1]/ns0:Abstract[1]" w:storeItemID="{55AF091B-3C7A-41E3-B477-F2FDAA23CFDA}"/>
                <w15:appearance w15:val="hidden"/>
                <w:text/>
              </w:sdtPr>
              <w:sdtEndPr/>
              <w:sdtContent>
                <w:r w:rsidR="00517215">
                  <w:t>Category #1</w:t>
                </w:r>
              </w:sdtContent>
            </w:sdt>
          </w:p>
        </w:tc>
        <w:tc>
          <w:tcPr>
            <w:tcW w:w="1104" w:type="pct"/>
          </w:tcPr>
          <w:p w14:paraId="09A4E6C0" w14:textId="77777777" w:rsidR="001273C1" w:rsidRDefault="009C7E97">
            <w:sdt>
              <w:sdtPr>
                <w:alias w:val="Price:"/>
                <w:tag w:val="Price:"/>
                <w:id w:val="38640934"/>
                <w:placeholder>
                  <w:docPart w:val="6AC737C3AAA0404D85EED4459855669F"/>
                </w:placeholder>
                <w:temporary/>
                <w:showingPlcHdr/>
                <w15:appearance w15:val="hidden"/>
              </w:sdtPr>
              <w:sdtEndPr/>
              <w:sdtContent>
                <w:r w:rsidR="006C5ECB">
                  <w:t>Price</w:t>
                </w:r>
              </w:sdtContent>
            </w:sdt>
          </w:p>
        </w:tc>
      </w:tr>
      <w:tr w:rsidR="001273C1" w14:paraId="53E41766" w14:textId="77777777" w:rsidTr="001273C1">
        <w:tc>
          <w:tcPr>
            <w:tcW w:w="3896" w:type="pct"/>
          </w:tcPr>
          <w:p w14:paraId="0A0A1D44" w14:textId="77777777" w:rsidR="001273C1" w:rsidRDefault="009C7E97">
            <w:sdt>
              <w:sdtPr>
                <w:alias w:val="Enter Item Description:"/>
                <w:tag w:val="Enter Item Description:"/>
                <w:id w:val="-1889945767"/>
                <w:placeholder>
                  <w:docPart w:val="489173947FE94DC99B9524E427E24F24"/>
                </w:placeholder>
                <w:temporary/>
                <w:showingPlcHdr/>
                <w15:appearance w15:val="hidden"/>
              </w:sdtPr>
              <w:sdtEndPr/>
              <w:sdtContent>
                <w:r w:rsidR="006C5ECB">
                  <w:t>Item Description</w:t>
                </w:r>
              </w:sdtContent>
            </w:sdt>
          </w:p>
        </w:tc>
        <w:tc>
          <w:tcPr>
            <w:tcW w:w="1104" w:type="pct"/>
          </w:tcPr>
          <w:p w14:paraId="41116889" w14:textId="77777777" w:rsidR="001273C1" w:rsidRDefault="009C7E97">
            <w:pPr>
              <w:pStyle w:val="TableTextDecimal"/>
            </w:pPr>
            <w:sdt>
              <w:sdtPr>
                <w:alias w:val="Enter Price:"/>
                <w:tag w:val="Enter Price:"/>
                <w:id w:val="-173344257"/>
                <w:placeholder>
                  <w:docPart w:val="401A45E8C3504D0C9D4EC1A29D2AA2F5"/>
                </w:placeholder>
                <w:temporary/>
                <w:showingPlcHdr/>
                <w15:appearance w15:val="hidden"/>
              </w:sdtPr>
              <w:sdtEndPr/>
              <w:sdtContent>
                <w:r w:rsidR="006C5ECB">
                  <w:t>$0,000.00</w:t>
                </w:r>
              </w:sdtContent>
            </w:sdt>
          </w:p>
        </w:tc>
      </w:tr>
      <w:tr w:rsidR="001273C1" w14:paraId="3447CA87" w14:textId="77777777" w:rsidTr="001273C1">
        <w:tc>
          <w:tcPr>
            <w:tcW w:w="3896" w:type="pct"/>
          </w:tcPr>
          <w:p w14:paraId="706296C4" w14:textId="77777777" w:rsidR="001273C1" w:rsidRDefault="001273C1"/>
        </w:tc>
        <w:tc>
          <w:tcPr>
            <w:tcW w:w="1104" w:type="pct"/>
          </w:tcPr>
          <w:p w14:paraId="113EE0EE" w14:textId="77777777" w:rsidR="001273C1" w:rsidRDefault="001273C1">
            <w:pPr>
              <w:pStyle w:val="TableTextDecimal"/>
            </w:pPr>
          </w:p>
        </w:tc>
      </w:tr>
      <w:tr w:rsidR="001273C1" w14:paraId="5EDC135A" w14:textId="77777777" w:rsidTr="001273C1">
        <w:tc>
          <w:tcPr>
            <w:tcW w:w="3896" w:type="pct"/>
          </w:tcPr>
          <w:p w14:paraId="41315C22" w14:textId="77777777" w:rsidR="001273C1" w:rsidRDefault="001273C1"/>
        </w:tc>
        <w:tc>
          <w:tcPr>
            <w:tcW w:w="1104" w:type="pct"/>
          </w:tcPr>
          <w:p w14:paraId="1DA85BF2" w14:textId="77777777" w:rsidR="001273C1" w:rsidRDefault="001273C1">
            <w:pPr>
              <w:pStyle w:val="TableTextDecimal"/>
            </w:pPr>
          </w:p>
        </w:tc>
      </w:tr>
      <w:tr w:rsidR="001273C1" w14:paraId="4475AEA2" w14:textId="77777777" w:rsidTr="001273C1">
        <w:tc>
          <w:tcPr>
            <w:tcW w:w="3896" w:type="pct"/>
          </w:tcPr>
          <w:p w14:paraId="3BDF45A1" w14:textId="77777777" w:rsidR="001273C1" w:rsidRDefault="009C7E97">
            <w:sdt>
              <w:sdtPr>
                <w:alias w:val="Total Services:"/>
                <w:tag w:val="Total Services:"/>
                <w:id w:val="-1286571312"/>
                <w:placeholder>
                  <w:docPart w:val="279A4E388B424ADEB1A0B019B43DE74C"/>
                </w:placeholder>
                <w:temporary/>
                <w:showingPlcHdr/>
                <w15:appearance w15:val="hidden"/>
              </w:sdtPr>
              <w:sdtEndPr/>
              <w:sdtContent>
                <w:r w:rsidR="006C5ECB">
                  <w:t>Total Services</w:t>
                </w:r>
              </w:sdtContent>
            </w:sdt>
            <w:r w:rsidR="006C5ECB">
              <w:t xml:space="preserve"> </w:t>
            </w:r>
            <w:sdt>
              <w:sdtPr>
                <w:alias w:val="Category #1:"/>
                <w:tag w:val="Category #1:"/>
                <w:id w:val="-1661075601"/>
                <w:placeholder>
                  <w:docPart w:val="411FAA61CA594B059F0E8A12ABF738E8"/>
                </w:placeholder>
                <w:showingPlcHdr/>
                <w:dataBinding w:prefixMappings="xmlns:ns0='http://schemas.microsoft.com/office/2006/coverPageProps' " w:xpath="/ns0:CoverPageProperties[1]/ns0:Abstract[1]" w:storeItemID="{55AF091B-3C7A-41E3-B477-F2FDAA23CFDA}"/>
                <w15:appearance w15:val="hidden"/>
                <w:text/>
              </w:sdtPr>
              <w:sdtEndPr/>
              <w:sdtContent>
                <w:r w:rsidR="00517215" w:rsidRPr="00117948">
                  <w:rPr>
                    <w:rStyle w:val="Strong"/>
                  </w:rPr>
                  <w:t>Category #1</w:t>
                </w:r>
              </w:sdtContent>
            </w:sdt>
            <w:r w:rsidR="00C16778">
              <w:t xml:space="preserve"> </w:t>
            </w:r>
            <w:sdt>
              <w:sdtPr>
                <w:alias w:val="Costs:"/>
                <w:tag w:val="Costs:"/>
                <w:id w:val="-1519929918"/>
                <w:placeholder>
                  <w:docPart w:val="F64A3D6DCA0245D9A5AC4A42D6671078"/>
                </w:placeholder>
                <w:temporary/>
                <w:showingPlcHdr/>
                <w15:appearance w15:val="hidden"/>
              </w:sdtPr>
              <w:sdtEndPr/>
              <w:sdtContent>
                <w:r w:rsidR="006C5ECB">
                  <w:t>Costs</w:t>
                </w:r>
              </w:sdtContent>
            </w:sdt>
          </w:p>
        </w:tc>
        <w:tc>
          <w:tcPr>
            <w:tcW w:w="1104" w:type="pct"/>
          </w:tcPr>
          <w:p w14:paraId="7F7EF478" w14:textId="77777777" w:rsidR="001273C1" w:rsidRDefault="009C7E97">
            <w:pPr>
              <w:pStyle w:val="TableTextDecimal"/>
            </w:pPr>
            <w:sdt>
              <w:sdtPr>
                <w:alias w:val="Enter Total Cost:"/>
                <w:tag w:val="Enter Total Cost:"/>
                <w:id w:val="-744488847"/>
                <w:placeholder>
                  <w:docPart w:val="D357C1E2218744E3996F596128595DED"/>
                </w:placeholder>
                <w:temporary/>
                <w:showingPlcHdr/>
                <w15:appearance w15:val="hidden"/>
              </w:sdtPr>
              <w:sdtEndPr/>
              <w:sdtContent>
                <w:r w:rsidR="006C5ECB">
                  <w:t>$0,000.00</w:t>
                </w:r>
              </w:sdtContent>
            </w:sdt>
          </w:p>
        </w:tc>
      </w:tr>
      <w:tr w:rsidR="001273C1" w14:paraId="51C12C9F" w14:textId="77777777" w:rsidTr="001273C1">
        <w:tc>
          <w:tcPr>
            <w:tcW w:w="3896" w:type="pct"/>
            <w:shd w:val="clear" w:color="auto" w:fill="DEEAF6" w:themeFill="accent1" w:themeFillTint="33"/>
          </w:tcPr>
          <w:p w14:paraId="71B94D3F" w14:textId="77777777" w:rsidR="001273C1" w:rsidRDefault="009C7E97">
            <w:pPr>
              <w:rPr>
                <w:b/>
                <w:bCs/>
              </w:rPr>
            </w:pPr>
            <w:sdt>
              <w:sdtPr>
                <w:rPr>
                  <w:b/>
                  <w:bCs/>
                </w:rPr>
                <w:alias w:val="Services Cost:"/>
                <w:tag w:val="Services Cost:"/>
                <w:id w:val="-964041121"/>
                <w:placeholder>
                  <w:docPart w:val="9D51B256E2A945ADAAFD52FC2BC6BD29"/>
                </w:placeholder>
                <w:temporary/>
                <w:showingPlcHdr/>
                <w15:appearance w15:val="hidden"/>
              </w:sdtPr>
              <w:sdtEndPr/>
              <w:sdtContent>
                <w:r w:rsidR="006C5ECB">
                  <w:rPr>
                    <w:b/>
                    <w:bCs/>
                  </w:rPr>
                  <w:t>Services Cost</w:t>
                </w:r>
              </w:sdtContent>
            </w:sdt>
            <w:r w:rsidR="006C5ECB">
              <w:rPr>
                <w:b/>
                <w:bCs/>
              </w:rPr>
              <w:t xml:space="preserve"> </w:t>
            </w:r>
            <w:sdt>
              <w:sdtPr>
                <w:rPr>
                  <w:b/>
                  <w:bCs/>
                </w:rPr>
                <w:alias w:val="Enter Category #2:"/>
                <w:tag w:val="Enter Category #2:"/>
                <w:id w:val="1384367836"/>
                <w:placeholder>
                  <w:docPart w:val="879106BE0C5047E49F12DCB11BB2A689"/>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517215">
                  <w:rPr>
                    <w:b/>
                    <w:bCs/>
                  </w:rPr>
                  <w:t>Category #2</w:t>
                </w:r>
              </w:sdtContent>
            </w:sdt>
          </w:p>
        </w:tc>
        <w:tc>
          <w:tcPr>
            <w:tcW w:w="1104" w:type="pct"/>
            <w:shd w:val="clear" w:color="auto" w:fill="DEEAF6" w:themeFill="accent1" w:themeFillTint="33"/>
          </w:tcPr>
          <w:p w14:paraId="6CD56644" w14:textId="77777777" w:rsidR="001273C1" w:rsidRDefault="001273C1">
            <w:pPr>
              <w:pStyle w:val="TableTextDecimal"/>
              <w:rPr>
                <w:b/>
                <w:bCs/>
              </w:rPr>
            </w:pPr>
          </w:p>
        </w:tc>
      </w:tr>
      <w:tr w:rsidR="001273C1" w14:paraId="6ADAAEB2" w14:textId="77777777" w:rsidTr="001273C1">
        <w:tc>
          <w:tcPr>
            <w:tcW w:w="3896" w:type="pct"/>
          </w:tcPr>
          <w:p w14:paraId="7AD9BB95" w14:textId="77777777" w:rsidR="001273C1" w:rsidRDefault="009C7E97">
            <w:sdt>
              <w:sdtPr>
                <w:alias w:val="Enter Item 1 Description:"/>
                <w:tag w:val="Enter Item 1 Description:"/>
                <w:id w:val="1735426012"/>
                <w:placeholder>
                  <w:docPart w:val="78E3223A6E4F44B9AB478F78956E1C8D"/>
                </w:placeholder>
                <w:temporary/>
                <w:showingPlcHdr/>
                <w15:appearance w15:val="hidden"/>
              </w:sdtPr>
              <w:sdtEndPr/>
              <w:sdtContent>
                <w:r w:rsidR="006C5ECB">
                  <w:t>Facilities</w:t>
                </w:r>
              </w:sdtContent>
            </w:sdt>
          </w:p>
        </w:tc>
        <w:tc>
          <w:tcPr>
            <w:tcW w:w="1104" w:type="pct"/>
          </w:tcPr>
          <w:p w14:paraId="0DFE2B95" w14:textId="77777777" w:rsidR="001273C1" w:rsidRDefault="001273C1">
            <w:pPr>
              <w:pStyle w:val="TableTextDecimal"/>
            </w:pPr>
          </w:p>
        </w:tc>
      </w:tr>
      <w:tr w:rsidR="001273C1" w14:paraId="38942A45" w14:textId="77777777" w:rsidTr="001273C1">
        <w:tc>
          <w:tcPr>
            <w:tcW w:w="3896" w:type="pct"/>
          </w:tcPr>
          <w:p w14:paraId="626CCC03" w14:textId="77777777" w:rsidR="001273C1" w:rsidRDefault="009C7E97">
            <w:sdt>
              <w:sdtPr>
                <w:alias w:val="Enter Item 2 Description:"/>
                <w:tag w:val="Enter Item 2 Description:"/>
                <w:id w:val="489673329"/>
                <w:placeholder>
                  <w:docPart w:val="F9381E0CC1454A7D9890308BC6BDFF9B"/>
                </w:placeholder>
                <w:temporary/>
                <w:showingPlcHdr/>
                <w15:appearance w15:val="hidden"/>
              </w:sdtPr>
              <w:sdtEndPr/>
              <w:sdtContent>
                <w:r w:rsidR="006C5ECB">
                  <w:t>License Fees</w:t>
                </w:r>
              </w:sdtContent>
            </w:sdt>
          </w:p>
        </w:tc>
        <w:tc>
          <w:tcPr>
            <w:tcW w:w="1104" w:type="pct"/>
          </w:tcPr>
          <w:p w14:paraId="02DB77EB" w14:textId="77777777" w:rsidR="001273C1" w:rsidRDefault="001273C1">
            <w:pPr>
              <w:pStyle w:val="TableTextDecimal"/>
            </w:pPr>
          </w:p>
        </w:tc>
      </w:tr>
      <w:tr w:rsidR="001273C1" w14:paraId="52877519" w14:textId="77777777" w:rsidTr="001273C1">
        <w:tc>
          <w:tcPr>
            <w:tcW w:w="3896" w:type="pct"/>
          </w:tcPr>
          <w:p w14:paraId="27265FE1" w14:textId="77777777" w:rsidR="001273C1" w:rsidRDefault="009C7E97">
            <w:sdt>
              <w:sdtPr>
                <w:alias w:val="Enter Item 3 Description:"/>
                <w:tag w:val="Enter Item 3 Description:"/>
                <w:id w:val="1654720398"/>
                <w:placeholder>
                  <w:docPart w:val="0EA07A81390A4AA5A56F68B3BD37A02F"/>
                </w:placeholder>
                <w:temporary/>
                <w:showingPlcHdr/>
                <w15:appearance w15:val="hidden"/>
              </w:sdtPr>
              <w:sdtEndPr/>
              <w:sdtContent>
                <w:r w:rsidR="006C5ECB">
                  <w:t>Equipment Rental</w:t>
                </w:r>
              </w:sdtContent>
            </w:sdt>
          </w:p>
        </w:tc>
        <w:tc>
          <w:tcPr>
            <w:tcW w:w="1104" w:type="pct"/>
          </w:tcPr>
          <w:p w14:paraId="0638F7CF" w14:textId="77777777" w:rsidR="001273C1" w:rsidRDefault="001273C1">
            <w:pPr>
              <w:pStyle w:val="TableTextDecimal"/>
            </w:pPr>
          </w:p>
        </w:tc>
      </w:tr>
      <w:tr w:rsidR="001273C1" w14:paraId="777299D4" w14:textId="77777777" w:rsidTr="001273C1">
        <w:tc>
          <w:tcPr>
            <w:tcW w:w="3896" w:type="pct"/>
          </w:tcPr>
          <w:p w14:paraId="31A42310" w14:textId="77777777" w:rsidR="001273C1" w:rsidRDefault="009C7E97">
            <w:sdt>
              <w:sdtPr>
                <w:alias w:val="Enter Item 4 Description:"/>
                <w:tag w:val="Enter Item 4 Description:"/>
                <w:id w:val="-2053290565"/>
                <w:placeholder>
                  <w:docPart w:val="5EE9B6F969D9485A801829D049D6F9F4"/>
                </w:placeholder>
                <w:temporary/>
                <w:showingPlcHdr/>
                <w15:appearance w15:val="hidden"/>
              </w:sdtPr>
              <w:sdtEndPr/>
              <w:sdtContent>
                <w:r w:rsidR="006C5ECB">
                  <w:t>Training</w:t>
                </w:r>
              </w:sdtContent>
            </w:sdt>
          </w:p>
        </w:tc>
        <w:tc>
          <w:tcPr>
            <w:tcW w:w="1104" w:type="pct"/>
          </w:tcPr>
          <w:p w14:paraId="00E1F4A2" w14:textId="77777777" w:rsidR="001273C1" w:rsidRDefault="001273C1">
            <w:pPr>
              <w:pStyle w:val="TableTextDecimal"/>
            </w:pPr>
          </w:p>
        </w:tc>
      </w:tr>
      <w:tr w:rsidR="001273C1" w14:paraId="622FD329" w14:textId="77777777" w:rsidTr="001273C1">
        <w:tc>
          <w:tcPr>
            <w:tcW w:w="3896" w:type="pct"/>
          </w:tcPr>
          <w:p w14:paraId="028455F4" w14:textId="77777777" w:rsidR="001273C1" w:rsidRDefault="009C7E97">
            <w:sdt>
              <w:sdtPr>
                <w:alias w:val="Enter Item 5 Description:"/>
                <w:tag w:val="Enter Item 5 Description:"/>
                <w:id w:val="-912856903"/>
                <w:placeholder>
                  <w:docPart w:val="72F04D3334ED4F7FA59A084008019945"/>
                </w:placeholder>
                <w:temporary/>
                <w:showingPlcHdr/>
                <w15:appearance w15:val="hidden"/>
              </w:sdtPr>
              <w:sdtEndPr/>
              <w:sdtContent>
                <w:r w:rsidR="006C5ECB">
                  <w:t>Travel</w:t>
                </w:r>
              </w:sdtContent>
            </w:sdt>
          </w:p>
        </w:tc>
        <w:tc>
          <w:tcPr>
            <w:tcW w:w="1104" w:type="pct"/>
          </w:tcPr>
          <w:p w14:paraId="29E21AEE" w14:textId="77777777" w:rsidR="001273C1" w:rsidRDefault="001273C1">
            <w:pPr>
              <w:pStyle w:val="TableTextDecimal"/>
            </w:pPr>
          </w:p>
        </w:tc>
      </w:tr>
      <w:tr w:rsidR="001273C1" w14:paraId="0AA24072" w14:textId="77777777" w:rsidTr="001273C1">
        <w:tc>
          <w:tcPr>
            <w:tcW w:w="3896" w:type="pct"/>
          </w:tcPr>
          <w:p w14:paraId="5FC4AD4D" w14:textId="77777777" w:rsidR="001273C1" w:rsidRDefault="009C7E97">
            <w:sdt>
              <w:sdtPr>
                <w:alias w:val="Enter Item 6 Description:"/>
                <w:tag w:val="Enter Item 6 Description:"/>
                <w:id w:val="-683752496"/>
                <w:placeholder>
                  <w:docPart w:val="CB0AD03819A14144AEF282508F442B48"/>
                </w:placeholder>
                <w:temporary/>
                <w:showingPlcHdr/>
                <w15:appearance w15:val="hidden"/>
              </w:sdtPr>
              <w:sdtEndPr/>
              <w:sdtContent>
                <w:r w:rsidR="006C5ECB">
                  <w:t>Marketing</w:t>
                </w:r>
              </w:sdtContent>
            </w:sdt>
          </w:p>
        </w:tc>
        <w:tc>
          <w:tcPr>
            <w:tcW w:w="1104" w:type="pct"/>
          </w:tcPr>
          <w:p w14:paraId="173941E9" w14:textId="77777777" w:rsidR="001273C1" w:rsidRDefault="001273C1">
            <w:pPr>
              <w:pStyle w:val="TableTextDecimal"/>
            </w:pPr>
          </w:p>
        </w:tc>
      </w:tr>
      <w:tr w:rsidR="001273C1" w14:paraId="623FD99A" w14:textId="77777777" w:rsidTr="001273C1">
        <w:tc>
          <w:tcPr>
            <w:tcW w:w="3896" w:type="pct"/>
          </w:tcPr>
          <w:p w14:paraId="0D8EFCC1" w14:textId="77777777" w:rsidR="001273C1" w:rsidRDefault="009C7E97">
            <w:sdt>
              <w:sdtPr>
                <w:alias w:val="Enter Item 7 Description:"/>
                <w:tag w:val="Enter Item 7 Description:"/>
                <w:id w:val="-34046885"/>
                <w:placeholder>
                  <w:docPart w:val="1818F132D4584A65B15B65D0FC6759DE"/>
                </w:placeholder>
                <w:temporary/>
                <w:showingPlcHdr/>
                <w15:appearance w15:val="hidden"/>
              </w:sdtPr>
              <w:sdtEndPr/>
              <w:sdtContent>
                <w:r w:rsidR="006C5ECB">
                  <w:t>Shipping/Handling</w:t>
                </w:r>
              </w:sdtContent>
            </w:sdt>
          </w:p>
        </w:tc>
        <w:tc>
          <w:tcPr>
            <w:tcW w:w="1104" w:type="pct"/>
          </w:tcPr>
          <w:p w14:paraId="41833973" w14:textId="77777777" w:rsidR="001273C1" w:rsidRDefault="001273C1">
            <w:pPr>
              <w:pStyle w:val="TableTextDecimal"/>
            </w:pPr>
          </w:p>
        </w:tc>
      </w:tr>
      <w:tr w:rsidR="001273C1" w14:paraId="1390493E" w14:textId="77777777" w:rsidTr="001273C1">
        <w:tc>
          <w:tcPr>
            <w:tcW w:w="3896" w:type="pct"/>
          </w:tcPr>
          <w:p w14:paraId="468BC734" w14:textId="77777777" w:rsidR="001273C1" w:rsidRDefault="009C7E97">
            <w:sdt>
              <w:sdtPr>
                <w:alias w:val="Total Services:"/>
                <w:tag w:val="Total Services:"/>
                <w:id w:val="-1589920924"/>
                <w:placeholder>
                  <w:docPart w:val="BF8E88E5FDC044A4BAE60E1FA06244A8"/>
                </w:placeholder>
                <w:temporary/>
                <w:showingPlcHdr/>
                <w15:appearance w15:val="hidden"/>
              </w:sdtPr>
              <w:sdtEndPr/>
              <w:sdtContent>
                <w:r w:rsidR="006C5ECB">
                  <w:t>Total Services</w:t>
                </w:r>
              </w:sdtContent>
            </w:sdt>
            <w:r w:rsidR="006C5ECB">
              <w:t xml:space="preserve"> </w:t>
            </w:r>
            <w:sdt>
              <w:sdtPr>
                <w:rPr>
                  <w:b/>
                  <w:bCs/>
                </w:rPr>
                <w:alias w:val="Category #2:"/>
                <w:tag w:val="Category #2:"/>
                <w:id w:val="2025974775"/>
                <w:placeholder>
                  <w:docPart w:val="A95D29B06BB148989BD5034A30EA0B1C"/>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AF452C" w:rsidRPr="00117948">
                  <w:rPr>
                    <w:rStyle w:val="Strong"/>
                  </w:rPr>
                  <w:t>Category #2</w:t>
                </w:r>
              </w:sdtContent>
            </w:sdt>
            <w:r w:rsidR="00C16778">
              <w:t xml:space="preserve"> </w:t>
            </w:r>
            <w:sdt>
              <w:sdtPr>
                <w:alias w:val="Costs:"/>
                <w:tag w:val="Costs:"/>
                <w:id w:val="77326654"/>
                <w:placeholder>
                  <w:docPart w:val="72086BBD372F48B480991ECCBFCB882B"/>
                </w:placeholder>
                <w:temporary/>
                <w:showingPlcHdr/>
                <w15:appearance w15:val="hidden"/>
              </w:sdtPr>
              <w:sdtEndPr/>
              <w:sdtContent>
                <w:r w:rsidR="006C5ECB">
                  <w:t>Costs</w:t>
                </w:r>
              </w:sdtContent>
            </w:sdt>
          </w:p>
        </w:tc>
        <w:tc>
          <w:tcPr>
            <w:tcW w:w="1104" w:type="pct"/>
          </w:tcPr>
          <w:p w14:paraId="7B66030F" w14:textId="77777777" w:rsidR="001273C1" w:rsidRDefault="001273C1">
            <w:pPr>
              <w:pStyle w:val="TableTextDecimal"/>
            </w:pPr>
          </w:p>
        </w:tc>
      </w:tr>
      <w:tr w:rsidR="001273C1" w14:paraId="6CFA5090" w14:textId="77777777" w:rsidTr="001273C1">
        <w:tc>
          <w:tcPr>
            <w:tcW w:w="3896" w:type="pct"/>
            <w:shd w:val="clear" w:color="auto" w:fill="DEEAF6" w:themeFill="accent1" w:themeFillTint="33"/>
          </w:tcPr>
          <w:p w14:paraId="21568D7E" w14:textId="77777777" w:rsidR="001273C1" w:rsidRDefault="009C7E97">
            <w:pPr>
              <w:rPr>
                <w:b/>
                <w:bCs/>
              </w:rPr>
            </w:pPr>
            <w:sdt>
              <w:sdtPr>
                <w:rPr>
                  <w:b/>
                  <w:bCs/>
                </w:rPr>
                <w:alias w:val="Services Cost:"/>
                <w:tag w:val="Services Cost:"/>
                <w:id w:val="-141435801"/>
                <w:placeholder>
                  <w:docPart w:val="542D44319BDF4F8796075A95A1716013"/>
                </w:placeholder>
                <w:temporary/>
                <w:showingPlcHdr/>
                <w15:appearance w15:val="hidden"/>
              </w:sdtPr>
              <w:sdtEndPr/>
              <w:sdtContent>
                <w:r w:rsidR="006C5ECB">
                  <w:rPr>
                    <w:b/>
                    <w:bCs/>
                  </w:rPr>
                  <w:t>Services Cost</w:t>
                </w:r>
              </w:sdtContent>
            </w:sdt>
            <w:r w:rsidR="006C5ECB">
              <w:rPr>
                <w:b/>
                <w:bCs/>
              </w:rPr>
              <w:t xml:space="preserve"> </w:t>
            </w:r>
            <w:sdt>
              <w:sdtPr>
                <w:rPr>
                  <w:b/>
                  <w:bCs/>
                </w:rPr>
                <w:alias w:val="Enter Category #3:"/>
                <w:tag w:val="Enter Category #3:"/>
                <w:id w:val="1101453827"/>
                <w:placeholder>
                  <w:docPart w:val="11B14B5F2CCF4FD2BA58998E63C67B89"/>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AF452C">
                  <w:rPr>
                    <w:b/>
                    <w:bCs/>
                  </w:rPr>
                  <w:t>Category #3</w:t>
                </w:r>
              </w:sdtContent>
            </w:sdt>
          </w:p>
        </w:tc>
        <w:tc>
          <w:tcPr>
            <w:tcW w:w="1104" w:type="pct"/>
            <w:shd w:val="clear" w:color="auto" w:fill="DEEAF6" w:themeFill="accent1" w:themeFillTint="33"/>
          </w:tcPr>
          <w:p w14:paraId="107ED692" w14:textId="77777777" w:rsidR="001273C1" w:rsidRDefault="001273C1">
            <w:pPr>
              <w:pStyle w:val="TableTextDecimal"/>
              <w:rPr>
                <w:b/>
                <w:bCs/>
              </w:rPr>
            </w:pPr>
          </w:p>
        </w:tc>
      </w:tr>
      <w:tr w:rsidR="001273C1" w14:paraId="6493D2E8" w14:textId="77777777" w:rsidTr="001273C1">
        <w:tc>
          <w:tcPr>
            <w:tcW w:w="3896" w:type="pct"/>
          </w:tcPr>
          <w:p w14:paraId="59F1A6FC" w14:textId="77777777" w:rsidR="001273C1" w:rsidRDefault="001273C1"/>
        </w:tc>
        <w:tc>
          <w:tcPr>
            <w:tcW w:w="1104" w:type="pct"/>
          </w:tcPr>
          <w:p w14:paraId="26A0095C" w14:textId="77777777" w:rsidR="001273C1" w:rsidRDefault="001273C1">
            <w:pPr>
              <w:pStyle w:val="TableTextDecimal"/>
            </w:pPr>
          </w:p>
        </w:tc>
      </w:tr>
      <w:tr w:rsidR="001273C1" w14:paraId="41C8D31F" w14:textId="77777777" w:rsidTr="001273C1">
        <w:tc>
          <w:tcPr>
            <w:tcW w:w="3896" w:type="pct"/>
          </w:tcPr>
          <w:p w14:paraId="160EE8DF" w14:textId="77777777" w:rsidR="001273C1" w:rsidRDefault="009C7E97">
            <w:sdt>
              <w:sdtPr>
                <w:alias w:val="Total Services:"/>
                <w:tag w:val="Total Services:"/>
                <w:id w:val="-212742762"/>
                <w:placeholder>
                  <w:docPart w:val="1D3218550D264B619212E0DE36504851"/>
                </w:placeholder>
                <w:temporary/>
                <w:showingPlcHdr/>
                <w15:appearance w15:val="hidden"/>
              </w:sdtPr>
              <w:sdtEndPr/>
              <w:sdtContent>
                <w:r w:rsidR="006C5ECB">
                  <w:t>Total Services</w:t>
                </w:r>
              </w:sdtContent>
            </w:sdt>
            <w:r w:rsidR="006C5ECB">
              <w:t xml:space="preserve"> </w:t>
            </w:r>
            <w:sdt>
              <w:sdtPr>
                <w:rPr>
                  <w:b/>
                  <w:bCs/>
                </w:rPr>
                <w:alias w:val="Category #3:"/>
                <w:tag w:val="Category #3:"/>
                <w:id w:val="1562982792"/>
                <w:placeholder>
                  <w:docPart w:val="776E68EA12EC454C8F73E0F568C410D6"/>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AF452C" w:rsidRPr="00117948">
                  <w:rPr>
                    <w:rStyle w:val="Strong"/>
                  </w:rPr>
                  <w:t>Category #3</w:t>
                </w:r>
              </w:sdtContent>
            </w:sdt>
            <w:r w:rsidR="00C16778">
              <w:t xml:space="preserve"> </w:t>
            </w:r>
            <w:sdt>
              <w:sdtPr>
                <w:alias w:val="Costs:"/>
                <w:tag w:val="Costs:"/>
                <w:id w:val="-876848506"/>
                <w:placeholder>
                  <w:docPart w:val="F21158F25DCA4BFBB16A7FA90339C157"/>
                </w:placeholder>
                <w:temporary/>
                <w:showingPlcHdr/>
                <w15:appearance w15:val="hidden"/>
              </w:sdtPr>
              <w:sdtEndPr/>
              <w:sdtContent>
                <w:r w:rsidR="006C5ECB">
                  <w:t>Costs</w:t>
                </w:r>
              </w:sdtContent>
            </w:sdt>
          </w:p>
        </w:tc>
        <w:tc>
          <w:tcPr>
            <w:tcW w:w="1104" w:type="pct"/>
          </w:tcPr>
          <w:p w14:paraId="55087DA4" w14:textId="77777777" w:rsidR="001273C1" w:rsidRDefault="001273C1">
            <w:pPr>
              <w:pStyle w:val="TableTextDecimal"/>
            </w:pPr>
          </w:p>
        </w:tc>
      </w:tr>
      <w:tr w:rsidR="001273C1" w14:paraId="33B03AC5" w14:textId="77777777" w:rsidTr="00FB2EE0">
        <w:trPr>
          <w:cnfStyle w:val="010000000000" w:firstRow="0" w:lastRow="1" w:firstColumn="0" w:lastColumn="0" w:oddVBand="0" w:evenVBand="0" w:oddHBand="0" w:evenHBand="0" w:firstRowFirstColumn="0" w:firstRowLastColumn="0" w:lastRowFirstColumn="0" w:lastRowLastColumn="0"/>
        </w:trPr>
        <w:tc>
          <w:tcPr>
            <w:tcW w:w="3896" w:type="pct"/>
            <w:shd w:val="clear" w:color="auto" w:fill="2E74B5" w:themeFill="accent1" w:themeFillShade="BF"/>
          </w:tcPr>
          <w:p w14:paraId="50581E3C" w14:textId="77777777" w:rsidR="001273C1" w:rsidRDefault="009C7E97">
            <w:sdt>
              <w:sdtPr>
                <w:alias w:val="Total:"/>
                <w:tag w:val="Total:"/>
                <w:id w:val="10892442"/>
                <w:placeholder>
                  <w:docPart w:val="5D566EC054674B5CA748FB55DFCC7410"/>
                </w:placeholder>
                <w:temporary/>
                <w:showingPlcHdr/>
                <w15:appearance w15:val="hidden"/>
              </w:sdtPr>
              <w:sdtEndPr/>
              <w:sdtContent>
                <w:r w:rsidR="006C5ECB">
                  <w:t>Total</w:t>
                </w:r>
              </w:sdtContent>
            </w:sdt>
          </w:p>
        </w:tc>
        <w:tc>
          <w:tcPr>
            <w:tcW w:w="1104" w:type="pct"/>
            <w:shd w:val="clear" w:color="auto" w:fill="2E74B5" w:themeFill="accent1" w:themeFillShade="BF"/>
          </w:tcPr>
          <w:p w14:paraId="5F8CB2B2" w14:textId="77777777" w:rsidR="001273C1" w:rsidRDefault="001273C1">
            <w:pPr>
              <w:pStyle w:val="TableTextDecimal"/>
            </w:pPr>
          </w:p>
        </w:tc>
      </w:tr>
    </w:tbl>
    <w:p w14:paraId="0ACB64D2" w14:textId="77777777" w:rsidR="001273C1" w:rsidRDefault="009C7E97">
      <w:pPr>
        <w:spacing w:before="180"/>
      </w:pPr>
      <w:sdt>
        <w:sdtPr>
          <w:alias w:val="Sample:"/>
          <w:tag w:val="Sample:"/>
          <w:id w:val="1490666333"/>
          <w:placeholder>
            <w:docPart w:val="18C50CE6549D44A8AEAE3A5AAC03F3B4"/>
          </w:placeholder>
          <w:temporary/>
          <w:showingPlcHdr/>
          <w15:appearance w15:val="hidden"/>
        </w:sdtPr>
        <w:sdtEndPr/>
        <w:sdtContent>
          <w:r w:rsidR="006C5ECB">
            <w:t>Sample</w:t>
          </w:r>
        </w:sdtContent>
      </w:sdt>
      <w:r w:rsidR="00C16778">
        <w:t xml:space="preserve"> </w:t>
      </w:r>
      <w:sdt>
        <w:sdtPr>
          <w:alias w:val="Disclaimer:"/>
          <w:tag w:val="Disclaimer:"/>
          <w:id w:val="1284998087"/>
          <w:placeholder>
            <w:docPart w:val="244FB9832ED449C0B526D1FBEE477F58"/>
          </w:placeholder>
          <w:temporary/>
          <w:showingPlcHdr/>
          <w15:appearance w15:val="hidden"/>
        </w:sdtPr>
        <w:sdtEndPr/>
        <w:sdtContent>
          <w:r w:rsidR="00AF452C" w:rsidRPr="00AF452C">
            <w:t>Disclaimer:</w:t>
          </w:r>
        </w:sdtContent>
      </w:sdt>
      <w:r w:rsidR="00AF452C">
        <w:t xml:space="preserve"> </w:t>
      </w:r>
      <w:sdt>
        <w:sdtPr>
          <w:alias w:val="Enter Disclaimer:"/>
          <w:tag w:val="Enter Disclaimer:"/>
          <w:id w:val="2000220824"/>
          <w:placeholder>
            <w:docPart w:val="1FBCAB5CEB3448A59AE0DD2712B48099"/>
          </w:placeholder>
          <w:temporary/>
          <w:showingPlcHdr/>
          <w15:appearance w15:val="hidden"/>
        </w:sdtPr>
        <w:sdtEndPr/>
        <w:sdtContent>
          <w:r w:rsidR="006C5ECB">
            <w:t>Disclaimer: The prices listed in the preceding table are an estimate for the services discussed. This summary is not a warranty of final price.</w:t>
          </w:r>
        </w:sdtContent>
      </w:sdt>
      <w:r w:rsidR="00C16778">
        <w:t xml:space="preserve"> </w:t>
      </w:r>
      <w:sdt>
        <w:sdtPr>
          <w:alias w:val="Enter Disclaimer:"/>
          <w:tag w:val="Enter Disclaimer:"/>
          <w:id w:val="445594837"/>
          <w:placeholder>
            <w:docPart w:val="9D21B3D64EB1435D90ACFB2EE0CCB900"/>
          </w:placeholder>
          <w:temporary/>
          <w:showingPlcHdr/>
          <w15:appearance w15:val="hidden"/>
        </w:sdtPr>
        <w:sdtEndPr/>
        <w:sdtContent>
          <w:r w:rsidR="006C5ECB">
            <w:t>Estimates are subject to change if project specifications are changed or costs for outsourced services change before a contract is executed.</w:t>
          </w:r>
        </w:sdtContent>
      </w:sdt>
    </w:p>
    <w:p w14:paraId="37E78A2E" w14:textId="77777777" w:rsidR="001273C1" w:rsidRDefault="009C7E97">
      <w:pPr>
        <w:pStyle w:val="Heading1"/>
      </w:pPr>
      <w:sdt>
        <w:sdtPr>
          <w:alias w:val="Qualification:"/>
          <w:tag w:val="Qualification:"/>
          <w:id w:val="-792128607"/>
          <w:placeholder>
            <w:docPart w:val="FB872A9C7A484476BBC9379616D09FB1"/>
          </w:placeholder>
          <w:temporary/>
          <w:showingPlcHdr/>
          <w15:appearance w15:val="hidden"/>
        </w:sdtPr>
        <w:sdtEndPr/>
        <w:sdtContent>
          <w:r w:rsidR="006C5ECB">
            <w:t>Qualifications</w:t>
          </w:r>
        </w:sdtContent>
      </w:sdt>
    </w:p>
    <w:p w14:paraId="48ACE1E6" w14:textId="77777777" w:rsidR="001273C1" w:rsidRDefault="009C7E97" w:rsidP="000E697B">
      <w:sdt>
        <w:sdtPr>
          <w:alias w:val="Your Company Name:"/>
          <w:tag w:val="Your Company Name:"/>
          <w:id w:val="-348490378"/>
          <w:placeholder>
            <w:docPart w:val="A806693D58814B929388FAE07FAD200D"/>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B13AE2">
            <w:rPr>
              <w:rStyle w:val="PlaceholderText"/>
            </w:rPr>
            <w:t>Your Company</w:t>
          </w:r>
        </w:sdtContent>
      </w:sdt>
      <w:r w:rsidR="00C16778">
        <w:t xml:space="preserve"> </w:t>
      </w:r>
      <w:sdt>
        <w:sdtPr>
          <w:alias w:val="Enter description:"/>
          <w:tag w:val="Enter description:"/>
          <w:id w:val="-519473271"/>
          <w:placeholder>
            <w:docPart w:val="6E4E67528BAB4197A64E188052D11DBB"/>
          </w:placeholder>
          <w:temporary/>
          <w:showingPlcHdr/>
          <w15:appearance w15:val="hidden"/>
        </w:sdtPr>
        <w:sdtEndPr/>
        <w:sdtContent>
          <w:r w:rsidR="006C5ECB">
            <w:t>is continually proven to be an industry leader for</w:t>
          </w:r>
        </w:sdtContent>
      </w:sdt>
      <w:r w:rsidR="006C5ECB">
        <w:t xml:space="preserve"> </w:t>
      </w:r>
      <w:sdt>
        <w:sdtPr>
          <w:alias w:val="Enter description:"/>
          <w:tag w:val="Enter description:"/>
          <w:id w:val="1353385935"/>
          <w:placeholder>
            <w:docPart w:val="38D0E53B90B348A58D4B69C1DA4EEB8B"/>
          </w:placeholder>
          <w:temporary/>
          <w:showingPlcHdr/>
          <w15:appearance w15:val="hidden"/>
        </w:sdtPr>
        <w:sdtEndPr/>
        <w:sdtContent>
          <w:r w:rsidR="006C5ECB">
            <w:t>high quality/guaranteed</w:t>
          </w:r>
        </w:sdtContent>
      </w:sdt>
      <w:r w:rsidR="00C16778">
        <w:t xml:space="preserve"> </w:t>
      </w:r>
      <w:sdt>
        <w:sdtPr>
          <w:alias w:val="Enter description:"/>
          <w:tag w:val="Enter description:"/>
          <w:id w:val="-1191901425"/>
          <w:placeholder>
            <w:docPart w:val="7B73441F7395445B95FF7453E8C01F8F"/>
          </w:placeholder>
          <w:temporary/>
          <w:showingPlcHdr/>
          <w15:appearance w15:val="hidden"/>
        </w:sdtPr>
        <w:sdtEndPr/>
        <w:sdtContent>
          <w:r w:rsidR="006C5ECB">
            <w:t>product/service</w:t>
          </w:r>
        </w:sdtContent>
      </w:sdt>
      <w:r w:rsidR="00C16778">
        <w:t xml:space="preserve"> </w:t>
      </w:r>
      <w:sdt>
        <w:sdtPr>
          <w:alias w:val="Enter description:"/>
          <w:tag w:val="Enter description:"/>
          <w:id w:val="-1822722989"/>
          <w:placeholder>
            <w:docPart w:val="07CB5C9CE1754BA7BE5E49A46C40EA40"/>
          </w:placeholder>
          <w:temporary/>
          <w:showingPlcHdr/>
          <w15:appearance w15:val="hidden"/>
        </w:sdtPr>
        <w:sdtEndPr/>
        <w:sdtContent>
          <w:r w:rsidR="006C5ECB">
            <w:t>in the following ways:</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3C906A01" w14:textId="77777777" w:rsidTr="00D54CA5">
        <w:tc>
          <w:tcPr>
            <w:cnfStyle w:val="001000000000" w:firstRow="0" w:lastRow="0" w:firstColumn="1" w:lastColumn="0" w:oddVBand="0" w:evenVBand="0" w:oddHBand="0" w:evenHBand="0" w:firstRowFirstColumn="0" w:firstRowLastColumn="0" w:lastRowFirstColumn="0" w:lastRowLastColumn="0"/>
            <w:tcW w:w="308" w:type="pct"/>
          </w:tcPr>
          <w:p w14:paraId="2B631091" w14:textId="77777777" w:rsidR="006C5ECB" w:rsidRDefault="006C5ECB" w:rsidP="00D54CA5">
            <w:r>
              <w:rPr>
                <w:noProof/>
                <w:lang w:eastAsia="en-US"/>
              </w:rPr>
              <mc:AlternateContent>
                <mc:Choice Requires="wpg">
                  <w:drawing>
                    <wp:inline distT="0" distB="0" distL="0" distR="0" wp14:anchorId="3CCEA711" wp14:editId="5EEC03FA">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54813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CNlg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&#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gJ2CNlggAAHEoAAAOAAAAAAAAAAAAAAAAAC4CAABkcnMvZTJvRG9jLnhtbFBLAQIt&#10;ABQABgAIAAAAIQAF4gw92QAAAAMBAAAPAAAAAAAAAAAAAAAAAPAKAABkcnMvZG93bnJldi54bWxQ&#10;SwUGAAAAAAQABADzAAAA9gs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" fillcolor="#5b9bd5 [3204]" stroked="f" strokeweight="0"/>
                      <v:shape id="Freeform 2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7F669E" w14:textId="77777777" w:rsidR="006C5ECB" w:rsidRDefault="009C7E97"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50003715"/>
                <w:placeholder>
                  <w:docPart w:val="3D17041FEB6C4CAF9CA8E0ADE8789F1E"/>
                </w:placeholder>
                <w:temporary/>
                <w:showingPlcHdr/>
                <w15:appearance w15:val="hidden"/>
              </w:sdtPr>
              <w:sdtEndPr/>
              <w:sdtContent>
                <w:r w:rsidR="00AF452C">
                  <w:t>Describe what sets your company apart from your competition (your unique selling proposition).</w:t>
                </w:r>
              </w:sdtContent>
            </w:sdt>
          </w:p>
        </w:tc>
      </w:tr>
    </w:tbl>
    <w:p w14:paraId="0B3F8175" w14:textId="77777777" w:rsidR="006C5ECB" w:rsidRDefault="006C5ECB">
      <w:pPr>
        <w:pStyle w:val="NoSpacing"/>
      </w:pPr>
    </w:p>
    <w:p w14:paraId="1E5617DC" w14:textId="77777777" w:rsidR="001273C1" w:rsidRDefault="009C7E97">
      <w:pPr>
        <w:pStyle w:val="ListBullet"/>
      </w:pPr>
      <w:sdt>
        <w:sdtPr>
          <w:alias w:val="Enter Unique point #1:"/>
          <w:tag w:val="Enter Unique point #1:"/>
          <w:id w:val="-2056079749"/>
          <w:placeholder>
            <w:docPart w:val="00595B21746C473286DA50BF730463C5"/>
          </w:placeholder>
          <w:temporary/>
          <w:showingPlcHdr/>
          <w15:appearance w15:val="hidden"/>
        </w:sdtPr>
        <w:sdtEndPr/>
        <w:sdtContent>
          <w:r w:rsidR="006C5ECB">
            <w:t>Unique point #1</w:t>
          </w:r>
        </w:sdtContent>
      </w:sdt>
    </w:p>
    <w:p w14:paraId="67DE08CB" w14:textId="77777777" w:rsidR="001273C1" w:rsidRDefault="009C7E97">
      <w:pPr>
        <w:pStyle w:val="ListBullet"/>
      </w:pPr>
      <w:sdt>
        <w:sdtPr>
          <w:alias w:val="Enter Unique point #2:"/>
          <w:tag w:val="Enter Unique point #2:"/>
          <w:id w:val="1577624706"/>
          <w:placeholder>
            <w:docPart w:val="43BC30C7DBAE475693ED7B732BBAC4C4"/>
          </w:placeholder>
          <w:temporary/>
          <w:showingPlcHdr/>
          <w15:appearance w15:val="hidden"/>
        </w:sdtPr>
        <w:sdtEndPr/>
        <w:sdtContent>
          <w:r w:rsidR="006C5ECB">
            <w:t>Unique point #2</w:t>
          </w:r>
        </w:sdtContent>
      </w:sdt>
    </w:p>
    <w:p w14:paraId="4C044496" w14:textId="77777777" w:rsidR="001273C1" w:rsidRDefault="009C7E97">
      <w:pPr>
        <w:pStyle w:val="ListBullet"/>
      </w:pPr>
      <w:sdt>
        <w:sdtPr>
          <w:alias w:val="Enter Unique point #3:"/>
          <w:tag w:val="Enter Unique point #3:"/>
          <w:id w:val="-1243256637"/>
          <w:placeholder>
            <w:docPart w:val="F53CFDAEFFE14B0CBFBA6B7E2302C14D"/>
          </w:placeholder>
          <w:temporary/>
          <w:showingPlcHdr/>
          <w15:appearance w15:val="hidden"/>
        </w:sdtPr>
        <w:sdtEndPr/>
        <w:sdtContent>
          <w:r w:rsidR="006C5ECB">
            <w:t>Unique point #3</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334A8D26" w14:textId="77777777" w:rsidTr="00D54CA5">
        <w:tc>
          <w:tcPr>
            <w:cnfStyle w:val="001000000000" w:firstRow="0" w:lastRow="0" w:firstColumn="1" w:lastColumn="0" w:oddVBand="0" w:evenVBand="0" w:oddHBand="0" w:evenHBand="0" w:firstRowFirstColumn="0" w:firstRowLastColumn="0" w:lastRowFirstColumn="0" w:lastRowLastColumn="0"/>
            <w:tcW w:w="308" w:type="pct"/>
          </w:tcPr>
          <w:p w14:paraId="5AC81D76" w14:textId="77777777" w:rsidR="006C5ECB" w:rsidRDefault="006C5ECB" w:rsidP="00D54CA5">
            <w:r>
              <w:rPr>
                <w:noProof/>
                <w:lang w:eastAsia="en-US"/>
              </w:rPr>
              <mc:AlternateContent>
                <mc:Choice Requires="wpg">
                  <w:drawing>
                    <wp:inline distT="0" distB="0" distL="0" distR="0" wp14:anchorId="1F616EA1" wp14:editId="77DDE409">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CC770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A/zNISSCAAAcSgAAA4AAAAAAAAAAAAAAAAALgIAAGRycy9lMm9Eb2MueG1sUEsBAi0AFAAG&#10;AAgAAAAhAAXiDD3ZAAAAAwEAAA8AAAAAAAAAAAAAAAAA7AoAAGRycy9kb3ducmV2LnhtbFBLBQYA&#10;AAAABAAEAPMAAADy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52"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A1F1215" w14:textId="77777777" w:rsidR="006C5ECB" w:rsidRDefault="009C7E97"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99288336"/>
                <w:placeholder>
                  <w:docPart w:val="7F01FE31BCFF428BB20306DEF300E9E3"/>
                </w:placeholder>
                <w:temporary/>
                <w:showingPlcHdr/>
                <w15:appearance w15:val="hidden"/>
              </w:sdtPr>
              <w:sdtEndPr/>
              <w:sdtContent>
                <w:r w:rsidR="006C5ECB">
                  <w:t>Describe the strengths of your company, focusing on specializations that are most relevant for this project. As appropriate, include additional strengths of your unique selling proposition that provide benefits the customer may not have articulated.</w:t>
                </w:r>
              </w:sdtContent>
            </w:sdt>
          </w:p>
          <w:p w14:paraId="25057DC8" w14:textId="77777777" w:rsidR="006C5ECB" w:rsidRDefault="009C7E97"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63012070"/>
                <w:placeholder>
                  <w:docPart w:val="49F8BB02FF934B75A82C641D3017FE6A"/>
                </w:placeholder>
                <w:temporary/>
                <w:showingPlcHdr/>
                <w15:appearance w15:val="hidden"/>
              </w:sdtPr>
              <w:sdtEndPr/>
              <w:sdtContent>
                <w:r w:rsidR="006C5ECB">
                  <w:t>Identify qualifications that support your ability to address specific client needs for the project.</w:t>
                </w:r>
              </w:sdtContent>
            </w:sdt>
          </w:p>
          <w:p w14:paraId="5EB72670" w14:textId="77777777" w:rsidR="006C5ECB" w:rsidRDefault="009C7E97"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443450739"/>
                <w:placeholder>
                  <w:docPart w:val="D3564FE8356A4332B66313805B6F0784"/>
                </w:placeholder>
                <w:temporary/>
                <w:showingPlcHdr/>
                <w15:appearance w15:val="hidden"/>
              </w:sdtPr>
              <w:sdtEndPr/>
              <w:sdtContent>
                <w:r w:rsidR="006C5ECB">
                  <w:t>Provide information that shows how you can meet the required schedule, such as staffing/subcontractors and percentage of time devoted to the project.</w:t>
                </w:r>
              </w:sdtContent>
            </w:sdt>
          </w:p>
        </w:tc>
      </w:tr>
    </w:tbl>
    <w:p w14:paraId="4E15CB50" w14:textId="77777777" w:rsidR="006C5ECB" w:rsidRDefault="006C5ECB"/>
    <w:p w14:paraId="3525941B" w14:textId="77777777" w:rsidR="001273C1" w:rsidRDefault="009C7E97">
      <w:pPr>
        <w:pStyle w:val="Heading1"/>
      </w:pPr>
      <w:sdt>
        <w:sdtPr>
          <w:alias w:val="Conclusion:"/>
          <w:tag w:val="Conclusion:"/>
          <w:id w:val="-448547010"/>
          <w:placeholder>
            <w:docPart w:val="76D17A0AE8A94A78B070682AA7DC3DCE"/>
          </w:placeholder>
          <w:temporary/>
          <w:showingPlcHdr/>
          <w15:appearance w15:val="hidden"/>
        </w:sdtPr>
        <w:sdtEndPr/>
        <w:sdtContent>
          <w:r w:rsidR="006C5ECB">
            <w:t>Conclusion</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4F431C52" w14:textId="77777777" w:rsidTr="00D54CA5">
        <w:tc>
          <w:tcPr>
            <w:cnfStyle w:val="001000000000" w:firstRow="0" w:lastRow="0" w:firstColumn="1" w:lastColumn="0" w:oddVBand="0" w:evenVBand="0" w:oddHBand="0" w:evenHBand="0" w:firstRowFirstColumn="0" w:firstRowLastColumn="0" w:lastRowFirstColumn="0" w:lastRowLastColumn="0"/>
            <w:tcW w:w="308" w:type="pct"/>
          </w:tcPr>
          <w:p w14:paraId="7DAF93B1" w14:textId="77777777" w:rsidR="006C5ECB" w:rsidRDefault="006C5ECB" w:rsidP="00D54CA5">
            <w:r>
              <w:rPr>
                <w:noProof/>
                <w:lang w:eastAsia="en-US"/>
              </w:rPr>
              <mc:AlternateContent>
                <mc:Choice Requires="wpg">
                  <w:drawing>
                    <wp:inline distT="0" distB="0" distL="0" distR="0" wp14:anchorId="16822D66" wp14:editId="1B146CE9">
                      <wp:extent cx="141605" cy="141605"/>
                      <wp:effectExtent l="0" t="0" r="0" b="0"/>
                      <wp:docPr id="53" name="Group 5" descr="Tip icon">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A93E6B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5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C1DCDE" w14:textId="77777777" w:rsidR="006C5ECB" w:rsidRDefault="009C7E97"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113934377"/>
                <w:placeholder>
                  <w:docPart w:val="240D556755C746139FAC40850518EF51"/>
                </w:placeholder>
                <w:temporary/>
                <w:showingPlcHdr/>
                <w15:appearance w15:val="hidden"/>
              </w:sdtPr>
              <w:sdtEndPr/>
              <w:sdtContent>
                <w:r w:rsidR="006C5ECB">
                  <w:t>Close out the proposal with a statement that demonstrates your concern for the client and their needs, your expertise, and your willingness to help them solve the issues in question. Include any expected next steps and note the ways they can get in touch with you.</w:t>
                </w:r>
              </w:sdtContent>
            </w:sdt>
          </w:p>
        </w:tc>
      </w:tr>
    </w:tbl>
    <w:p w14:paraId="5CA2504D" w14:textId="77777777" w:rsidR="006C5ECB" w:rsidRDefault="006C5ECB">
      <w:pPr>
        <w:pStyle w:val="NoSpacing"/>
      </w:pPr>
    </w:p>
    <w:p w14:paraId="59EF83FF" w14:textId="77777777" w:rsidR="001273C1" w:rsidRDefault="009C7E97">
      <w:sdt>
        <w:sdtPr>
          <w:alias w:val="Enter description:"/>
          <w:tag w:val="Enter description:"/>
          <w:id w:val="-2107795705"/>
          <w:placeholder>
            <w:docPart w:val="912ADED6895C4E44874EA8F3598A62FA"/>
          </w:placeholder>
          <w:temporary/>
          <w:showingPlcHdr/>
          <w15:appearance w15:val="hidden"/>
        </w:sdtPr>
        <w:sdtEndPr/>
        <w:sdtContent>
          <w:r w:rsidR="006C5ECB">
            <w:t>We look forward to working with</w:t>
          </w:r>
        </w:sdtContent>
      </w:sdt>
      <w:r w:rsidR="006C5ECB">
        <w:t xml:space="preserve"> </w:t>
      </w:r>
      <w:sdt>
        <w:sdtPr>
          <w:alias w:val="Client Name:"/>
          <w:tag w:val="Client Name:"/>
          <w:id w:val="-1289347767"/>
          <w:placeholder>
            <w:docPart w:val="D4CE84819833403FA01F23CD5BBC3BFC"/>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361020482"/>
          <w:placeholder>
            <w:docPart w:val="0027122BD4BA4C0094AA89056D71F39B"/>
          </w:placeholder>
          <w:temporary/>
          <w:showingPlcHdr/>
          <w15:appearance w15:val="hidden"/>
        </w:sdtPr>
        <w:sdtEndPr/>
        <w:sdtContent>
          <w:r w:rsidR="006C5ECB">
            <w:t>and supporting your efforts to improve your sales cycle with</w:t>
          </w:r>
        </w:sdtContent>
      </w:sdt>
      <w:r w:rsidR="006C5ECB">
        <w:t xml:space="preserve"> </w:t>
      </w:r>
      <w:sdt>
        <w:sdtPr>
          <w:alias w:val="Enter description:"/>
          <w:tag w:val="Enter description:"/>
          <w:id w:val="-534575450"/>
          <w:placeholder>
            <w:docPart w:val="5A2E2F78E0924738A97DF39BB3B091C9"/>
          </w:placeholder>
          <w:temporary/>
          <w:showingPlcHdr/>
          <w15:appearance w15:val="hidden"/>
        </w:sdtPr>
        <w:sdtEndPr/>
        <w:sdtContent>
          <w:r w:rsidR="006C5ECB">
            <w:t>integrated CRM, JIT Inventory management, and training and support services.</w:t>
          </w:r>
        </w:sdtContent>
      </w:sdt>
      <w:r w:rsidR="00C16778">
        <w:t xml:space="preserve"> </w:t>
      </w:r>
      <w:sdt>
        <w:sdtPr>
          <w:alias w:val="Enter description:"/>
          <w:tag w:val="Enter description:"/>
          <w:id w:val="-130255896"/>
          <w:placeholder>
            <w:docPart w:val="AA1CAF10810646F8A20C6E8EED93CDEE"/>
          </w:placeholder>
          <w:temporary/>
          <w:showingPlcHdr/>
          <w15:appearance w15:val="hidden"/>
        </w:sdtPr>
        <w:sdtEndPr/>
        <w:sdtContent>
          <w:r w:rsidR="006C5ECB">
            <w:t>We are confident that we can meet the challenges ahead, and stand ready to partner with you in delivering an effective IT support solution.</w:t>
          </w:r>
        </w:sdtContent>
      </w:sdt>
    </w:p>
    <w:p w14:paraId="54A7A84D" w14:textId="77777777" w:rsidR="006C5ECB" w:rsidRDefault="009C7E97" w:rsidP="006C5ECB">
      <w:sdt>
        <w:sdtPr>
          <w:alias w:val="Enter description:"/>
          <w:tag w:val="Enter description:"/>
          <w:id w:val="-1881157784"/>
          <w:placeholder>
            <w:docPart w:val="8112DE500E224E3A943313310A81A81A"/>
          </w:placeholder>
          <w:temporary/>
          <w:showingPlcHdr/>
          <w15:appearance w15:val="hidden"/>
        </w:sdtPr>
        <w:sdtEndPr/>
        <w:sdtContent>
          <w:r w:rsidR="006C5ECB">
            <w:t>If you have questions on this proposal, feel free to contact</w:t>
          </w:r>
        </w:sdtContent>
      </w:sdt>
      <w:r w:rsidR="006C5ECB">
        <w:t xml:space="preserve"> </w:t>
      </w:r>
      <w:sdt>
        <w:sdtPr>
          <w:alias w:val="Enter Contact Person Name:"/>
          <w:tag w:val="Enter Contact Person Name:"/>
          <w:id w:val="-1993859293"/>
          <w:placeholder>
            <w:docPart w:val="0B8F587CD23A4FBE9E5CE6CFE869A8F0"/>
          </w:placeholder>
          <w:temporary/>
          <w:showingPlcHdr/>
          <w15:appearance w15:val="hidden"/>
        </w:sdtPr>
        <w:sdtEndPr/>
        <w:sdtContent>
          <w:r w:rsidR="006C5ECB">
            <w:t>Name</w:t>
          </w:r>
        </w:sdtContent>
      </w:sdt>
      <w:r w:rsidR="00C16778">
        <w:t xml:space="preserve"> </w:t>
      </w:r>
      <w:sdt>
        <w:sdtPr>
          <w:alias w:val="Enter description:"/>
          <w:tag w:val="Enter description:"/>
          <w:id w:val="1101151397"/>
          <w:placeholder>
            <w:docPart w:val="7AF045FA14BA48648B45E1153DE6C0ED"/>
          </w:placeholder>
          <w:temporary/>
          <w:showingPlcHdr/>
          <w15:appearance w15:val="hidden"/>
        </w:sdtPr>
        <w:sdtEndPr/>
        <w:sdtContent>
          <w:r w:rsidR="006C5ECB">
            <w:t>at your convenience by email at</w:t>
          </w:r>
        </w:sdtContent>
      </w:sdt>
      <w:r w:rsidR="006C5ECB">
        <w:t xml:space="preserve"> </w:t>
      </w:r>
      <w:sdt>
        <w:sdtPr>
          <w:alias w:val="Enter Email:"/>
          <w:tag w:val="Enter Email:"/>
          <w:id w:val="-153143168"/>
          <w:placeholder>
            <w:docPart w:val="6F6199A90FD7499D8A6B1D6AC79079C3"/>
          </w:placeholder>
          <w:temporary/>
          <w:showingPlcHdr/>
          <w15:appearance w15:val="hidden"/>
        </w:sdtPr>
        <w:sdtEndPr/>
        <w:sdtContent>
          <w:r w:rsidR="006C5ECB">
            <w:t>Email address</w:t>
          </w:r>
        </w:sdtContent>
      </w:sdt>
      <w:r w:rsidR="00C16778">
        <w:t xml:space="preserve"> </w:t>
      </w:r>
      <w:sdt>
        <w:sdtPr>
          <w:alias w:val="Enter description:"/>
          <w:tag w:val="Enter description:"/>
          <w:id w:val="-2047437457"/>
          <w:placeholder>
            <w:docPart w:val="A5D7DAD760454C7DB38BAF0946E25DA9"/>
          </w:placeholder>
          <w:temporary/>
          <w:showingPlcHdr/>
          <w15:appearance w15:val="hidden"/>
        </w:sdtPr>
        <w:sdtEndPr/>
        <w:sdtContent>
          <w:r w:rsidR="006C5ECB">
            <w:t>or by phone at</w:t>
          </w:r>
        </w:sdtContent>
      </w:sdt>
      <w:r w:rsidR="006C5ECB">
        <w:t xml:space="preserve"> </w:t>
      </w:r>
      <w:sdt>
        <w:sdtPr>
          <w:alias w:val="Enter Telephone:"/>
          <w:tag w:val="Enter Telephone:"/>
          <w:id w:val="501094264"/>
          <w:placeholder>
            <w:docPart w:val="EF59DA1E127D47E09F02C9B83DD99963"/>
          </w:placeholder>
          <w:temporary/>
          <w:showingPlcHdr/>
          <w15:appearance w15:val="hidden"/>
        </w:sdtPr>
        <w:sdtEndPr/>
        <w:sdtContent>
          <w:r w:rsidR="006C5ECB">
            <w:t>Telephone</w:t>
          </w:r>
        </w:sdtContent>
      </w:sdt>
      <w:r w:rsidR="00C16778">
        <w:t xml:space="preserve">. </w:t>
      </w:r>
      <w:sdt>
        <w:sdtPr>
          <w:alias w:val="Enter description:"/>
          <w:tag w:val="Enter description:"/>
          <w:id w:val="1224176453"/>
          <w:placeholder>
            <w:docPart w:val="0E5A20D923034A48AFFACB7CB6271BD6"/>
          </w:placeholder>
          <w:showingPlcHdr/>
          <w15:appearance w15:val="hidden"/>
        </w:sdtPr>
        <w:sdtEndPr/>
        <w:sdtContent>
          <w:r w:rsidR="006C5ECB">
            <w:t>We will be in touch with you next week to arrange a follow-up conversation on the proposal.</w:t>
          </w:r>
        </w:sdtContent>
      </w:sdt>
    </w:p>
    <w:p w14:paraId="3EF06392" w14:textId="77777777" w:rsidR="000E697B" w:rsidRDefault="009C7E97" w:rsidP="006C5ECB">
      <w:sdt>
        <w:sdtPr>
          <w:alias w:val="Enter Closing:"/>
          <w:tag w:val="Enter Closing:"/>
          <w:id w:val="1833405638"/>
          <w:placeholder>
            <w:docPart w:val="F507074C48FD4D128E6A82ECDD7B942D"/>
          </w:placeholder>
          <w:temporary/>
          <w:showingPlcHdr/>
          <w15:appearance w15:val="hidden"/>
        </w:sdtPr>
        <w:sdtEndPr/>
        <w:sdtContent>
          <w:r w:rsidR="000E697B">
            <w:t>Thank you for your consideration</w:t>
          </w:r>
        </w:sdtContent>
      </w:sdt>
      <w:r w:rsidR="000E697B">
        <w:t>,</w:t>
      </w:r>
    </w:p>
    <w:p w14:paraId="2728AA76" w14:textId="77777777" w:rsidR="001273C1" w:rsidRDefault="009C7E97">
      <w:pPr>
        <w:pStyle w:val="Signature"/>
      </w:pPr>
      <w:sdt>
        <w:sdtPr>
          <w:alias w:val="Enter Name:"/>
          <w:tag w:val="Enter Name:"/>
          <w:id w:val="-1854412097"/>
          <w:placeholder>
            <w:docPart w:val="45042EBA987C4AD4A4C025877F1A10F4"/>
          </w:placeholder>
          <w:temporary/>
          <w:showingPlcHdr/>
          <w15:appearance w15:val="hidden"/>
        </w:sdtPr>
        <w:sdtEndPr/>
        <w:sdtContent>
          <w:r w:rsidR="006C5ECB">
            <w:t>Name</w:t>
          </w:r>
        </w:sdtContent>
      </w:sdt>
      <w:r w:rsidR="00C16778">
        <w:br/>
      </w:r>
      <w:sdt>
        <w:sdtPr>
          <w:alias w:val="Enter Title:"/>
          <w:tag w:val="Enter Title:"/>
          <w:id w:val="840049423"/>
          <w:placeholder>
            <w:docPart w:val="AAB85F50AA174D66A20782F05CE2D625"/>
          </w:placeholder>
          <w:temporary/>
          <w:showingPlcHdr/>
          <w15:appearance w15:val="hidden"/>
        </w:sdtPr>
        <w:sdtEndPr/>
        <w:sdtContent>
          <w:r w:rsidR="006C5ECB">
            <w:t>Title</w:t>
          </w:r>
        </w:sdtContent>
      </w:sdt>
    </w:p>
    <w:sectPr w:rsidR="001273C1">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2CCD0" w14:textId="77777777" w:rsidR="009C7E97" w:rsidRDefault="009C7E97">
      <w:pPr>
        <w:spacing w:after="0" w:line="240" w:lineRule="auto"/>
      </w:pPr>
      <w:r>
        <w:separator/>
      </w:r>
    </w:p>
  </w:endnote>
  <w:endnote w:type="continuationSeparator" w:id="0">
    <w:p w14:paraId="52867A27" w14:textId="77777777" w:rsidR="009C7E97" w:rsidRDefault="009C7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35E9C"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A2A8A" w14:textId="77777777" w:rsidR="009C7E97" w:rsidRDefault="009C7E97">
      <w:pPr>
        <w:spacing w:after="0" w:line="240" w:lineRule="auto"/>
      </w:pPr>
      <w:r>
        <w:separator/>
      </w:r>
    </w:p>
  </w:footnote>
  <w:footnote w:type="continuationSeparator" w:id="0">
    <w:p w14:paraId="336135CD" w14:textId="77777777" w:rsidR="009C7E97" w:rsidRDefault="009C7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0"/>
  </w:num>
  <w:num w:numId="3">
    <w:abstractNumId w:val="10"/>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97"/>
    <w:rsid w:val="000322BF"/>
    <w:rsid w:val="000C6A97"/>
    <w:rsid w:val="000E697B"/>
    <w:rsid w:val="00117948"/>
    <w:rsid w:val="001238BC"/>
    <w:rsid w:val="001273C1"/>
    <w:rsid w:val="002129B0"/>
    <w:rsid w:val="00295C0C"/>
    <w:rsid w:val="002A04F7"/>
    <w:rsid w:val="002E52EE"/>
    <w:rsid w:val="003262F3"/>
    <w:rsid w:val="00346FDE"/>
    <w:rsid w:val="00386778"/>
    <w:rsid w:val="004B5850"/>
    <w:rsid w:val="004E5035"/>
    <w:rsid w:val="004F5C8E"/>
    <w:rsid w:val="00517215"/>
    <w:rsid w:val="00545041"/>
    <w:rsid w:val="00590B0E"/>
    <w:rsid w:val="006C5ECB"/>
    <w:rsid w:val="0071603F"/>
    <w:rsid w:val="00741991"/>
    <w:rsid w:val="0076017A"/>
    <w:rsid w:val="00805667"/>
    <w:rsid w:val="0088175F"/>
    <w:rsid w:val="008961F2"/>
    <w:rsid w:val="008F0E66"/>
    <w:rsid w:val="008F4E62"/>
    <w:rsid w:val="00987BCC"/>
    <w:rsid w:val="009A3E0F"/>
    <w:rsid w:val="009B5D53"/>
    <w:rsid w:val="009C7E97"/>
    <w:rsid w:val="00A97CC8"/>
    <w:rsid w:val="00AA4E06"/>
    <w:rsid w:val="00AA528E"/>
    <w:rsid w:val="00AB131D"/>
    <w:rsid w:val="00AF452C"/>
    <w:rsid w:val="00B0209E"/>
    <w:rsid w:val="00B13AE2"/>
    <w:rsid w:val="00BC617C"/>
    <w:rsid w:val="00BE3CD6"/>
    <w:rsid w:val="00C16778"/>
    <w:rsid w:val="00CC4E29"/>
    <w:rsid w:val="00CC612B"/>
    <w:rsid w:val="00D31D4F"/>
    <w:rsid w:val="00DD3056"/>
    <w:rsid w:val="00EA06FB"/>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01F8B"/>
  <w15:chartTrackingRefBased/>
  <w15:docId w15:val="{A65BB9F6-AC4D-4B94-8748-173AC076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khar%20Saxena\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036D573117454A9BC1F9FB3E7322F8"/>
        <w:category>
          <w:name w:val="General"/>
          <w:gallery w:val="placeholder"/>
        </w:category>
        <w:types>
          <w:type w:val="bbPlcHdr"/>
        </w:types>
        <w:behaviors>
          <w:behavior w:val="content"/>
        </w:behaviors>
        <w:guid w:val="{C5B00F7C-3080-4BB0-9D61-267ED4B41167}"/>
      </w:docPartPr>
      <w:docPartBody>
        <w:p w:rsidR="00000000" w:rsidRDefault="00C864F2">
          <w:pPr>
            <w:pStyle w:val="6E036D573117454A9BC1F9FB3E7322F8"/>
          </w:pPr>
          <w:r>
            <w:t>Your Company</w:t>
          </w:r>
        </w:p>
      </w:docPartBody>
    </w:docPart>
    <w:docPart>
      <w:docPartPr>
        <w:name w:val="BAB01FF3429345DD891E7BCAEAD1E313"/>
        <w:category>
          <w:name w:val="General"/>
          <w:gallery w:val="placeholder"/>
        </w:category>
        <w:types>
          <w:type w:val="bbPlcHdr"/>
        </w:types>
        <w:behaviors>
          <w:behavior w:val="content"/>
        </w:behaviors>
        <w:guid w:val="{12C21C6B-3DFE-40CE-BA82-D4D2A33D343B}"/>
      </w:docPartPr>
      <w:docPartBody>
        <w:p w:rsidR="00000000" w:rsidRDefault="00C864F2">
          <w:pPr>
            <w:pStyle w:val="BAB01FF3429345DD891E7BCAEAD1E313"/>
          </w:pPr>
          <w:r>
            <w:t>Proposal for Services</w:t>
          </w:r>
        </w:p>
      </w:docPartBody>
    </w:docPart>
    <w:docPart>
      <w:docPartPr>
        <w:name w:val="4FA23BD1C25F425EA0A06E6E9F983AD8"/>
        <w:category>
          <w:name w:val="General"/>
          <w:gallery w:val="placeholder"/>
        </w:category>
        <w:types>
          <w:type w:val="bbPlcHdr"/>
        </w:types>
        <w:behaviors>
          <w:behavior w:val="content"/>
        </w:behaviors>
        <w:guid w:val="{C10EC706-BD0B-4F94-BABB-4C9A3A659B7A}"/>
      </w:docPartPr>
      <w:docPartBody>
        <w:p w:rsidR="00000000" w:rsidRDefault="00C864F2">
          <w:pPr>
            <w:pStyle w:val="4FA23BD1C25F425EA0A06E6E9F983AD8"/>
          </w:pPr>
          <w:r>
            <w:t>For Independent Contractors</w:t>
          </w:r>
        </w:p>
      </w:docPartBody>
    </w:docPart>
    <w:docPart>
      <w:docPartPr>
        <w:name w:val="E5DF5911028349329CCDF16075572F51"/>
        <w:category>
          <w:name w:val="General"/>
          <w:gallery w:val="placeholder"/>
        </w:category>
        <w:types>
          <w:type w:val="bbPlcHdr"/>
        </w:types>
        <w:behaviors>
          <w:behavior w:val="content"/>
        </w:behaviors>
        <w:guid w:val="{CB4DF681-2EFF-4A4B-8F86-D13338B6A591}"/>
      </w:docPartPr>
      <w:docPartBody>
        <w:p w:rsidR="00000000" w:rsidRDefault="00C864F2">
          <w:pPr>
            <w:pStyle w:val="E5DF5911028349329CCDF16075572F51"/>
          </w:pPr>
          <w:r>
            <w:t>The proposal for services is at the heart of an independent contractor’s sales tool kit. It combines key company information, your unique selling proposition, and your knowledge of a client’s needs and wants into a single document that can also serve as a basis for contract negotiations.</w:t>
          </w:r>
        </w:p>
      </w:docPartBody>
    </w:docPart>
    <w:docPart>
      <w:docPartPr>
        <w:name w:val="664046D318954BCD8204B06BA286561E"/>
        <w:category>
          <w:name w:val="General"/>
          <w:gallery w:val="placeholder"/>
        </w:category>
        <w:types>
          <w:type w:val="bbPlcHdr"/>
        </w:types>
        <w:behaviors>
          <w:behavior w:val="content"/>
        </w:behaviors>
        <w:guid w:val="{9DD4E9F4-09E9-493C-83C4-BF13B1995C46}"/>
      </w:docPartPr>
      <w:docPartBody>
        <w:p w:rsidR="00C864F2" w:rsidRPr="000136ED" w:rsidRDefault="00C864F2" w:rsidP="00AA4E06">
          <w:pPr>
            <w:pStyle w:val="TipText"/>
          </w:pPr>
          <w:r w:rsidRPr="000136ED">
            <w:t>Use this sample proposal as an outline for developing your own.</w:t>
          </w:r>
        </w:p>
        <w:p w:rsidR="00000000" w:rsidRDefault="00C864F2">
          <w:pPr>
            <w:pStyle w:val="664046D318954BCD8204B06BA286561E"/>
          </w:pPr>
          <w:r w:rsidRPr="000136ED">
            <w:t xml:space="preserve">To delete any shaded tips (like this one), just </w:t>
          </w:r>
          <w:r>
            <w:t xml:space="preserve">select </w:t>
          </w:r>
          <w:r w:rsidRPr="000136ED">
            <w:t>the tip text and then press the spacebar.</w:t>
          </w:r>
        </w:p>
      </w:docPartBody>
    </w:docPart>
    <w:docPart>
      <w:docPartPr>
        <w:name w:val="086F4EE53BED47C696383F171DCADDAC"/>
        <w:category>
          <w:name w:val="General"/>
          <w:gallery w:val="placeholder"/>
        </w:category>
        <w:types>
          <w:type w:val="bbPlcHdr"/>
        </w:types>
        <w:behaviors>
          <w:behavior w:val="content"/>
        </w:behaviors>
        <w:guid w:val="{AA1BE2A4-0727-4B38-A6A7-88C81DFE618C}"/>
      </w:docPartPr>
      <w:docPartBody>
        <w:p w:rsidR="00000000" w:rsidRDefault="00C864F2">
          <w:pPr>
            <w:pStyle w:val="086F4EE53BED47C696383F171DCADDAC"/>
          </w:pPr>
          <w:r>
            <w:t>The sample content throughout this proposal includes placeholder content for you to replace with your own.</w:t>
          </w:r>
        </w:p>
      </w:docPartBody>
    </w:docPart>
    <w:docPart>
      <w:docPartPr>
        <w:name w:val="973FFC55E9F340A880163F1DB235BCDA"/>
        <w:category>
          <w:name w:val="General"/>
          <w:gallery w:val="placeholder"/>
        </w:category>
        <w:types>
          <w:type w:val="bbPlcHdr"/>
        </w:types>
        <w:behaviors>
          <w:behavior w:val="content"/>
        </w:behaviors>
        <w:guid w:val="{C4D98FB4-E327-4133-A310-63A1BD9F8A8B}"/>
      </w:docPartPr>
      <w:docPartBody>
        <w:p w:rsidR="00000000" w:rsidRDefault="00C864F2">
          <w:pPr>
            <w:pStyle w:val="973FFC55E9F340A880163F1DB235BCDA"/>
          </w:pPr>
          <w:r>
            <w:t>Overview</w:t>
          </w:r>
        </w:p>
      </w:docPartBody>
    </w:docPart>
    <w:docPart>
      <w:docPartPr>
        <w:name w:val="0B3779AF201E41B38A60D9F0B3C30745"/>
        <w:category>
          <w:name w:val="General"/>
          <w:gallery w:val="placeholder"/>
        </w:category>
        <w:types>
          <w:type w:val="bbPlcHdr"/>
        </w:types>
        <w:behaviors>
          <w:behavior w:val="content"/>
        </w:behaviors>
        <w:guid w:val="{DC116A30-212F-4C57-A955-4299AE2AF986}"/>
      </w:docPartPr>
      <w:docPartBody>
        <w:p w:rsidR="00000000" w:rsidRDefault="00C864F2">
          <w:pPr>
            <w:pStyle w:val="0B3779AF201E41B38A60D9F0B3C30745"/>
          </w:pPr>
          <w:r>
            <w:t>Use the overview to provide a brief summary of the reason for the proposal, and how you can best support the client’s needs. You can expand on this summary throughout the rest of the proposal.</w:t>
          </w:r>
        </w:p>
      </w:docPartBody>
    </w:docPart>
    <w:docPart>
      <w:docPartPr>
        <w:name w:val="A806693D58814B929388FAE07FAD200D"/>
        <w:category>
          <w:name w:val="General"/>
          <w:gallery w:val="placeholder"/>
        </w:category>
        <w:types>
          <w:type w:val="bbPlcHdr"/>
        </w:types>
        <w:behaviors>
          <w:behavior w:val="content"/>
        </w:behaviors>
        <w:guid w:val="{A04F26EB-6B32-44C2-A7B2-9CB2F4142291}"/>
      </w:docPartPr>
      <w:docPartBody>
        <w:p w:rsidR="00000000" w:rsidRDefault="00C864F2">
          <w:pPr>
            <w:pStyle w:val="A806693D58814B929388FAE07FAD200D"/>
          </w:pPr>
          <w:r>
            <w:rPr>
              <w:rStyle w:val="PlaceholderText"/>
            </w:rPr>
            <w:t>Your Company</w:t>
          </w:r>
        </w:p>
      </w:docPartBody>
    </w:docPart>
    <w:docPart>
      <w:docPartPr>
        <w:name w:val="3105B6DE3C8A4E00A62377E8D52F5AED"/>
        <w:category>
          <w:name w:val="General"/>
          <w:gallery w:val="placeholder"/>
        </w:category>
        <w:types>
          <w:type w:val="bbPlcHdr"/>
        </w:types>
        <w:behaviors>
          <w:behavior w:val="content"/>
        </w:behaviors>
        <w:guid w:val="{A04B818E-F2F9-4E3A-9DC9-0B3D25933F4B}"/>
      </w:docPartPr>
      <w:docPartBody>
        <w:p w:rsidR="00000000" w:rsidRDefault="00C864F2">
          <w:pPr>
            <w:pStyle w:val="3105B6DE3C8A4E00A62377E8D52F5AED"/>
          </w:pPr>
          <w:r>
            <w:t>is pleased to submit this proposal for services to support</w:t>
          </w:r>
        </w:p>
      </w:docPartBody>
    </w:docPart>
    <w:docPart>
      <w:docPartPr>
        <w:name w:val="D4CE84819833403FA01F23CD5BBC3BFC"/>
        <w:category>
          <w:name w:val="General"/>
          <w:gallery w:val="placeholder"/>
        </w:category>
        <w:types>
          <w:type w:val="bbPlcHdr"/>
        </w:types>
        <w:behaviors>
          <w:behavior w:val="content"/>
        </w:behaviors>
        <w:guid w:val="{A3E758D7-5510-4E59-8D31-6A0BDDD95088}"/>
      </w:docPartPr>
      <w:docPartBody>
        <w:p w:rsidR="00000000" w:rsidRDefault="00C864F2">
          <w:pPr>
            <w:pStyle w:val="D4CE84819833403FA01F23CD5BBC3BFC"/>
          </w:pPr>
          <w:r>
            <w:rPr>
              <w:rStyle w:val="PlaceholderText"/>
            </w:rPr>
            <w:t>Client’s Company</w:t>
          </w:r>
        </w:p>
      </w:docPartBody>
    </w:docPart>
    <w:docPart>
      <w:docPartPr>
        <w:name w:val="3AC4594C05E7485F8A02E1F3AFBF6C46"/>
        <w:category>
          <w:name w:val="General"/>
          <w:gallery w:val="placeholder"/>
        </w:category>
        <w:types>
          <w:type w:val="bbPlcHdr"/>
        </w:types>
        <w:behaviors>
          <w:behavior w:val="content"/>
        </w:behaviors>
        <w:guid w:val="{D6A04EDB-1574-43CE-80D8-C46F4FDA5E9C}"/>
      </w:docPartPr>
      <w:docPartBody>
        <w:p w:rsidR="00000000" w:rsidRDefault="00C864F2">
          <w:pPr>
            <w:pStyle w:val="3AC4594C05E7485F8A02E1F3AFBF6C46"/>
          </w:pPr>
          <w:r>
            <w:t>in achieving its goals for improving customer satisfaction by</w:t>
          </w:r>
        </w:p>
      </w:docPartBody>
    </w:docPart>
    <w:docPart>
      <w:docPartPr>
        <w:name w:val="7CE81055C0CC42CEA054A26B954DF1E7"/>
        <w:category>
          <w:name w:val="General"/>
          <w:gallery w:val="placeholder"/>
        </w:category>
        <w:types>
          <w:type w:val="bbPlcHdr"/>
        </w:types>
        <w:behaviors>
          <w:behavior w:val="content"/>
        </w:behaviors>
        <w:guid w:val="{7D9833E6-F3DB-4753-BC53-1FF5E2E5EEDB}"/>
      </w:docPartPr>
      <w:docPartBody>
        <w:p w:rsidR="00000000" w:rsidRDefault="00C864F2">
          <w:pPr>
            <w:pStyle w:val="7CE81055C0CC42CEA054A26B954DF1E7"/>
          </w:pPr>
          <w:r>
            <w:t>providing training and post-sales support for its new order entry and fulfillment system. We have partnered with dozens of small businesses throughout the Northeast—businesses committed to improving the customer experience through convenience, accuracy of orders, and timely delivery.</w:t>
          </w:r>
        </w:p>
      </w:docPartBody>
    </w:docPart>
    <w:docPart>
      <w:docPartPr>
        <w:name w:val="F53263157AE44A1893A10200BF78EB2B"/>
        <w:category>
          <w:name w:val="General"/>
          <w:gallery w:val="placeholder"/>
        </w:category>
        <w:types>
          <w:type w:val="bbPlcHdr"/>
        </w:types>
        <w:behaviors>
          <w:behavior w:val="content"/>
        </w:behaviors>
        <w:guid w:val="{48FD9938-7C77-4EF7-B921-4CB7E45E64BC}"/>
      </w:docPartPr>
      <w:docPartBody>
        <w:p w:rsidR="00000000" w:rsidRDefault="00C864F2">
          <w:pPr>
            <w:pStyle w:val="F53263157AE44A1893A10200BF78EB2B"/>
          </w:pPr>
          <w:r>
            <w:t>The Objective</w:t>
          </w:r>
        </w:p>
      </w:docPartBody>
    </w:docPart>
    <w:docPart>
      <w:docPartPr>
        <w:name w:val="623999ADF39E457AB575D706C067C1F2"/>
        <w:category>
          <w:name w:val="General"/>
          <w:gallery w:val="placeholder"/>
        </w:category>
        <w:types>
          <w:type w:val="bbPlcHdr"/>
        </w:types>
        <w:behaviors>
          <w:behavior w:val="content"/>
        </w:behaviors>
        <w:guid w:val="{281A71C4-9CFE-4F25-9341-D57982FA30F3}"/>
      </w:docPartPr>
      <w:docPartBody>
        <w:p w:rsidR="00000000" w:rsidRDefault="00C864F2">
          <w:pPr>
            <w:pStyle w:val="623999ADF39E457AB575D706C067C1F2"/>
          </w:pPr>
          <w:r>
            <w:t>Include a purpose statement that covers the problem and the key theme around your solution. Restate the client’s needs as determined by reading their RFP or your previous interview process.</w:t>
          </w:r>
        </w:p>
      </w:docPartBody>
    </w:docPart>
    <w:docPart>
      <w:docPartPr>
        <w:name w:val="F643BD98E2ED4D48A0D5CF3C0C1AA814"/>
        <w:category>
          <w:name w:val="General"/>
          <w:gallery w:val="placeholder"/>
        </w:category>
        <w:types>
          <w:type w:val="bbPlcHdr"/>
        </w:types>
        <w:behaviors>
          <w:behavior w:val="content"/>
        </w:behaviors>
        <w:guid w:val="{6EA64C16-1CD4-4A19-B4F2-B020D16F4AD0}"/>
      </w:docPartPr>
      <w:docPartBody>
        <w:p w:rsidR="00000000" w:rsidRDefault="00C864F2">
          <w:pPr>
            <w:pStyle w:val="F643BD98E2ED4D48A0D5CF3C0C1AA814"/>
          </w:pPr>
          <w:r>
            <w:t>Need #1:</w:t>
          </w:r>
        </w:p>
      </w:docPartBody>
    </w:docPart>
    <w:docPart>
      <w:docPartPr>
        <w:name w:val="E14CFBD2D20A4002A649C90995B3528E"/>
        <w:category>
          <w:name w:val="General"/>
          <w:gallery w:val="placeholder"/>
        </w:category>
        <w:types>
          <w:type w:val="bbPlcHdr"/>
        </w:types>
        <w:behaviors>
          <w:behavior w:val="content"/>
        </w:behaviors>
        <w:guid w:val="{166A774F-A7C4-48FF-B057-140074331FBC}"/>
      </w:docPartPr>
      <w:docPartBody>
        <w:p w:rsidR="00000000" w:rsidRDefault="00C864F2">
          <w:pPr>
            <w:pStyle w:val="E14CFBD2D20A4002A649C90995B3528E"/>
          </w:pPr>
          <w:r>
            <w:t>improve response time for customer questions</w:t>
          </w:r>
        </w:p>
      </w:docPartBody>
    </w:docPart>
    <w:docPart>
      <w:docPartPr>
        <w:name w:val="1A2E182F81FD4FBA9B265950E4AA4B5C"/>
        <w:category>
          <w:name w:val="General"/>
          <w:gallery w:val="placeholder"/>
        </w:category>
        <w:types>
          <w:type w:val="bbPlcHdr"/>
        </w:types>
        <w:behaviors>
          <w:behavior w:val="content"/>
        </w:behaviors>
        <w:guid w:val="{5D798786-A134-48AA-B189-9CFFAC90825B}"/>
      </w:docPartPr>
      <w:docPartBody>
        <w:p w:rsidR="00000000" w:rsidRDefault="00C864F2">
          <w:pPr>
            <w:pStyle w:val="1A2E182F81FD4FBA9B265950E4AA4B5C"/>
          </w:pPr>
          <w:r>
            <w:t>Need #2:</w:t>
          </w:r>
        </w:p>
      </w:docPartBody>
    </w:docPart>
    <w:docPart>
      <w:docPartPr>
        <w:name w:val="E3B035065E6B4C93AE55A803772AA6E9"/>
        <w:category>
          <w:name w:val="General"/>
          <w:gallery w:val="placeholder"/>
        </w:category>
        <w:types>
          <w:type w:val="bbPlcHdr"/>
        </w:types>
        <w:behaviors>
          <w:behavior w:val="content"/>
        </w:behaviors>
        <w:guid w:val="{466D12DF-72C6-4BBA-99D0-14F0BD79BFFF}"/>
      </w:docPartPr>
      <w:docPartBody>
        <w:p w:rsidR="00000000" w:rsidRDefault="00C864F2">
          <w:pPr>
            <w:pStyle w:val="E3B035065E6B4C93AE55A803772AA6E9"/>
          </w:pPr>
          <w:r>
            <w:t>improve upon weaknesses in upsell/cross-sell volumes</w:t>
          </w:r>
        </w:p>
      </w:docPartBody>
    </w:docPart>
    <w:docPart>
      <w:docPartPr>
        <w:name w:val="4049F01AC0DC4156BD5CF5056B2E90DB"/>
        <w:category>
          <w:name w:val="General"/>
          <w:gallery w:val="placeholder"/>
        </w:category>
        <w:types>
          <w:type w:val="bbPlcHdr"/>
        </w:types>
        <w:behaviors>
          <w:behavior w:val="content"/>
        </w:behaviors>
        <w:guid w:val="{F72833C6-067B-46C3-8032-FADA9F4335BF}"/>
      </w:docPartPr>
      <w:docPartBody>
        <w:p w:rsidR="00000000" w:rsidRDefault="00C864F2">
          <w:pPr>
            <w:pStyle w:val="4049F01AC0DC4156BD5CF5056B2E90DB"/>
          </w:pPr>
          <w:r>
            <w:t>Need #3:</w:t>
          </w:r>
        </w:p>
      </w:docPartBody>
    </w:docPart>
    <w:docPart>
      <w:docPartPr>
        <w:name w:val="C90AC2234DC84D7A8FA38F987E6C821D"/>
        <w:category>
          <w:name w:val="General"/>
          <w:gallery w:val="placeholder"/>
        </w:category>
        <w:types>
          <w:type w:val="bbPlcHdr"/>
        </w:types>
        <w:behaviors>
          <w:behavior w:val="content"/>
        </w:behaviors>
        <w:guid w:val="{3A4BF105-8A6C-42AE-84EA-19A6720D9DCA}"/>
      </w:docPartPr>
      <w:docPartBody>
        <w:p w:rsidR="00000000" w:rsidRDefault="00C864F2">
          <w:pPr>
            <w:pStyle w:val="C90AC2234DC84D7A8FA38F987E6C821D"/>
          </w:pPr>
          <w:r>
            <w:t>rapid training for staff on new system</w:t>
          </w:r>
        </w:p>
      </w:docPartBody>
    </w:docPart>
    <w:docPart>
      <w:docPartPr>
        <w:name w:val="4ADC1449FB3B44599D1518DDD5F330E6"/>
        <w:category>
          <w:name w:val="General"/>
          <w:gallery w:val="placeholder"/>
        </w:category>
        <w:types>
          <w:type w:val="bbPlcHdr"/>
        </w:types>
        <w:behaviors>
          <w:behavior w:val="content"/>
        </w:behaviors>
        <w:guid w:val="{1F7A36A1-F3C9-4011-8585-32D3BBAFCFB9}"/>
      </w:docPartPr>
      <w:docPartBody>
        <w:p w:rsidR="00000000" w:rsidRDefault="00C864F2">
          <w:pPr>
            <w:pStyle w:val="4ADC1449FB3B44599D1518DDD5F330E6"/>
          </w:pPr>
          <w:r>
            <w:t>The Opportunity</w:t>
          </w:r>
        </w:p>
      </w:docPartBody>
    </w:docPart>
    <w:docPart>
      <w:docPartPr>
        <w:name w:val="2CC37AB39B7049D3A5D1B7A12F626AE7"/>
        <w:category>
          <w:name w:val="General"/>
          <w:gallery w:val="placeholder"/>
        </w:category>
        <w:types>
          <w:type w:val="bbPlcHdr"/>
        </w:types>
        <w:behaviors>
          <w:behavior w:val="content"/>
        </w:behaviors>
        <w:guid w:val="{35A0E2D0-38AD-4498-A399-891795277AD6}"/>
      </w:docPartPr>
      <w:docPartBody>
        <w:p w:rsidR="00000000" w:rsidRDefault="00C864F2">
          <w:pPr>
            <w:pStyle w:val="2CC37AB39B7049D3A5D1B7A12F626AE7"/>
          </w:pPr>
          <w:r>
            <w:t>Include major points and identify the opportunity. Restate the client’s project goals you identified previously (such as via RFP, interview, etc.).</w:t>
          </w:r>
        </w:p>
      </w:docPartBody>
    </w:docPart>
    <w:docPart>
      <w:docPartPr>
        <w:name w:val="642F1C26BF31407C9ABCEBC109E15B69"/>
        <w:category>
          <w:name w:val="General"/>
          <w:gallery w:val="placeholder"/>
        </w:category>
        <w:types>
          <w:type w:val="bbPlcHdr"/>
        </w:types>
        <w:behaviors>
          <w:behavior w:val="content"/>
        </w:behaviors>
        <w:guid w:val="{4AFFD57F-CA7C-4476-AD19-C0CEE899E0AA}"/>
      </w:docPartPr>
      <w:docPartBody>
        <w:p w:rsidR="00000000" w:rsidRDefault="00C864F2">
          <w:pPr>
            <w:pStyle w:val="642F1C26BF31407C9ABCEBC109E15B69"/>
          </w:pPr>
          <w:r>
            <w:t>Goal #1:</w:t>
          </w:r>
        </w:p>
      </w:docPartBody>
    </w:docPart>
    <w:docPart>
      <w:docPartPr>
        <w:name w:val="CC06A9DCFF414D8A917679A1048A226A"/>
        <w:category>
          <w:name w:val="General"/>
          <w:gallery w:val="placeholder"/>
        </w:category>
        <w:types>
          <w:type w:val="bbPlcHdr"/>
        </w:types>
        <w:behaviors>
          <w:behavior w:val="content"/>
        </w:behaviors>
        <w:guid w:val="{AE8D69DB-1CEF-4A1D-8769-956029B05929}"/>
      </w:docPartPr>
      <w:docPartBody>
        <w:p w:rsidR="00000000" w:rsidRDefault="00C864F2">
          <w:pPr>
            <w:pStyle w:val="CC06A9DCFF414D8A917679A1048A226A"/>
          </w:pPr>
          <w:r>
            <w:t>Train all CSRs on new system within 6 weeks of go-live date</w:t>
          </w:r>
        </w:p>
      </w:docPartBody>
    </w:docPart>
    <w:docPart>
      <w:docPartPr>
        <w:name w:val="F15E56728514437FB44DC171B9D1F76A"/>
        <w:category>
          <w:name w:val="General"/>
          <w:gallery w:val="placeholder"/>
        </w:category>
        <w:types>
          <w:type w:val="bbPlcHdr"/>
        </w:types>
        <w:behaviors>
          <w:behavior w:val="content"/>
        </w:behaviors>
        <w:guid w:val="{D70CD521-A272-4B52-ACE6-CA77B6134374}"/>
      </w:docPartPr>
      <w:docPartBody>
        <w:p w:rsidR="00000000" w:rsidRDefault="00C864F2">
          <w:pPr>
            <w:pStyle w:val="F15E56728514437FB44DC171B9D1F76A"/>
          </w:pPr>
          <w:r>
            <w:t>Goal #2:</w:t>
          </w:r>
        </w:p>
      </w:docPartBody>
    </w:docPart>
    <w:docPart>
      <w:docPartPr>
        <w:name w:val="3AF07FEB7294419FB276A8AFB57B7F4C"/>
        <w:category>
          <w:name w:val="General"/>
          <w:gallery w:val="placeholder"/>
        </w:category>
        <w:types>
          <w:type w:val="bbPlcHdr"/>
        </w:types>
        <w:behaviors>
          <w:behavior w:val="content"/>
        </w:behaviors>
        <w:guid w:val="{A33EE3C0-C9AD-49E6-B947-BC5C1BE97A25}"/>
      </w:docPartPr>
      <w:docPartBody>
        <w:p w:rsidR="00000000" w:rsidRDefault="00C864F2">
          <w:pPr>
            <w:pStyle w:val="3AF07FEB7294419FB276A8AFB57B7F4C"/>
          </w:pPr>
          <w:r>
            <w:t>Integrate sales training with functional training on new system</w:t>
          </w:r>
        </w:p>
      </w:docPartBody>
    </w:docPart>
    <w:docPart>
      <w:docPartPr>
        <w:name w:val="5AD4258BBD0A4D09997BCE55F48E86F8"/>
        <w:category>
          <w:name w:val="General"/>
          <w:gallery w:val="placeholder"/>
        </w:category>
        <w:types>
          <w:type w:val="bbPlcHdr"/>
        </w:types>
        <w:behaviors>
          <w:behavior w:val="content"/>
        </w:behaviors>
        <w:guid w:val="{76ED486E-F162-49B6-A1ED-D2C8D2CDA44E}"/>
      </w:docPartPr>
      <w:docPartBody>
        <w:p w:rsidR="00000000" w:rsidRDefault="00C864F2">
          <w:pPr>
            <w:pStyle w:val="5AD4258BBD0A4D09997BCE55F48E86F8"/>
          </w:pPr>
          <w:r>
            <w:t>Goal #3:</w:t>
          </w:r>
        </w:p>
      </w:docPartBody>
    </w:docPart>
    <w:docPart>
      <w:docPartPr>
        <w:name w:val="E6A83E8CCD9C44B2B08B8BE0C403D89E"/>
        <w:category>
          <w:name w:val="General"/>
          <w:gallery w:val="placeholder"/>
        </w:category>
        <w:types>
          <w:type w:val="bbPlcHdr"/>
        </w:types>
        <w:behaviors>
          <w:behavior w:val="content"/>
        </w:behaviors>
        <w:guid w:val="{8021AD6C-9830-4C51-95E7-76C70015A8EE}"/>
      </w:docPartPr>
      <w:docPartBody>
        <w:p w:rsidR="00000000" w:rsidRDefault="00C864F2">
          <w:pPr>
            <w:pStyle w:val="E6A83E8CCD9C44B2B08B8BE0C403D89E"/>
          </w:pPr>
          <w:r>
            <w:t>Monitor sales volume, return rates, and key satisfaction metrics for 6 weeks following training</w:t>
          </w:r>
        </w:p>
      </w:docPartBody>
    </w:docPart>
    <w:docPart>
      <w:docPartPr>
        <w:name w:val="C08B91D2514A45F0ADA0A97B5B0EB575"/>
        <w:category>
          <w:name w:val="General"/>
          <w:gallery w:val="placeholder"/>
        </w:category>
        <w:types>
          <w:type w:val="bbPlcHdr"/>
        </w:types>
        <w:behaviors>
          <w:behavior w:val="content"/>
        </w:behaviors>
        <w:guid w:val="{25F9EF11-505A-4128-9659-9D8572122501}"/>
      </w:docPartPr>
      <w:docPartBody>
        <w:p w:rsidR="00000000" w:rsidRDefault="00C864F2">
          <w:pPr>
            <w:pStyle w:val="C08B91D2514A45F0ADA0A97B5B0EB575"/>
          </w:pPr>
          <w:r>
            <w:t>The Solution</w:t>
          </w:r>
        </w:p>
      </w:docPartBody>
    </w:docPart>
    <w:docPart>
      <w:docPartPr>
        <w:name w:val="C87B3A08E25A47468A0ADDDE072D5955"/>
        <w:category>
          <w:name w:val="General"/>
          <w:gallery w:val="placeholder"/>
        </w:category>
        <w:types>
          <w:type w:val="bbPlcHdr"/>
        </w:types>
        <w:behaviors>
          <w:behavior w:val="content"/>
        </w:behaviors>
        <w:guid w:val="{1A9F813A-A502-49DA-9B95-E4CB261FC2B4}"/>
      </w:docPartPr>
      <w:docPartBody>
        <w:p w:rsidR="00000000" w:rsidRDefault="00C864F2">
          <w:pPr>
            <w:pStyle w:val="C87B3A08E25A47468A0ADDDE072D5955"/>
          </w:pPr>
          <w:r>
            <w:t>Include recommendations that lead to your proposed solution. Summarize what you’re proposing to do and how you’re going to meet the goals. You’ll be able to expand on the details within the ‘Our Proposal’ section.</w:t>
          </w:r>
        </w:p>
      </w:docPartBody>
    </w:docPart>
    <w:docPart>
      <w:docPartPr>
        <w:name w:val="599BE9C90BDB451385637E81555B5136"/>
        <w:category>
          <w:name w:val="General"/>
          <w:gallery w:val="placeholder"/>
        </w:category>
        <w:types>
          <w:type w:val="bbPlcHdr"/>
        </w:types>
        <w:behaviors>
          <w:behavior w:val="content"/>
        </w:behaviors>
        <w:guid w:val="{E9C71ACE-0775-476C-A9AB-8A765F6132E0}"/>
      </w:docPartPr>
      <w:docPartBody>
        <w:p w:rsidR="00000000" w:rsidRDefault="00C864F2">
          <w:pPr>
            <w:pStyle w:val="599BE9C90BDB451385637E81555B5136"/>
          </w:pPr>
          <w:r>
            <w:t>Recommendation #1:</w:t>
          </w:r>
        </w:p>
      </w:docPartBody>
    </w:docPart>
    <w:docPart>
      <w:docPartPr>
        <w:name w:val="7E41DF75D19E4286881D0937E45053D3"/>
        <w:category>
          <w:name w:val="General"/>
          <w:gallery w:val="placeholder"/>
        </w:category>
        <w:types>
          <w:type w:val="bbPlcHdr"/>
        </w:types>
        <w:behaviors>
          <w:behavior w:val="content"/>
        </w:behaviors>
        <w:guid w:val="{6474C0E3-7442-449F-8A67-B23F411ACB04}"/>
      </w:docPartPr>
      <w:docPartBody>
        <w:p w:rsidR="00000000" w:rsidRDefault="00C864F2">
          <w:pPr>
            <w:pStyle w:val="7E41DF75D19E4286881D0937E45053D3"/>
          </w:pPr>
          <w:r>
            <w:t>Recommendation # 1 statement</w:t>
          </w:r>
        </w:p>
      </w:docPartBody>
    </w:docPart>
    <w:docPart>
      <w:docPartPr>
        <w:name w:val="F20DCE03A8464E49A77DF34DC7585F9E"/>
        <w:category>
          <w:name w:val="General"/>
          <w:gallery w:val="placeholder"/>
        </w:category>
        <w:types>
          <w:type w:val="bbPlcHdr"/>
        </w:types>
        <w:behaviors>
          <w:behavior w:val="content"/>
        </w:behaviors>
        <w:guid w:val="{BC030994-903D-4F1A-91C9-C40629B6F330}"/>
      </w:docPartPr>
      <w:docPartBody>
        <w:p w:rsidR="00000000" w:rsidRDefault="00C864F2">
          <w:pPr>
            <w:pStyle w:val="F20DCE03A8464E49A77DF34DC7585F9E"/>
          </w:pPr>
          <w:r>
            <w:t>Recommendation #2:</w:t>
          </w:r>
        </w:p>
      </w:docPartBody>
    </w:docPart>
    <w:docPart>
      <w:docPartPr>
        <w:name w:val="5A20E438446D474CA39328931210E5A6"/>
        <w:category>
          <w:name w:val="General"/>
          <w:gallery w:val="placeholder"/>
        </w:category>
        <w:types>
          <w:type w:val="bbPlcHdr"/>
        </w:types>
        <w:behaviors>
          <w:behavior w:val="content"/>
        </w:behaviors>
        <w:guid w:val="{FBB6E870-6061-4046-BA2A-1E203EBB19E9}"/>
      </w:docPartPr>
      <w:docPartBody>
        <w:p w:rsidR="00000000" w:rsidRDefault="00C864F2">
          <w:pPr>
            <w:pStyle w:val="5A20E438446D474CA39328931210E5A6"/>
          </w:pPr>
          <w:r>
            <w:t>Recommendation # 2 statement</w:t>
          </w:r>
        </w:p>
      </w:docPartBody>
    </w:docPart>
    <w:docPart>
      <w:docPartPr>
        <w:name w:val="1999FA21276342E58C916407664C9F21"/>
        <w:category>
          <w:name w:val="General"/>
          <w:gallery w:val="placeholder"/>
        </w:category>
        <w:types>
          <w:type w:val="bbPlcHdr"/>
        </w:types>
        <w:behaviors>
          <w:behavior w:val="content"/>
        </w:behaviors>
        <w:guid w:val="{B96B6143-AD70-4DF2-9F23-ABFBFE2B5912}"/>
      </w:docPartPr>
      <w:docPartBody>
        <w:p w:rsidR="00000000" w:rsidRDefault="00C864F2">
          <w:pPr>
            <w:pStyle w:val="1999FA21276342E58C916407664C9F21"/>
          </w:pPr>
          <w:r>
            <w:t>Recommendation #3:</w:t>
          </w:r>
        </w:p>
      </w:docPartBody>
    </w:docPart>
    <w:docPart>
      <w:docPartPr>
        <w:name w:val="CDC01597A37043CFA68004A0BBBE6DFC"/>
        <w:category>
          <w:name w:val="General"/>
          <w:gallery w:val="placeholder"/>
        </w:category>
        <w:types>
          <w:type w:val="bbPlcHdr"/>
        </w:types>
        <w:behaviors>
          <w:behavior w:val="content"/>
        </w:behaviors>
        <w:guid w:val="{6B9E0E28-3084-4708-88DD-EE51C4BC6DA0}"/>
      </w:docPartPr>
      <w:docPartBody>
        <w:p w:rsidR="00000000" w:rsidRDefault="00C864F2">
          <w:pPr>
            <w:pStyle w:val="CDC01597A37043CFA68004A0BBBE6DFC"/>
          </w:pPr>
          <w:r>
            <w:t>Recommendation # 3 statement</w:t>
          </w:r>
        </w:p>
      </w:docPartBody>
    </w:docPart>
    <w:docPart>
      <w:docPartPr>
        <w:name w:val="DFD8B24E8B9444F2ABAFCBCA03552202"/>
        <w:category>
          <w:name w:val="General"/>
          <w:gallery w:val="placeholder"/>
        </w:category>
        <w:types>
          <w:type w:val="bbPlcHdr"/>
        </w:types>
        <w:behaviors>
          <w:behavior w:val="content"/>
        </w:behaviors>
        <w:guid w:val="{BF98224A-9462-4D8A-9431-AE3414B2814D}"/>
      </w:docPartPr>
      <w:docPartBody>
        <w:p w:rsidR="00000000" w:rsidRDefault="00C864F2">
          <w:pPr>
            <w:pStyle w:val="DFD8B24E8B9444F2ABAFCBCA03552202"/>
          </w:pPr>
          <w:r>
            <w:t>Our Proposal</w:t>
          </w:r>
        </w:p>
      </w:docPartBody>
    </w:docPart>
    <w:docPart>
      <w:docPartPr>
        <w:name w:val="CC7822C46C54446685F83188E9FC72CB"/>
        <w:category>
          <w:name w:val="General"/>
          <w:gallery w:val="placeholder"/>
        </w:category>
        <w:types>
          <w:type w:val="bbPlcHdr"/>
        </w:types>
        <w:behaviors>
          <w:behavior w:val="content"/>
        </w:behaviors>
        <w:guid w:val="{B44E8B5D-9BEF-4384-8063-D1497E1AEC38}"/>
      </w:docPartPr>
      <w:docPartBody>
        <w:p w:rsidR="00000000" w:rsidRDefault="00C864F2">
          <w:pPr>
            <w:pStyle w:val="CC7822C46C54446685F83188E9FC72CB"/>
          </w:pPr>
          <w:r>
            <w:t>Provide background information, including a brief background on your company and your understanding of the client’s needs and specific issues to be addressed.</w:t>
          </w:r>
        </w:p>
      </w:docPartBody>
    </w:docPart>
    <w:docPart>
      <w:docPartPr>
        <w:name w:val="5D2948923F5E45AFBF19705615137277"/>
        <w:category>
          <w:name w:val="General"/>
          <w:gallery w:val="placeholder"/>
        </w:category>
        <w:types>
          <w:type w:val="bbPlcHdr"/>
        </w:types>
        <w:behaviors>
          <w:behavior w:val="content"/>
        </w:behaviors>
        <w:guid w:val="{06C82B11-A89A-49AF-8106-A114B62E8BF0}"/>
      </w:docPartPr>
      <w:docPartBody>
        <w:p w:rsidR="00000000" w:rsidRDefault="00C864F2">
          <w:pPr>
            <w:pStyle w:val="5D2948923F5E45AFBF19705615137277"/>
          </w:pPr>
          <w:r>
            <w:t>You may also choose to include the results of any related research, project history, and additional factors that impact the client’s needs, such as socio-economic trends or impending regulations.</w:t>
          </w:r>
        </w:p>
      </w:docPartBody>
    </w:docPart>
    <w:docPart>
      <w:docPartPr>
        <w:name w:val="B0FAC035714F4F3C89B64B871E4E0CF9"/>
        <w:category>
          <w:name w:val="General"/>
          <w:gallery w:val="placeholder"/>
        </w:category>
        <w:types>
          <w:type w:val="bbPlcHdr"/>
        </w:types>
        <w:behaviors>
          <w:behavior w:val="content"/>
        </w:behaviors>
        <w:guid w:val="{99D508B8-F15E-4918-B604-C9FA19F05B7B}"/>
      </w:docPartPr>
      <w:docPartBody>
        <w:p w:rsidR="00000000" w:rsidRDefault="00C864F2">
          <w:pPr>
            <w:pStyle w:val="B0FAC035714F4F3C89B64B871E4E0CF9"/>
          </w:pPr>
          <w:r>
            <w:t>Show your understanding of the benefits the client can expect. For example, describe the risks--what might be lost--if appropriate action is not taken and compare this to the benefits they can achieve with a positive course of action.</w:t>
          </w:r>
        </w:p>
      </w:docPartBody>
    </w:docPart>
    <w:docPart>
      <w:docPartPr>
        <w:name w:val="4FFE72DCBD204517BE2262466A6BFF70"/>
        <w:category>
          <w:name w:val="General"/>
          <w:gallery w:val="placeholder"/>
        </w:category>
        <w:types>
          <w:type w:val="bbPlcHdr"/>
        </w:types>
        <w:behaviors>
          <w:behavior w:val="content"/>
        </w:behaviors>
        <w:guid w:val="{6665B33B-3795-4E4A-BFB5-806D68581AA8}"/>
      </w:docPartPr>
      <w:docPartBody>
        <w:p w:rsidR="00000000" w:rsidRDefault="00C864F2">
          <w:pPr>
            <w:pStyle w:val="4FFE72DCBD204517BE2262466A6BFF70"/>
          </w:pPr>
          <w:r>
            <w:t>If applicable, identify potential areas of concern for the client and how you can address them. Such items may be fundamental issues that appear trivial, but are often overlooked by competing proposals.</w:t>
          </w:r>
        </w:p>
      </w:docPartBody>
    </w:docPart>
    <w:docPart>
      <w:docPartPr>
        <w:name w:val="A5FAE3E95CBF4E5898A9D574B6A7C933"/>
        <w:category>
          <w:name w:val="General"/>
          <w:gallery w:val="placeholder"/>
        </w:category>
        <w:types>
          <w:type w:val="bbPlcHdr"/>
        </w:types>
        <w:behaviors>
          <w:behavior w:val="content"/>
        </w:behaviors>
        <w:guid w:val="{26C79216-A373-4466-939C-17000E59D18F}"/>
      </w:docPartPr>
      <w:docPartBody>
        <w:p w:rsidR="00000000" w:rsidRDefault="00C864F2">
          <w:pPr>
            <w:pStyle w:val="A5FAE3E95CBF4E5898A9D574B6A7C933"/>
          </w:pPr>
          <w:r>
            <w:t>Describe how your capabilities and proposed solution align with the client’s goals for the project, including how your qualifications can uniquely address the current opportunity.</w:t>
          </w:r>
        </w:p>
      </w:docPartBody>
    </w:docPart>
    <w:docPart>
      <w:docPartPr>
        <w:name w:val="73369D9CAB904CF18D00214036D88E1E"/>
        <w:category>
          <w:name w:val="General"/>
          <w:gallery w:val="placeholder"/>
        </w:category>
        <w:types>
          <w:type w:val="bbPlcHdr"/>
        </w:types>
        <w:behaviors>
          <w:behavior w:val="content"/>
        </w:behaviors>
        <w:guid w:val="{61BF3334-96E6-46E2-89CA-F6E78AD1E29E}"/>
      </w:docPartPr>
      <w:docPartBody>
        <w:p w:rsidR="00000000" w:rsidRDefault="00C864F2">
          <w:pPr>
            <w:pStyle w:val="73369D9CAB904CF18D00214036D88E1E"/>
          </w:pPr>
          <w:r>
            <w:t>has a well-deserved reputation for quality customer service. However, faced with changes in distribution systems, economic impacts to transportation and logistics, and limitations that prevent taking full advantage of improvements in technology,</w:t>
          </w:r>
        </w:p>
      </w:docPartBody>
    </w:docPart>
    <w:docPart>
      <w:docPartPr>
        <w:name w:val="DDAA38CF23734D7CA34F5497A3A82A0F"/>
        <w:category>
          <w:name w:val="General"/>
          <w:gallery w:val="placeholder"/>
        </w:category>
        <w:types>
          <w:type w:val="bbPlcHdr"/>
        </w:types>
        <w:behaviors>
          <w:behavior w:val="content"/>
        </w:behaviors>
        <w:guid w:val="{2A09CEF4-295B-477D-BE7F-222F791B0413}"/>
      </w:docPartPr>
      <w:docPartBody>
        <w:p w:rsidR="00000000" w:rsidRDefault="00C864F2">
          <w:pPr>
            <w:pStyle w:val="DDAA38CF23734D7CA34F5497A3A82A0F"/>
          </w:pPr>
          <w:r>
            <w:t>faces the possibility of decreasing sales revenues due customer perceptions of slow delivery and services.</w:t>
          </w:r>
        </w:p>
      </w:docPartBody>
    </w:docPart>
    <w:docPart>
      <w:docPartPr>
        <w:name w:val="8037B8ADF4054B298598020AFD896482"/>
        <w:category>
          <w:name w:val="General"/>
          <w:gallery w:val="placeholder"/>
        </w:category>
        <w:types>
          <w:type w:val="bbPlcHdr"/>
        </w:types>
        <w:behaviors>
          <w:behavior w:val="content"/>
        </w:behaviors>
        <w:guid w:val="{A3DB6387-135F-4B40-A753-4E79942C349B}"/>
      </w:docPartPr>
      <w:docPartBody>
        <w:p w:rsidR="00000000" w:rsidRDefault="00C864F2">
          <w:pPr>
            <w:pStyle w:val="8037B8ADF4054B298598020AFD896482"/>
          </w:pPr>
          <w:r>
            <w:t>We have developed solutions to help businesses stay ahead of customer satisfaction trends and propose that</w:t>
          </w:r>
        </w:p>
      </w:docPartBody>
    </w:docPart>
    <w:docPart>
      <w:docPartPr>
        <w:name w:val="B58D02AF319D443FAEFEA25A9E32FB64"/>
        <w:category>
          <w:name w:val="General"/>
          <w:gallery w:val="placeholder"/>
        </w:category>
        <w:types>
          <w:type w:val="bbPlcHdr"/>
        </w:types>
        <w:behaviors>
          <w:behavior w:val="content"/>
        </w:behaviors>
        <w:guid w:val="{136B8C33-2C0A-4F57-AF5E-BD11F29FA743}"/>
      </w:docPartPr>
      <w:docPartBody>
        <w:p w:rsidR="00000000" w:rsidRDefault="00C864F2">
          <w:pPr>
            <w:pStyle w:val="B58D02AF319D443FAEFEA25A9E32FB64"/>
          </w:pPr>
          <w:r>
            <w:t>implement a logistics solution focused on JIT order management and automation of many manual steps in your delivery process. Our solution easily integrates with a wide range of off-the-shelf CRM solutions and can enable</w:t>
          </w:r>
        </w:p>
      </w:docPartBody>
    </w:docPart>
    <w:docPart>
      <w:docPartPr>
        <w:name w:val="98ACD5A95C214839AC0ECA801AD07CBC"/>
        <w:category>
          <w:name w:val="General"/>
          <w:gallery w:val="placeholder"/>
        </w:category>
        <w:types>
          <w:type w:val="bbPlcHdr"/>
        </w:types>
        <w:behaviors>
          <w:behavior w:val="content"/>
        </w:behaviors>
        <w:guid w:val="{7C3B3A12-3F82-4A3B-B54F-FAE84D063180}"/>
      </w:docPartPr>
      <w:docPartBody>
        <w:p w:rsidR="00000000" w:rsidRDefault="00C864F2">
          <w:pPr>
            <w:pStyle w:val="98ACD5A95C214839AC0ECA801AD07CBC"/>
          </w:pPr>
          <w:r>
            <w:t>to fully realize the benefits of improved productivity throughout the entire sales cycle.</w:t>
          </w:r>
        </w:p>
      </w:docPartBody>
    </w:docPart>
    <w:docPart>
      <w:docPartPr>
        <w:name w:val="492768799A354F4EAF4140DA0D692D57"/>
        <w:category>
          <w:name w:val="General"/>
          <w:gallery w:val="placeholder"/>
        </w:category>
        <w:types>
          <w:type w:val="bbPlcHdr"/>
        </w:types>
        <w:behaviors>
          <w:behavior w:val="content"/>
        </w:behaviors>
        <w:guid w:val="{3B2DB9C6-BC4F-4EA8-ACEB-305D62B0FF95}"/>
      </w:docPartPr>
      <w:docPartBody>
        <w:p w:rsidR="00000000" w:rsidRDefault="00C864F2">
          <w:pPr>
            <w:pStyle w:val="492768799A354F4EAF4140DA0D692D57"/>
          </w:pPr>
          <w:r>
            <w:t>Most importantly, we provide the training and support for this new solution that ensures your staff can ramp up quickly and realize concrete improvements in sales closure, customer satisfaction, and sales metrics.</w:t>
          </w:r>
        </w:p>
      </w:docPartBody>
    </w:docPart>
    <w:docPart>
      <w:docPartPr>
        <w:name w:val="06780F50B0484268BFF4A3A01D0C2944"/>
        <w:category>
          <w:name w:val="General"/>
          <w:gallery w:val="placeholder"/>
        </w:category>
        <w:types>
          <w:type w:val="bbPlcHdr"/>
        </w:types>
        <w:behaviors>
          <w:behavior w:val="content"/>
        </w:behaviors>
        <w:guid w:val="{4A657D89-B287-4916-843E-222877E4004B}"/>
      </w:docPartPr>
      <w:docPartBody>
        <w:p w:rsidR="00000000" w:rsidRDefault="00C864F2">
          <w:pPr>
            <w:pStyle w:val="06780F50B0484268BFF4A3A01D0C2944"/>
          </w:pPr>
          <w:r>
            <w:t>Rationale</w:t>
          </w:r>
        </w:p>
      </w:docPartBody>
    </w:docPart>
    <w:docPart>
      <w:docPartPr>
        <w:name w:val="0070242B21F3476CA72BDC8DF8947443"/>
        <w:category>
          <w:name w:val="General"/>
          <w:gallery w:val="placeholder"/>
        </w:category>
        <w:types>
          <w:type w:val="bbPlcHdr"/>
        </w:types>
        <w:behaviors>
          <w:behavior w:val="content"/>
        </w:behaviors>
        <w:guid w:val="{0DF815BA-F50E-4BB2-9D4A-E641A841E048}"/>
      </w:docPartPr>
      <w:docPartBody>
        <w:p w:rsidR="00000000" w:rsidRDefault="00C864F2">
          <w:pPr>
            <w:pStyle w:val="0070242B21F3476CA72BDC8DF8947443"/>
          </w:pPr>
          <w:r>
            <w:t>Describe your reasons for developing the project as you have proposed it. You may need to justify why you have chosen your unique approach. Consider including the following points in your rationale.</w:t>
          </w:r>
        </w:p>
      </w:docPartBody>
    </w:docPart>
    <w:docPart>
      <w:docPartPr>
        <w:name w:val="684EDD134E62456AB7E91E62096E56F7"/>
        <w:category>
          <w:name w:val="General"/>
          <w:gallery w:val="placeholder"/>
        </w:category>
        <w:types>
          <w:type w:val="bbPlcHdr"/>
        </w:types>
        <w:behaviors>
          <w:behavior w:val="content"/>
        </w:behaviors>
        <w:guid w:val="{EC12C0C4-3EA5-45DC-A390-F84EC6F756CC}"/>
      </w:docPartPr>
      <w:docPartBody>
        <w:p w:rsidR="00000000" w:rsidRDefault="00C864F2">
          <w:pPr>
            <w:pStyle w:val="684EDD134E62456AB7E91E62096E56F7"/>
          </w:pPr>
          <w:r>
            <w:t>Research</w:t>
          </w:r>
        </w:p>
      </w:docPartBody>
    </w:docPart>
    <w:docPart>
      <w:docPartPr>
        <w:name w:val="2686005F40F743B780CEABAAC92C1592"/>
        <w:category>
          <w:name w:val="General"/>
          <w:gallery w:val="placeholder"/>
        </w:category>
        <w:types>
          <w:type w:val="bbPlcHdr"/>
        </w:types>
        <w:behaviors>
          <w:behavior w:val="content"/>
        </w:behaviors>
        <w:guid w:val="{28E8B0D4-51BC-4174-8794-60E82AEC0EB4}"/>
      </w:docPartPr>
      <w:docPartBody>
        <w:p w:rsidR="00000000" w:rsidRDefault="00C864F2">
          <w:pPr>
            <w:pStyle w:val="2686005F40F743B780CEABAAC92C1592"/>
          </w:pPr>
          <w:r>
            <w:t>Market opportunities</w:t>
          </w:r>
        </w:p>
      </w:docPartBody>
    </w:docPart>
    <w:docPart>
      <w:docPartPr>
        <w:name w:val="78787005BD0D4FDD971D7FE74D798E39"/>
        <w:category>
          <w:name w:val="General"/>
          <w:gallery w:val="placeholder"/>
        </w:category>
        <w:types>
          <w:type w:val="bbPlcHdr"/>
        </w:types>
        <w:behaviors>
          <w:behavior w:val="content"/>
        </w:behaviors>
        <w:guid w:val="{2EC85DB3-07D3-4EDB-BB0C-6B59F3A183A8}"/>
      </w:docPartPr>
      <w:docPartBody>
        <w:p w:rsidR="00000000" w:rsidRDefault="00C864F2">
          <w:pPr>
            <w:pStyle w:val="78787005BD0D4FDD971D7FE74D798E39"/>
          </w:pPr>
          <w:r>
            <w:t>Alignment with mission</w:t>
          </w:r>
        </w:p>
      </w:docPartBody>
    </w:docPart>
    <w:docPart>
      <w:docPartPr>
        <w:name w:val="D91DA513B3344300B75515F1DAFD2E91"/>
        <w:category>
          <w:name w:val="General"/>
          <w:gallery w:val="placeholder"/>
        </w:category>
        <w:types>
          <w:type w:val="bbPlcHdr"/>
        </w:types>
        <w:behaviors>
          <w:behavior w:val="content"/>
        </w:behaviors>
        <w:guid w:val="{96FEC832-053D-4705-BAAA-9CB29B96F100}"/>
      </w:docPartPr>
      <w:docPartBody>
        <w:p w:rsidR="00000000" w:rsidRDefault="00C864F2">
          <w:pPr>
            <w:pStyle w:val="D91DA513B3344300B75515F1DAFD2E91"/>
          </w:pPr>
          <w:r>
            <w:t>Current resources/technology</w:t>
          </w:r>
        </w:p>
      </w:docPartBody>
    </w:docPart>
    <w:docPart>
      <w:docPartPr>
        <w:name w:val="3FC0384A4A804F3C92C633C1A8E70ACD"/>
        <w:category>
          <w:name w:val="General"/>
          <w:gallery w:val="placeholder"/>
        </w:category>
        <w:types>
          <w:type w:val="bbPlcHdr"/>
        </w:types>
        <w:behaviors>
          <w:behavior w:val="content"/>
        </w:behaviors>
        <w:guid w:val="{3F6F8256-6C83-4A1C-BFCA-F72BE611BE85}"/>
      </w:docPartPr>
      <w:docPartBody>
        <w:p w:rsidR="00000000" w:rsidRDefault="00C864F2">
          <w:pPr>
            <w:pStyle w:val="3FC0384A4A804F3C92C633C1A8E70ACD"/>
          </w:pPr>
          <w:r>
            <w:t>Execution Strategy</w:t>
          </w:r>
        </w:p>
      </w:docPartBody>
    </w:docPart>
    <w:docPart>
      <w:docPartPr>
        <w:name w:val="137F9B430C9F4B6F8E74C1DC47108806"/>
        <w:category>
          <w:name w:val="General"/>
          <w:gallery w:val="placeholder"/>
        </w:category>
        <w:types>
          <w:type w:val="bbPlcHdr"/>
        </w:types>
        <w:behaviors>
          <w:behavior w:val="content"/>
        </w:behaviors>
        <w:guid w:val="{C34F32CE-49CE-47FC-A57A-902CE4ABC30E}"/>
      </w:docPartPr>
      <w:docPartBody>
        <w:p w:rsidR="00000000" w:rsidRDefault="00C864F2">
          <w:pPr>
            <w:pStyle w:val="137F9B430C9F4B6F8E74C1DC47108806"/>
          </w:pPr>
          <w:r>
            <w:t>Our execution strategy incorporates proven methodologies, extremely qualified personnel, and a highly responsive approach to managing deliverables.</w:t>
          </w:r>
        </w:p>
      </w:docPartBody>
    </w:docPart>
    <w:docPart>
      <w:docPartPr>
        <w:name w:val="59115859E2BD4E3090F57E74C8C027F3"/>
        <w:category>
          <w:name w:val="General"/>
          <w:gallery w:val="placeholder"/>
        </w:category>
        <w:types>
          <w:type w:val="bbPlcHdr"/>
        </w:types>
        <w:behaviors>
          <w:behavior w:val="content"/>
        </w:behaviors>
        <w:guid w:val="{DF3F91C3-B51C-4A48-99C4-B881051178B6}"/>
      </w:docPartPr>
      <w:docPartBody>
        <w:p w:rsidR="00000000" w:rsidRDefault="00C864F2">
          <w:pPr>
            <w:pStyle w:val="59115859E2BD4E3090F57E74C8C027F3"/>
          </w:pPr>
          <w:r>
            <w:t>Following is a description of our project methods, including how the project will be developed, a proposed timeline of events, and reasons for why we suggest developing the project as described.</w:t>
          </w:r>
        </w:p>
      </w:docPartBody>
    </w:docPart>
    <w:docPart>
      <w:docPartPr>
        <w:name w:val="56CABE1D7608440BAC6F82FA023303B7"/>
        <w:category>
          <w:name w:val="General"/>
          <w:gallery w:val="placeholder"/>
        </w:category>
        <w:types>
          <w:type w:val="bbPlcHdr"/>
        </w:types>
        <w:behaviors>
          <w:behavior w:val="content"/>
        </w:behaviors>
        <w:guid w:val="{F6271600-2BB7-4E91-A17C-2D0FCF181B89}"/>
      </w:docPartPr>
      <w:docPartBody>
        <w:p w:rsidR="00000000" w:rsidRDefault="00C864F2">
          <w:pPr>
            <w:pStyle w:val="56CABE1D7608440BAC6F82FA023303B7"/>
          </w:pPr>
          <w:r>
            <w:t>Summarize your strategy based on your research into the client’s needs, your experience in providing similar services to other clients, etc.</w:t>
          </w:r>
        </w:p>
      </w:docPartBody>
    </w:docPart>
    <w:docPart>
      <w:docPartPr>
        <w:name w:val="CA37C59D34894BCA83C005EFBAF21F19"/>
        <w:category>
          <w:name w:val="General"/>
          <w:gallery w:val="placeholder"/>
        </w:category>
        <w:types>
          <w:type w:val="bbPlcHdr"/>
        </w:types>
        <w:behaviors>
          <w:behavior w:val="content"/>
        </w:behaviors>
        <w:guid w:val="{A9475467-34D9-4280-971B-4D7646F112EB}"/>
      </w:docPartPr>
      <w:docPartBody>
        <w:p w:rsidR="00000000" w:rsidRDefault="00C864F2">
          <w:pPr>
            <w:pStyle w:val="CA37C59D34894BCA83C005EFBAF21F19"/>
          </w:pPr>
          <w:r>
            <w:t>Technical/Project Approach</w:t>
          </w:r>
        </w:p>
      </w:docPartBody>
    </w:docPart>
    <w:docPart>
      <w:docPartPr>
        <w:name w:val="EB8D46D6BFED4F33A320EC3ECB17A3CD"/>
        <w:category>
          <w:name w:val="General"/>
          <w:gallery w:val="placeholder"/>
        </w:category>
        <w:types>
          <w:type w:val="bbPlcHdr"/>
        </w:types>
        <w:behaviors>
          <w:behavior w:val="content"/>
        </w:behaviors>
        <w:guid w:val="{28B9A4B7-A552-4380-A37F-8BAD3622E8AB}"/>
      </w:docPartPr>
      <w:docPartBody>
        <w:p w:rsidR="00000000" w:rsidRDefault="00C864F2">
          <w:pPr>
            <w:pStyle w:val="EB8D46D6BFED4F33A320EC3ECB17A3CD"/>
          </w:pPr>
          <w:r>
            <w:t>Describe the details of how the project will be managed from start to finish.</w:t>
          </w:r>
        </w:p>
      </w:docPartBody>
    </w:docPart>
    <w:docPart>
      <w:docPartPr>
        <w:name w:val="35EF5DAF0D5343BE87EB86A2C05492C7"/>
        <w:category>
          <w:name w:val="General"/>
          <w:gallery w:val="placeholder"/>
        </w:category>
        <w:types>
          <w:type w:val="bbPlcHdr"/>
        </w:types>
        <w:behaviors>
          <w:behavior w:val="content"/>
        </w:behaviors>
        <w:guid w:val="{5BBB5CB6-54D7-4F74-8396-713E5B12F3FA}"/>
      </w:docPartPr>
      <w:docPartBody>
        <w:p w:rsidR="00000000" w:rsidRDefault="00C864F2">
          <w:pPr>
            <w:pStyle w:val="35EF5DAF0D5343BE87EB86A2C05492C7"/>
          </w:pPr>
          <w:r>
            <w:t>This will include your specific methodologies for completing deliverables, project management tools and techniques, communications with the client, methods to evaluate and mitigate risk, and how the project will be evaluated.</w:t>
          </w:r>
        </w:p>
      </w:docPartBody>
    </w:docPart>
    <w:docPart>
      <w:docPartPr>
        <w:name w:val="38D3B79BBB6C40C19B73D4FD769A906F"/>
        <w:category>
          <w:name w:val="General"/>
          <w:gallery w:val="placeholder"/>
        </w:category>
        <w:types>
          <w:type w:val="bbPlcHdr"/>
        </w:types>
        <w:behaviors>
          <w:behavior w:val="content"/>
        </w:behaviors>
        <w:guid w:val="{0548C91E-1118-4D4C-94C9-6D0248CBFB0C}"/>
      </w:docPartPr>
      <w:docPartBody>
        <w:p w:rsidR="00000000" w:rsidRDefault="00C864F2">
          <w:pPr>
            <w:pStyle w:val="38D3B79BBB6C40C19B73D4FD769A906F"/>
          </w:pPr>
          <w:r>
            <w:t>Resources</w:t>
          </w:r>
        </w:p>
      </w:docPartBody>
    </w:docPart>
    <w:docPart>
      <w:docPartPr>
        <w:name w:val="414FD3AFAD794AE2BB281ECB9A230AFE"/>
        <w:category>
          <w:name w:val="General"/>
          <w:gallery w:val="placeholder"/>
        </w:category>
        <w:types>
          <w:type w:val="bbPlcHdr"/>
        </w:types>
        <w:behaviors>
          <w:behavior w:val="content"/>
        </w:behaviors>
        <w:guid w:val="{031A71CC-2061-49D8-A56D-E893F8787939}"/>
      </w:docPartPr>
      <w:docPartBody>
        <w:p w:rsidR="00000000" w:rsidRDefault="00C864F2">
          <w:pPr>
            <w:pStyle w:val="414FD3AFAD794AE2BB281ECB9A230AFE"/>
          </w:pPr>
          <w:r>
            <w:t>Describe the resources you have in place or plan to acquire, such as qualified contractors, facilities, and technology.</w:t>
          </w:r>
        </w:p>
      </w:docPartBody>
    </w:docPart>
    <w:docPart>
      <w:docPartPr>
        <w:name w:val="393700B9C54044F093B78F01EA9CA4D8"/>
        <w:category>
          <w:name w:val="General"/>
          <w:gallery w:val="placeholder"/>
        </w:category>
        <w:types>
          <w:type w:val="bbPlcHdr"/>
        </w:types>
        <w:behaviors>
          <w:behavior w:val="content"/>
        </w:behaviors>
        <w:guid w:val="{449D4708-A1F7-4151-8F75-C85B158783C9}"/>
      </w:docPartPr>
      <w:docPartBody>
        <w:p w:rsidR="00000000" w:rsidRDefault="00C864F2">
          <w:pPr>
            <w:pStyle w:val="393700B9C54044F093B78F01EA9CA4D8"/>
          </w:pPr>
          <w:r>
            <w:t>Project Deliverables</w:t>
          </w:r>
        </w:p>
      </w:docPartBody>
    </w:docPart>
    <w:docPart>
      <w:docPartPr>
        <w:name w:val="0D1E9C4E0D854855B626CE0CF7368222"/>
        <w:category>
          <w:name w:val="General"/>
          <w:gallery w:val="placeholder"/>
        </w:category>
        <w:types>
          <w:type w:val="bbPlcHdr"/>
        </w:types>
        <w:behaviors>
          <w:behavior w:val="content"/>
        </w:behaviors>
        <w:guid w:val="{C8B79F32-536C-465C-9ACF-1F9E33AC3E6C}"/>
      </w:docPartPr>
      <w:docPartBody>
        <w:p w:rsidR="00000000" w:rsidRDefault="00C864F2">
          <w:pPr>
            <w:pStyle w:val="0D1E9C4E0D854855B626CE0CF7368222"/>
          </w:pPr>
          <w:r>
            <w:t>Following is a complete list of all project deliverables:</w:t>
          </w:r>
        </w:p>
      </w:docPartBody>
    </w:docPart>
    <w:docPart>
      <w:docPartPr>
        <w:name w:val="34246EE1691948089DF7861347FEA8B5"/>
        <w:category>
          <w:name w:val="General"/>
          <w:gallery w:val="placeholder"/>
        </w:category>
        <w:types>
          <w:type w:val="bbPlcHdr"/>
        </w:types>
        <w:behaviors>
          <w:behavior w:val="content"/>
        </w:behaviors>
        <w:guid w:val="{B22BC496-C2BD-4E42-98BF-821C6ACDC3E9}"/>
      </w:docPartPr>
      <w:docPartBody>
        <w:p w:rsidR="00000000" w:rsidRDefault="00C864F2">
          <w:pPr>
            <w:pStyle w:val="34246EE1691948089DF7861347FEA8B5"/>
          </w:pPr>
          <w:r>
            <w:t>Deliverable</w:t>
          </w:r>
        </w:p>
      </w:docPartBody>
    </w:docPart>
    <w:docPart>
      <w:docPartPr>
        <w:name w:val="3481C93DBA4E49A28BAEE89DA8D093AB"/>
        <w:category>
          <w:name w:val="General"/>
          <w:gallery w:val="placeholder"/>
        </w:category>
        <w:types>
          <w:type w:val="bbPlcHdr"/>
        </w:types>
        <w:behaviors>
          <w:behavior w:val="content"/>
        </w:behaviors>
        <w:guid w:val="{43F27718-6D9C-4853-9405-2233646FF8D3}"/>
      </w:docPartPr>
      <w:docPartBody>
        <w:p w:rsidR="00000000" w:rsidRDefault="00C864F2">
          <w:pPr>
            <w:pStyle w:val="3481C93DBA4E49A28BAEE89DA8D093AB"/>
          </w:pPr>
          <w:r>
            <w:t>Description</w:t>
          </w:r>
        </w:p>
      </w:docPartBody>
    </w:docPart>
    <w:docPart>
      <w:docPartPr>
        <w:name w:val="7A4026E6AE5A493AB988EA0BD2FDC996"/>
        <w:category>
          <w:name w:val="General"/>
          <w:gallery w:val="placeholder"/>
        </w:category>
        <w:types>
          <w:type w:val="bbPlcHdr"/>
        </w:types>
        <w:behaviors>
          <w:behavior w:val="content"/>
        </w:behaviors>
        <w:guid w:val="{95B0D7BE-5A21-4930-8CAB-F04D51F3CD56}"/>
      </w:docPartPr>
      <w:docPartBody>
        <w:p w:rsidR="00000000" w:rsidRDefault="00C864F2">
          <w:pPr>
            <w:pStyle w:val="7A4026E6AE5A493AB988EA0BD2FDC996"/>
          </w:pPr>
          <w:r>
            <w:t>Deliverable #1</w:t>
          </w:r>
        </w:p>
      </w:docPartBody>
    </w:docPart>
    <w:docPart>
      <w:docPartPr>
        <w:name w:val="5914F6EFDA9B402192FDE312B3755E12"/>
        <w:category>
          <w:name w:val="General"/>
          <w:gallery w:val="placeholder"/>
        </w:category>
        <w:types>
          <w:type w:val="bbPlcHdr"/>
        </w:types>
        <w:behaviors>
          <w:behavior w:val="content"/>
        </w:behaviors>
        <w:guid w:val="{CCC6C038-B947-489F-9A7E-85C2E3D8C337}"/>
      </w:docPartPr>
      <w:docPartBody>
        <w:p w:rsidR="00000000" w:rsidRDefault="00C864F2">
          <w:pPr>
            <w:pStyle w:val="5914F6EFDA9B402192FDE312B3755E12"/>
          </w:pPr>
          <w:r>
            <w:t>Brief description</w:t>
          </w:r>
        </w:p>
      </w:docPartBody>
    </w:docPart>
    <w:docPart>
      <w:docPartPr>
        <w:name w:val="CE2E436DBE264876B0CA6E3AAC72DA7E"/>
        <w:category>
          <w:name w:val="General"/>
          <w:gallery w:val="placeholder"/>
        </w:category>
        <w:types>
          <w:type w:val="bbPlcHdr"/>
        </w:types>
        <w:behaviors>
          <w:behavior w:val="content"/>
        </w:behaviors>
        <w:guid w:val="{012D6B89-834A-4E4F-99E2-0654E15F0851}"/>
      </w:docPartPr>
      <w:docPartBody>
        <w:p w:rsidR="00000000" w:rsidRDefault="00C864F2">
          <w:pPr>
            <w:pStyle w:val="CE2E436DBE264876B0CA6E3AAC72DA7E"/>
          </w:pPr>
          <w:r>
            <w:t>Timeline for Execution</w:t>
          </w:r>
        </w:p>
      </w:docPartBody>
    </w:docPart>
    <w:docPart>
      <w:docPartPr>
        <w:name w:val="F1BC1BE74E784FE886D63F8B9AC6403C"/>
        <w:category>
          <w:name w:val="General"/>
          <w:gallery w:val="placeholder"/>
        </w:category>
        <w:types>
          <w:type w:val="bbPlcHdr"/>
        </w:types>
        <w:behaviors>
          <w:behavior w:val="content"/>
        </w:behaviors>
        <w:guid w:val="{08675891-1258-4D3D-8FBB-FE6A2763DB37}"/>
      </w:docPartPr>
      <w:docPartBody>
        <w:p w:rsidR="00000000" w:rsidRDefault="00C864F2">
          <w:pPr>
            <w:pStyle w:val="F1BC1BE74E784FE886D63F8B9AC6403C"/>
          </w:pPr>
          <w:r>
            <w:t>Summarize the timeline of project-related events from start to finish.</w:t>
          </w:r>
        </w:p>
      </w:docPartBody>
    </w:docPart>
    <w:docPart>
      <w:docPartPr>
        <w:name w:val="E342621CEBDE43C2AFEC5A4981C2C7BF"/>
        <w:category>
          <w:name w:val="General"/>
          <w:gallery w:val="placeholder"/>
        </w:category>
        <w:types>
          <w:type w:val="bbPlcHdr"/>
        </w:types>
        <w:behaviors>
          <w:behavior w:val="content"/>
        </w:behaviors>
        <w:guid w:val="{0CA61C61-FEA7-46EA-B739-C25224F38F2B}"/>
      </w:docPartPr>
      <w:docPartBody>
        <w:p w:rsidR="00000000" w:rsidRDefault="00C864F2">
          <w:pPr>
            <w:pStyle w:val="E342621CEBDE43C2AFEC5A4981C2C7BF"/>
          </w:pPr>
          <w:r>
            <w:t>Key project dates are outlined below. Dates are best-guess estimates and are subject to change until a contract is executed.</w:t>
          </w:r>
        </w:p>
      </w:docPartBody>
    </w:docPart>
    <w:docPart>
      <w:docPartPr>
        <w:name w:val="1B6FC36677A44FB4BBF68533CD09DE9A"/>
        <w:category>
          <w:name w:val="General"/>
          <w:gallery w:val="placeholder"/>
        </w:category>
        <w:types>
          <w:type w:val="bbPlcHdr"/>
        </w:types>
        <w:behaviors>
          <w:behavior w:val="content"/>
        </w:behaviors>
        <w:guid w:val="{48B0F442-37BA-48F0-BEDE-12FE8679AF28}"/>
      </w:docPartPr>
      <w:docPartBody>
        <w:p w:rsidR="00000000" w:rsidRDefault="00C864F2">
          <w:pPr>
            <w:pStyle w:val="1B6FC36677A44FB4BBF68533CD09DE9A"/>
          </w:pPr>
          <w:r>
            <w:t>In the table that follows, include all important dates related to the project, broken down by date and duration.</w:t>
          </w:r>
        </w:p>
      </w:docPartBody>
    </w:docPart>
    <w:docPart>
      <w:docPartPr>
        <w:name w:val="C324558B4A8E407193F045EEE7FE3C68"/>
        <w:category>
          <w:name w:val="General"/>
          <w:gallery w:val="placeholder"/>
        </w:category>
        <w:types>
          <w:type w:val="bbPlcHdr"/>
        </w:types>
        <w:behaviors>
          <w:behavior w:val="content"/>
        </w:behaviors>
        <w:guid w:val="{F96664DF-C08C-4B40-8F38-033E297F9E67}"/>
      </w:docPartPr>
      <w:docPartBody>
        <w:p w:rsidR="00000000" w:rsidRDefault="00C864F2">
          <w:pPr>
            <w:pStyle w:val="C324558B4A8E407193F045EEE7FE3C68"/>
          </w:pPr>
          <w:r>
            <w:t>The descriptions shown are for illustration purposes only: replace them with meaningful descriptions related to your project. Items can include such things as payment and project milestones, installation schedules, meetings, or reviews.</w:t>
          </w:r>
        </w:p>
      </w:docPartBody>
    </w:docPart>
    <w:docPart>
      <w:docPartPr>
        <w:name w:val="5E45775C1EC943BC996C13028046AB93"/>
        <w:category>
          <w:name w:val="General"/>
          <w:gallery w:val="placeholder"/>
        </w:category>
        <w:types>
          <w:type w:val="bbPlcHdr"/>
        </w:types>
        <w:behaviors>
          <w:behavior w:val="content"/>
        </w:behaviors>
        <w:guid w:val="{4B4766FC-F6C3-4F98-8481-FA081F542F89}"/>
      </w:docPartPr>
      <w:docPartBody>
        <w:p w:rsidR="00000000" w:rsidRDefault="00C864F2">
          <w:pPr>
            <w:pStyle w:val="5E45775C1EC943BC996C13028046AB93"/>
          </w:pPr>
          <w:r>
            <w:t>Description</w:t>
          </w:r>
        </w:p>
      </w:docPartBody>
    </w:docPart>
    <w:docPart>
      <w:docPartPr>
        <w:name w:val="F966688B8E674310BA97BAEC8803A2FB"/>
        <w:category>
          <w:name w:val="General"/>
          <w:gallery w:val="placeholder"/>
        </w:category>
        <w:types>
          <w:type w:val="bbPlcHdr"/>
        </w:types>
        <w:behaviors>
          <w:behavior w:val="content"/>
        </w:behaviors>
        <w:guid w:val="{708463B8-095C-4CDC-881B-BFE20FB66930}"/>
      </w:docPartPr>
      <w:docPartBody>
        <w:p w:rsidR="00000000" w:rsidRDefault="00C864F2">
          <w:pPr>
            <w:pStyle w:val="F966688B8E674310BA97BAEC8803A2FB"/>
          </w:pPr>
          <w:r>
            <w:t>Start Date</w:t>
          </w:r>
        </w:p>
      </w:docPartBody>
    </w:docPart>
    <w:docPart>
      <w:docPartPr>
        <w:name w:val="1A6AB695C07F4ACFA5B991FFDF784C22"/>
        <w:category>
          <w:name w:val="General"/>
          <w:gallery w:val="placeholder"/>
        </w:category>
        <w:types>
          <w:type w:val="bbPlcHdr"/>
        </w:types>
        <w:behaviors>
          <w:behavior w:val="content"/>
        </w:behaviors>
        <w:guid w:val="{B95831C8-5F42-4EC7-9571-2AAD9CD41F1E}"/>
      </w:docPartPr>
      <w:docPartBody>
        <w:p w:rsidR="00000000" w:rsidRDefault="00C864F2">
          <w:pPr>
            <w:pStyle w:val="1A6AB695C07F4ACFA5B991FFDF784C22"/>
          </w:pPr>
          <w:r>
            <w:t>End Date</w:t>
          </w:r>
        </w:p>
      </w:docPartBody>
    </w:docPart>
    <w:docPart>
      <w:docPartPr>
        <w:name w:val="BBA22C11BA5E487A8AF3392DA586E175"/>
        <w:category>
          <w:name w:val="General"/>
          <w:gallery w:val="placeholder"/>
        </w:category>
        <w:types>
          <w:type w:val="bbPlcHdr"/>
        </w:types>
        <w:behaviors>
          <w:behavior w:val="content"/>
        </w:behaviors>
        <w:guid w:val="{5B1127B6-91CE-43D1-988A-450711EF6B7C}"/>
      </w:docPartPr>
      <w:docPartBody>
        <w:p w:rsidR="00000000" w:rsidRDefault="00C864F2">
          <w:pPr>
            <w:pStyle w:val="BBA22C11BA5E487A8AF3392DA586E175"/>
          </w:pPr>
          <w:r>
            <w:t>Duration</w:t>
          </w:r>
        </w:p>
      </w:docPartBody>
    </w:docPart>
    <w:docPart>
      <w:docPartPr>
        <w:name w:val="A9A59D08D0D34FAA8845A9CCC8EF2EA4"/>
        <w:category>
          <w:name w:val="General"/>
          <w:gallery w:val="placeholder"/>
        </w:category>
        <w:types>
          <w:type w:val="bbPlcHdr"/>
        </w:types>
        <w:behaviors>
          <w:behavior w:val="content"/>
        </w:behaviors>
        <w:guid w:val="{3641F85F-4516-4A76-B902-BDAD4AFE1ABB}"/>
      </w:docPartPr>
      <w:docPartBody>
        <w:p w:rsidR="00000000" w:rsidRDefault="00C864F2">
          <w:pPr>
            <w:pStyle w:val="A9A59D08D0D34FAA8845A9CCC8EF2EA4"/>
          </w:pPr>
          <w:r>
            <w:t>Project Start</w:t>
          </w:r>
        </w:p>
      </w:docPartBody>
    </w:docPart>
    <w:docPart>
      <w:docPartPr>
        <w:name w:val="B193E93502EF4336AD432194E92418A8"/>
        <w:category>
          <w:name w:val="General"/>
          <w:gallery w:val="placeholder"/>
        </w:category>
        <w:types>
          <w:type w:val="bbPlcHdr"/>
        </w:types>
        <w:behaviors>
          <w:behavior w:val="content"/>
        </w:behaviors>
        <w:guid w:val="{1EF8F6D1-C9AD-4E31-82C5-E95DA2BE8627}"/>
      </w:docPartPr>
      <w:docPartBody>
        <w:p w:rsidR="00000000" w:rsidRDefault="00C864F2">
          <w:pPr>
            <w:pStyle w:val="B193E93502EF4336AD432194E92418A8"/>
          </w:pPr>
          <w:r>
            <w:t>Milestone 1</w:t>
          </w:r>
        </w:p>
      </w:docPartBody>
    </w:docPart>
    <w:docPart>
      <w:docPartPr>
        <w:name w:val="35D55A8A9A744E03B26CF5C47BBAA759"/>
        <w:category>
          <w:name w:val="General"/>
          <w:gallery w:val="placeholder"/>
        </w:category>
        <w:types>
          <w:type w:val="bbPlcHdr"/>
        </w:types>
        <w:behaviors>
          <w:behavior w:val="content"/>
        </w:behaviors>
        <w:guid w:val="{7C94D84E-C760-425B-8C15-153E78195B3D}"/>
      </w:docPartPr>
      <w:docPartBody>
        <w:p w:rsidR="00000000" w:rsidRDefault="00C864F2">
          <w:pPr>
            <w:pStyle w:val="35D55A8A9A744E03B26CF5C47BBAA759"/>
          </w:pPr>
          <w:r>
            <w:t>Milestone 2</w:t>
          </w:r>
        </w:p>
      </w:docPartBody>
    </w:docPart>
    <w:docPart>
      <w:docPartPr>
        <w:name w:val="EAF84B6860454234B5B031F3605065C8"/>
        <w:category>
          <w:name w:val="General"/>
          <w:gallery w:val="placeholder"/>
        </w:category>
        <w:types>
          <w:type w:val="bbPlcHdr"/>
        </w:types>
        <w:behaviors>
          <w:behavior w:val="content"/>
        </w:behaviors>
        <w:guid w:val="{FC5831BE-3AB4-4019-9A5F-F12EA6820339}"/>
      </w:docPartPr>
      <w:docPartBody>
        <w:p w:rsidR="00000000" w:rsidRDefault="00C864F2">
          <w:pPr>
            <w:pStyle w:val="EAF84B6860454234B5B031F3605065C8"/>
          </w:pPr>
          <w:r>
            <w:t>Phase 1 Complete</w:t>
          </w:r>
        </w:p>
      </w:docPartBody>
    </w:docPart>
    <w:docPart>
      <w:docPartPr>
        <w:name w:val="F215DC9AD3904F988EB1B2CD75171B28"/>
        <w:category>
          <w:name w:val="General"/>
          <w:gallery w:val="placeholder"/>
        </w:category>
        <w:types>
          <w:type w:val="bbPlcHdr"/>
        </w:types>
        <w:behaviors>
          <w:behavior w:val="content"/>
        </w:behaviors>
        <w:guid w:val="{1972589A-626B-45C2-8DFD-1254882BC1C2}"/>
      </w:docPartPr>
      <w:docPartBody>
        <w:p w:rsidR="00000000" w:rsidRDefault="00C864F2">
          <w:pPr>
            <w:pStyle w:val="F215DC9AD3904F988EB1B2CD75171B28"/>
          </w:pPr>
          <w:r>
            <w:t>Milestone 3</w:t>
          </w:r>
        </w:p>
      </w:docPartBody>
    </w:docPart>
    <w:docPart>
      <w:docPartPr>
        <w:name w:val="93E96DE57999403A83A30B6AF8C3D09B"/>
        <w:category>
          <w:name w:val="General"/>
          <w:gallery w:val="placeholder"/>
        </w:category>
        <w:types>
          <w:type w:val="bbPlcHdr"/>
        </w:types>
        <w:behaviors>
          <w:behavior w:val="content"/>
        </w:behaviors>
        <w:guid w:val="{C5D56277-32AC-4720-A2E2-8849981073FC}"/>
      </w:docPartPr>
      <w:docPartBody>
        <w:p w:rsidR="00000000" w:rsidRDefault="00C864F2">
          <w:pPr>
            <w:pStyle w:val="93E96DE57999403A83A30B6AF8C3D09B"/>
          </w:pPr>
          <w:r>
            <w:t>Milestone 4</w:t>
          </w:r>
        </w:p>
      </w:docPartBody>
    </w:docPart>
    <w:docPart>
      <w:docPartPr>
        <w:name w:val="5BA9CCBDA2404C1AB4216C428394528C"/>
        <w:category>
          <w:name w:val="General"/>
          <w:gallery w:val="placeholder"/>
        </w:category>
        <w:types>
          <w:type w:val="bbPlcHdr"/>
        </w:types>
        <w:behaviors>
          <w:behavior w:val="content"/>
        </w:behaviors>
        <w:guid w:val="{114137A7-0D81-40FA-8E59-179B76CE55FC}"/>
      </w:docPartPr>
      <w:docPartBody>
        <w:p w:rsidR="00000000" w:rsidRDefault="00C864F2">
          <w:pPr>
            <w:pStyle w:val="5BA9CCBDA2404C1AB4216C428394528C"/>
          </w:pPr>
          <w:r>
            <w:t>Phase 2 Complete</w:t>
          </w:r>
        </w:p>
      </w:docPartBody>
    </w:docPart>
    <w:docPart>
      <w:docPartPr>
        <w:name w:val="7E9A85818C1C4E61A1A57E9925D5E77C"/>
        <w:category>
          <w:name w:val="General"/>
          <w:gallery w:val="placeholder"/>
        </w:category>
        <w:types>
          <w:type w:val="bbPlcHdr"/>
        </w:types>
        <w:behaviors>
          <w:behavior w:val="content"/>
        </w:behaviors>
        <w:guid w:val="{CE1F01C5-206B-4C80-8334-14473EFCFD01}"/>
      </w:docPartPr>
      <w:docPartBody>
        <w:p w:rsidR="00000000" w:rsidRDefault="00C864F2">
          <w:pPr>
            <w:pStyle w:val="7E9A85818C1C4E61A1A57E9925D5E77C"/>
          </w:pPr>
          <w:r>
            <w:t>Milestone 5</w:t>
          </w:r>
        </w:p>
      </w:docPartBody>
    </w:docPart>
    <w:docPart>
      <w:docPartPr>
        <w:name w:val="1E3660E429F7489BAFB03A1F570F18AC"/>
        <w:category>
          <w:name w:val="General"/>
          <w:gallery w:val="placeholder"/>
        </w:category>
        <w:types>
          <w:type w:val="bbPlcHdr"/>
        </w:types>
        <w:behaviors>
          <w:behavior w:val="content"/>
        </w:behaviors>
        <w:guid w:val="{BAE38D9F-A603-4195-801F-8C7B83E834D9}"/>
      </w:docPartPr>
      <w:docPartBody>
        <w:p w:rsidR="00000000" w:rsidRDefault="00C864F2">
          <w:pPr>
            <w:pStyle w:val="1E3660E429F7489BAFB03A1F570F18AC"/>
          </w:pPr>
          <w:r>
            <w:t>Milestone 6</w:t>
          </w:r>
        </w:p>
      </w:docPartBody>
    </w:docPart>
    <w:docPart>
      <w:docPartPr>
        <w:name w:val="8C3CFD3B872E48CBA6098612CD54EF10"/>
        <w:category>
          <w:name w:val="General"/>
          <w:gallery w:val="placeholder"/>
        </w:category>
        <w:types>
          <w:type w:val="bbPlcHdr"/>
        </w:types>
        <w:behaviors>
          <w:behavior w:val="content"/>
        </w:behaviors>
        <w:guid w:val="{75316DC4-2AFD-4DFF-9BE7-162E01CB3D5A}"/>
      </w:docPartPr>
      <w:docPartBody>
        <w:p w:rsidR="00000000" w:rsidRDefault="00C864F2">
          <w:pPr>
            <w:pStyle w:val="8C3CFD3B872E48CBA6098612CD54EF10"/>
          </w:pPr>
          <w:r>
            <w:t>Project End</w:t>
          </w:r>
        </w:p>
      </w:docPartBody>
    </w:docPart>
    <w:docPart>
      <w:docPartPr>
        <w:name w:val="6357818C269E477EA6B4BE6CF67B0F81"/>
        <w:category>
          <w:name w:val="General"/>
          <w:gallery w:val="placeholder"/>
        </w:category>
        <w:types>
          <w:type w:val="bbPlcHdr"/>
        </w:types>
        <w:behaviors>
          <w:behavior w:val="content"/>
        </w:behaviors>
        <w:guid w:val="{91BE82FB-F511-4B1C-9E5B-C6E5B61F3855}"/>
      </w:docPartPr>
      <w:docPartBody>
        <w:p w:rsidR="00000000" w:rsidRDefault="00C864F2">
          <w:pPr>
            <w:pStyle w:val="6357818C269E477EA6B4BE6CF67B0F81"/>
          </w:pPr>
          <w:r>
            <w:t>Supplied Material</w:t>
          </w:r>
        </w:p>
      </w:docPartBody>
    </w:docPart>
    <w:docPart>
      <w:docPartPr>
        <w:name w:val="93D56B8329364649BB416E9B2207BB46"/>
        <w:category>
          <w:name w:val="General"/>
          <w:gallery w:val="placeholder"/>
        </w:category>
        <w:types>
          <w:type w:val="bbPlcHdr"/>
        </w:types>
        <w:behaviors>
          <w:behavior w:val="content"/>
        </w:behaviors>
        <w:guid w:val="{263F3FD8-E71F-4E68-8384-8B382872AA21}"/>
      </w:docPartPr>
      <w:docPartBody>
        <w:p w:rsidR="00000000" w:rsidRDefault="00C864F2">
          <w:pPr>
            <w:pStyle w:val="93D56B8329364649BB416E9B2207BB46"/>
          </w:pPr>
          <w:r>
            <w:t>The following materials are to be supplied by</w:t>
          </w:r>
        </w:p>
      </w:docPartBody>
    </w:docPart>
    <w:docPart>
      <w:docPartPr>
        <w:name w:val="0266D57949E14ABCBDDB6672CE3F5EA6"/>
        <w:category>
          <w:name w:val="General"/>
          <w:gallery w:val="placeholder"/>
        </w:category>
        <w:types>
          <w:type w:val="bbPlcHdr"/>
        </w:types>
        <w:behaviors>
          <w:behavior w:val="content"/>
        </w:behaviors>
        <w:guid w:val="{8F913CF0-753D-427B-943F-6350B4EC12D6}"/>
      </w:docPartPr>
      <w:docPartBody>
        <w:p w:rsidR="00000000" w:rsidRDefault="00C864F2">
          <w:pPr>
            <w:pStyle w:val="0266D57949E14ABCBDDB6672CE3F5EA6"/>
          </w:pPr>
          <w:r>
            <w:t>for this project. For</w:t>
          </w:r>
        </w:p>
      </w:docPartBody>
    </w:docPart>
    <w:docPart>
      <w:docPartPr>
        <w:name w:val="53F7AA17DA4843B8B9DD170E135FF297"/>
        <w:category>
          <w:name w:val="General"/>
          <w:gallery w:val="placeholder"/>
        </w:category>
        <w:types>
          <w:type w:val="bbPlcHdr"/>
        </w:types>
        <w:behaviors>
          <w:behavior w:val="content"/>
        </w:behaviors>
        <w:guid w:val="{4E70E37D-0D12-4827-BAE0-4E1E728704CF}"/>
      </w:docPartPr>
      <w:docPartBody>
        <w:p w:rsidR="00000000" w:rsidRDefault="00C864F2">
          <w:pPr>
            <w:pStyle w:val="53F7AA17DA4843B8B9DD170E135FF297"/>
          </w:pPr>
          <w:r>
            <w:t>to meet project milestones, this material must be supplied on schedule. The due dates included in the following table represent our best guess based on current proposed project dates:</w:t>
          </w:r>
        </w:p>
      </w:docPartBody>
    </w:docPart>
    <w:docPart>
      <w:docPartPr>
        <w:name w:val="128E2623B34A415D81A8ACD6E7087F0B"/>
        <w:category>
          <w:name w:val="General"/>
          <w:gallery w:val="placeholder"/>
        </w:category>
        <w:types>
          <w:type w:val="bbPlcHdr"/>
        </w:types>
        <w:behaviors>
          <w:behavior w:val="content"/>
        </w:behaviors>
        <w:guid w:val="{1B7B49A1-04E0-4CF6-BB43-0F95B6D1524F}"/>
      </w:docPartPr>
      <w:docPartBody>
        <w:p w:rsidR="00000000" w:rsidRDefault="00C864F2">
          <w:pPr>
            <w:pStyle w:val="128E2623B34A415D81A8ACD6E7087F0B"/>
          </w:pPr>
          <w:r>
            <w:t>Materials to be supplied by</w:t>
          </w:r>
        </w:p>
      </w:docPartBody>
    </w:docPart>
    <w:docPart>
      <w:docPartPr>
        <w:name w:val="50F7BB19B02742328D45CCA9B3FE474C"/>
        <w:category>
          <w:name w:val="General"/>
          <w:gallery w:val="placeholder"/>
        </w:category>
        <w:types>
          <w:type w:val="bbPlcHdr"/>
        </w:types>
        <w:behaviors>
          <w:behavior w:val="content"/>
        </w:behaviors>
        <w:guid w:val="{130AD0EC-1982-4888-AEAA-5CEAA335BA6C}"/>
      </w:docPartPr>
      <w:docPartBody>
        <w:p w:rsidR="00000000" w:rsidRDefault="00C864F2">
          <w:pPr>
            <w:pStyle w:val="50F7BB19B02742328D45CCA9B3FE474C"/>
          </w:pPr>
          <w:r>
            <w:t>Due Date*</w:t>
          </w:r>
        </w:p>
      </w:docPartBody>
    </w:docPart>
    <w:docPart>
      <w:docPartPr>
        <w:name w:val="44EA950D476140D1A5A42E39D935E9D4"/>
        <w:category>
          <w:name w:val="General"/>
          <w:gallery w:val="placeholder"/>
        </w:category>
        <w:types>
          <w:type w:val="bbPlcHdr"/>
        </w:types>
        <w:behaviors>
          <w:behavior w:val="content"/>
        </w:behaviors>
        <w:guid w:val="{806F3E29-D739-479B-A3C9-1445A684A946}"/>
      </w:docPartPr>
      <w:docPartBody>
        <w:p w:rsidR="00000000" w:rsidRDefault="00C864F2">
          <w:pPr>
            <w:pStyle w:val="44EA950D476140D1A5A42E39D935E9D4"/>
          </w:pPr>
          <w:r>
            <w:t>*We cannot be responsible for cost overruns caused by client’s failure to deliver materials by agreed-upon due dates.</w:t>
          </w:r>
        </w:p>
      </w:docPartBody>
    </w:docPart>
    <w:docPart>
      <w:docPartPr>
        <w:name w:val="E84C05BF5C51434E9468791A5AA9DACC"/>
        <w:category>
          <w:name w:val="General"/>
          <w:gallery w:val="placeholder"/>
        </w:category>
        <w:types>
          <w:type w:val="bbPlcHdr"/>
        </w:types>
        <w:behaviors>
          <w:behavior w:val="content"/>
        </w:behaviors>
        <w:guid w:val="{EF104F45-EACB-4E81-8244-BF32297AB8BD}"/>
      </w:docPartPr>
      <w:docPartBody>
        <w:p w:rsidR="00000000" w:rsidRDefault="00C864F2">
          <w:pPr>
            <w:pStyle w:val="E84C05BF5C51434E9468791A5AA9DACC"/>
          </w:pPr>
          <w:r>
            <w:t>Expected Results</w:t>
          </w:r>
        </w:p>
      </w:docPartBody>
    </w:docPart>
    <w:docPart>
      <w:docPartPr>
        <w:name w:val="90328A41A3054720B75D10A1FDCBD4A2"/>
        <w:category>
          <w:name w:val="General"/>
          <w:gallery w:val="placeholder"/>
        </w:category>
        <w:types>
          <w:type w:val="bbPlcHdr"/>
        </w:types>
        <w:behaviors>
          <w:behavior w:val="content"/>
        </w:behaviors>
        <w:guid w:val="{D760461F-B7B6-43A8-AEA8-19CCB1832FE6}"/>
      </w:docPartPr>
      <w:docPartBody>
        <w:p w:rsidR="00000000" w:rsidRDefault="00C864F2">
          <w:pPr>
            <w:pStyle w:val="90328A41A3054720B75D10A1FDCBD4A2"/>
          </w:pPr>
          <w:r>
            <w:t>Describe the results expected from the project and why your approach will achieve those results.</w:t>
          </w:r>
        </w:p>
      </w:docPartBody>
    </w:docPart>
    <w:docPart>
      <w:docPartPr>
        <w:name w:val="4482527BC2034E66A99AB5776C7CD34D"/>
        <w:category>
          <w:name w:val="General"/>
          <w:gallery w:val="placeholder"/>
        </w:category>
        <w:types>
          <w:type w:val="bbPlcHdr"/>
        </w:types>
        <w:behaviors>
          <w:behavior w:val="content"/>
        </w:behaviors>
        <w:guid w:val="{F766C73B-992C-4280-8E0C-8F512D394696}"/>
      </w:docPartPr>
      <w:docPartBody>
        <w:p w:rsidR="00000000" w:rsidRDefault="00C864F2">
          <w:pPr>
            <w:pStyle w:val="4482527BC2034E66A99AB5776C7CD34D"/>
          </w:pPr>
          <w:r>
            <w:t>We expect our proposed solution to</w:t>
          </w:r>
        </w:p>
      </w:docPartBody>
    </w:docPart>
    <w:docPart>
      <w:docPartPr>
        <w:name w:val="A80830E8F51C4AA39B058EEC042F0BFA"/>
        <w:category>
          <w:name w:val="General"/>
          <w:gallery w:val="placeholder"/>
        </w:category>
        <w:types>
          <w:type w:val="bbPlcHdr"/>
        </w:types>
        <w:behaviors>
          <w:behavior w:val="content"/>
        </w:behaviors>
        <w:guid w:val="{5E6AD95E-3A24-434F-841F-E34210D3A4AE}"/>
      </w:docPartPr>
      <w:docPartBody>
        <w:p w:rsidR="00000000" w:rsidRDefault="00C864F2">
          <w:pPr>
            <w:pStyle w:val="A80830E8F51C4AA39B058EEC042F0BFA"/>
          </w:pPr>
          <w:r>
            <w:t>’s requirements to provide the following results:</w:t>
          </w:r>
        </w:p>
      </w:docPartBody>
    </w:docPart>
    <w:docPart>
      <w:docPartPr>
        <w:name w:val="D1CDFF1A2FDE40139EEE0BB5A8C93605"/>
        <w:category>
          <w:name w:val="General"/>
          <w:gallery w:val="placeholder"/>
        </w:category>
        <w:types>
          <w:type w:val="bbPlcHdr"/>
        </w:types>
        <w:behaviors>
          <w:behavior w:val="content"/>
        </w:behaviors>
        <w:guid w:val="{12B2D525-773F-448E-80A3-0DFC09E88EF5}"/>
      </w:docPartPr>
      <w:docPartBody>
        <w:p w:rsidR="00000000" w:rsidRDefault="00C864F2">
          <w:pPr>
            <w:pStyle w:val="D1CDFF1A2FDE40139EEE0BB5A8C93605"/>
          </w:pPr>
          <w:r>
            <w:t>Financial Benefits</w:t>
          </w:r>
        </w:p>
      </w:docPartBody>
    </w:docPart>
    <w:docPart>
      <w:docPartPr>
        <w:name w:val="DA59FA78EF054517882AE6ECBE62AED2"/>
        <w:category>
          <w:name w:val="General"/>
          <w:gallery w:val="placeholder"/>
        </w:category>
        <w:types>
          <w:type w:val="bbPlcHdr"/>
        </w:types>
        <w:behaviors>
          <w:behavior w:val="content"/>
        </w:behaviors>
        <w:guid w:val="{FB6C9D47-A250-47C1-A747-EB5C35011758}"/>
      </w:docPartPr>
      <w:docPartBody>
        <w:p w:rsidR="00000000" w:rsidRDefault="00C864F2">
          <w:pPr>
            <w:pStyle w:val="DA59FA78EF054517882AE6ECBE62AED2"/>
          </w:pPr>
          <w:r>
            <w:t>Result #1:</w:t>
          </w:r>
        </w:p>
      </w:docPartBody>
    </w:docPart>
    <w:docPart>
      <w:docPartPr>
        <w:name w:val="751A59175CB84FAD878A1C7BE43062A0"/>
        <w:category>
          <w:name w:val="General"/>
          <w:gallery w:val="placeholder"/>
        </w:category>
        <w:types>
          <w:type w:val="bbPlcHdr"/>
        </w:types>
        <w:behaviors>
          <w:behavior w:val="content"/>
        </w:behaviors>
        <w:guid w:val="{E9249F8C-E7A2-47E8-B103-D67F3733FDA0}"/>
      </w:docPartPr>
      <w:docPartBody>
        <w:p w:rsidR="00000000" w:rsidRDefault="00C864F2">
          <w:pPr>
            <w:pStyle w:val="751A59175CB84FAD878A1C7BE43062A0"/>
          </w:pPr>
          <w:r>
            <w:t>Brief description of desired result</w:t>
          </w:r>
        </w:p>
      </w:docPartBody>
    </w:docPart>
    <w:docPart>
      <w:docPartPr>
        <w:name w:val="E1798B1661E840CCBC316F7822708382"/>
        <w:category>
          <w:name w:val="General"/>
          <w:gallery w:val="placeholder"/>
        </w:category>
        <w:types>
          <w:type w:val="bbPlcHdr"/>
        </w:types>
        <w:behaviors>
          <w:behavior w:val="content"/>
        </w:behaviors>
        <w:guid w:val="{42B15D8C-BB97-427C-803C-247CC742D36D}"/>
      </w:docPartPr>
      <w:docPartBody>
        <w:p w:rsidR="00000000" w:rsidRDefault="00C864F2">
          <w:pPr>
            <w:pStyle w:val="E1798B1661E840CCBC316F7822708382"/>
          </w:pPr>
          <w:r>
            <w:t>Result #2:</w:t>
          </w:r>
        </w:p>
      </w:docPartBody>
    </w:docPart>
    <w:docPart>
      <w:docPartPr>
        <w:name w:val="AC44795D21A443ABAEFB7FBBFA6F6526"/>
        <w:category>
          <w:name w:val="General"/>
          <w:gallery w:val="placeholder"/>
        </w:category>
        <w:types>
          <w:type w:val="bbPlcHdr"/>
        </w:types>
        <w:behaviors>
          <w:behavior w:val="content"/>
        </w:behaviors>
        <w:guid w:val="{65B6EECA-2C91-4C5B-90C2-65524061D605}"/>
      </w:docPartPr>
      <w:docPartBody>
        <w:p w:rsidR="00000000" w:rsidRDefault="00C864F2">
          <w:pPr>
            <w:pStyle w:val="AC44795D21A443ABAEFB7FBBFA6F6526"/>
          </w:pPr>
          <w:r>
            <w:t>Brief description of desired result</w:t>
          </w:r>
        </w:p>
      </w:docPartBody>
    </w:docPart>
    <w:docPart>
      <w:docPartPr>
        <w:name w:val="A61DCAF1D5114574A4D029B9BDB80FFB"/>
        <w:category>
          <w:name w:val="General"/>
          <w:gallery w:val="placeholder"/>
        </w:category>
        <w:types>
          <w:type w:val="bbPlcHdr"/>
        </w:types>
        <w:behaviors>
          <w:behavior w:val="content"/>
        </w:behaviors>
        <w:guid w:val="{DCE71969-ABD4-4439-B827-8F55EBC3920B}"/>
      </w:docPartPr>
      <w:docPartBody>
        <w:p w:rsidR="00000000" w:rsidRDefault="00C864F2">
          <w:pPr>
            <w:pStyle w:val="A61DCAF1D5114574A4D029B9BDB80FFB"/>
          </w:pPr>
          <w:r>
            <w:t>Result #3:</w:t>
          </w:r>
        </w:p>
      </w:docPartBody>
    </w:docPart>
    <w:docPart>
      <w:docPartPr>
        <w:name w:val="2B5AC34A79F54BBFACA0EB0134F6EF82"/>
        <w:category>
          <w:name w:val="General"/>
          <w:gallery w:val="placeholder"/>
        </w:category>
        <w:types>
          <w:type w:val="bbPlcHdr"/>
        </w:types>
        <w:behaviors>
          <w:behavior w:val="content"/>
        </w:behaviors>
        <w:guid w:val="{631A091A-EAA3-4A3D-AED0-CDF6D4D8C940}"/>
      </w:docPartPr>
      <w:docPartBody>
        <w:p w:rsidR="00000000" w:rsidRDefault="00C864F2">
          <w:pPr>
            <w:pStyle w:val="2B5AC34A79F54BBFACA0EB0134F6EF82"/>
          </w:pPr>
          <w:r>
            <w:t>Brief description of desired result</w:t>
          </w:r>
        </w:p>
      </w:docPartBody>
    </w:docPart>
    <w:docPart>
      <w:docPartPr>
        <w:name w:val="74D4E617A4B246B480223B99E9E42D5D"/>
        <w:category>
          <w:name w:val="General"/>
          <w:gallery w:val="placeholder"/>
        </w:category>
        <w:types>
          <w:type w:val="bbPlcHdr"/>
        </w:types>
        <w:behaviors>
          <w:behavior w:val="content"/>
        </w:behaviors>
        <w:guid w:val="{F6220EAD-B1D1-4C91-9B20-B6D4AF0EA156}"/>
      </w:docPartPr>
      <w:docPartBody>
        <w:p w:rsidR="00000000" w:rsidRDefault="00C864F2">
          <w:pPr>
            <w:pStyle w:val="74D4E617A4B246B480223B99E9E42D5D"/>
          </w:pPr>
          <w:r>
            <w:t>Technical Benefits</w:t>
          </w:r>
        </w:p>
      </w:docPartBody>
    </w:docPart>
    <w:docPart>
      <w:docPartPr>
        <w:name w:val="C425E4A4451D40458A57D2D0FDA47C28"/>
        <w:category>
          <w:name w:val="General"/>
          <w:gallery w:val="placeholder"/>
        </w:category>
        <w:types>
          <w:type w:val="bbPlcHdr"/>
        </w:types>
        <w:behaviors>
          <w:behavior w:val="content"/>
        </w:behaviors>
        <w:guid w:val="{5F46B259-9CCD-49A4-975E-B9BFBA56E953}"/>
      </w:docPartPr>
      <w:docPartBody>
        <w:p w:rsidR="00000000" w:rsidRDefault="00C864F2">
          <w:pPr>
            <w:pStyle w:val="C425E4A4451D40458A57D2D0FDA47C28"/>
          </w:pPr>
          <w:r>
            <w:t>Result #1:</w:t>
          </w:r>
        </w:p>
      </w:docPartBody>
    </w:docPart>
    <w:docPart>
      <w:docPartPr>
        <w:name w:val="4B1A52855C2C4D5EA0751F47B4CCDD71"/>
        <w:category>
          <w:name w:val="General"/>
          <w:gallery w:val="placeholder"/>
        </w:category>
        <w:types>
          <w:type w:val="bbPlcHdr"/>
        </w:types>
        <w:behaviors>
          <w:behavior w:val="content"/>
        </w:behaviors>
        <w:guid w:val="{43E44992-5D22-4986-89D0-BEEF1098F7C9}"/>
      </w:docPartPr>
      <w:docPartBody>
        <w:p w:rsidR="00000000" w:rsidRDefault="00C864F2">
          <w:pPr>
            <w:pStyle w:val="4B1A52855C2C4D5EA0751F47B4CCDD71"/>
          </w:pPr>
          <w:r>
            <w:t>Brief description of desired result</w:t>
          </w:r>
        </w:p>
      </w:docPartBody>
    </w:docPart>
    <w:docPart>
      <w:docPartPr>
        <w:name w:val="071645C59F7948A18A70D28D71989EA7"/>
        <w:category>
          <w:name w:val="General"/>
          <w:gallery w:val="placeholder"/>
        </w:category>
        <w:types>
          <w:type w:val="bbPlcHdr"/>
        </w:types>
        <w:behaviors>
          <w:behavior w:val="content"/>
        </w:behaviors>
        <w:guid w:val="{9C8354C4-AA28-4DC5-87A2-F8D274B57818}"/>
      </w:docPartPr>
      <w:docPartBody>
        <w:p w:rsidR="00000000" w:rsidRDefault="00C864F2">
          <w:pPr>
            <w:pStyle w:val="071645C59F7948A18A70D28D71989EA7"/>
          </w:pPr>
          <w:r>
            <w:t>Result #2:</w:t>
          </w:r>
        </w:p>
      </w:docPartBody>
    </w:docPart>
    <w:docPart>
      <w:docPartPr>
        <w:name w:val="E630BDBC1BCC491CBAF47E7E7287D65D"/>
        <w:category>
          <w:name w:val="General"/>
          <w:gallery w:val="placeholder"/>
        </w:category>
        <w:types>
          <w:type w:val="bbPlcHdr"/>
        </w:types>
        <w:behaviors>
          <w:behavior w:val="content"/>
        </w:behaviors>
        <w:guid w:val="{1D939B0A-9B31-41FB-BBA7-DA2E2F14E256}"/>
      </w:docPartPr>
      <w:docPartBody>
        <w:p w:rsidR="00000000" w:rsidRDefault="00C864F2">
          <w:pPr>
            <w:pStyle w:val="E630BDBC1BCC491CBAF47E7E7287D65D"/>
          </w:pPr>
          <w:r>
            <w:t>Brief description of desired result</w:t>
          </w:r>
        </w:p>
      </w:docPartBody>
    </w:docPart>
    <w:docPart>
      <w:docPartPr>
        <w:name w:val="B6CEF0ACFBAE4E1E846403437B110FD7"/>
        <w:category>
          <w:name w:val="General"/>
          <w:gallery w:val="placeholder"/>
        </w:category>
        <w:types>
          <w:type w:val="bbPlcHdr"/>
        </w:types>
        <w:behaviors>
          <w:behavior w:val="content"/>
        </w:behaviors>
        <w:guid w:val="{9F64D4F6-15E2-4D7E-BA43-D34520BB2D62}"/>
      </w:docPartPr>
      <w:docPartBody>
        <w:p w:rsidR="00000000" w:rsidRDefault="00C864F2">
          <w:pPr>
            <w:pStyle w:val="B6CEF0ACFBAE4E1E846403437B110FD7"/>
          </w:pPr>
          <w:r>
            <w:t>Result #3:</w:t>
          </w:r>
        </w:p>
      </w:docPartBody>
    </w:docPart>
    <w:docPart>
      <w:docPartPr>
        <w:name w:val="EF513D52AB404E5E8C7740400C53E783"/>
        <w:category>
          <w:name w:val="General"/>
          <w:gallery w:val="placeholder"/>
        </w:category>
        <w:types>
          <w:type w:val="bbPlcHdr"/>
        </w:types>
        <w:behaviors>
          <w:behavior w:val="content"/>
        </w:behaviors>
        <w:guid w:val="{969E1464-7817-4B82-8EA9-5B380B31B9A8}"/>
      </w:docPartPr>
      <w:docPartBody>
        <w:p w:rsidR="00000000" w:rsidRDefault="00C864F2">
          <w:pPr>
            <w:pStyle w:val="EF513D52AB404E5E8C7740400C53E783"/>
          </w:pPr>
          <w:r>
            <w:t>Brief description of desired result</w:t>
          </w:r>
        </w:p>
      </w:docPartBody>
    </w:docPart>
    <w:docPart>
      <w:docPartPr>
        <w:name w:val="C1ABD889F3474FD4A89D77A50A5EE051"/>
        <w:category>
          <w:name w:val="General"/>
          <w:gallery w:val="placeholder"/>
        </w:category>
        <w:types>
          <w:type w:val="bbPlcHdr"/>
        </w:types>
        <w:behaviors>
          <w:behavior w:val="content"/>
        </w:behaviors>
        <w:guid w:val="{2B522915-5572-4F94-9ABC-6EEA5FD2C950}"/>
      </w:docPartPr>
      <w:docPartBody>
        <w:p w:rsidR="00000000" w:rsidRDefault="00C864F2">
          <w:pPr>
            <w:pStyle w:val="C1ABD889F3474FD4A89D77A50A5EE051"/>
          </w:pPr>
          <w:r>
            <w:t>Other Benefits</w:t>
          </w:r>
        </w:p>
      </w:docPartBody>
    </w:docPart>
    <w:docPart>
      <w:docPartPr>
        <w:name w:val="11EE586A4BEC436BAFBE6E2C15CA19FE"/>
        <w:category>
          <w:name w:val="General"/>
          <w:gallery w:val="placeholder"/>
        </w:category>
        <w:types>
          <w:type w:val="bbPlcHdr"/>
        </w:types>
        <w:behaviors>
          <w:behavior w:val="content"/>
        </w:behaviors>
        <w:guid w:val="{BBF26731-1D65-4D70-BC0C-7CD455EF8491}"/>
      </w:docPartPr>
      <w:docPartBody>
        <w:p w:rsidR="00000000" w:rsidRDefault="00C864F2">
          <w:pPr>
            <w:pStyle w:val="11EE586A4BEC436BAFBE6E2C15CA19FE"/>
          </w:pPr>
          <w:r>
            <w:t>Use this section to describe less tangible benefits such as increased morale or improved customer satisfaction.</w:t>
          </w:r>
        </w:p>
      </w:docPartBody>
    </w:docPart>
    <w:docPart>
      <w:docPartPr>
        <w:name w:val="87716D8891DC42EC8410BBDE7745ECF4"/>
        <w:category>
          <w:name w:val="General"/>
          <w:gallery w:val="placeholder"/>
        </w:category>
        <w:types>
          <w:type w:val="bbPlcHdr"/>
        </w:types>
        <w:behaviors>
          <w:behavior w:val="content"/>
        </w:behaviors>
        <w:guid w:val="{8D2612D5-5B35-499E-AF4D-14CDC83D5041}"/>
      </w:docPartPr>
      <w:docPartBody>
        <w:p w:rsidR="00000000" w:rsidRDefault="00C864F2">
          <w:pPr>
            <w:pStyle w:val="87716D8891DC42EC8410BBDE7745ECF4"/>
          </w:pPr>
          <w:r>
            <w:t>Pricing</w:t>
          </w:r>
        </w:p>
      </w:docPartBody>
    </w:docPart>
    <w:docPart>
      <w:docPartPr>
        <w:name w:val="54BEAD0AA0B444BE82E1CCD44FAA161F"/>
        <w:category>
          <w:name w:val="General"/>
          <w:gallery w:val="placeholder"/>
        </w:category>
        <w:types>
          <w:type w:val="bbPlcHdr"/>
        </w:types>
        <w:behaviors>
          <w:behavior w:val="content"/>
        </w:behaviors>
        <w:guid w:val="{BDF5B624-593C-48D9-9CB7-201A01734AD9}"/>
      </w:docPartPr>
      <w:docPartBody>
        <w:p w:rsidR="00000000" w:rsidRDefault="00C864F2">
          <w:pPr>
            <w:pStyle w:val="54BEAD0AA0B444BE82E1CCD44FAA161F"/>
          </w:pPr>
          <w:r>
            <w:t>The following table details the pricing for delivery of the services outlined in this proposal. This pricing is valid for</w:t>
          </w:r>
        </w:p>
      </w:docPartBody>
    </w:docPart>
    <w:docPart>
      <w:docPartPr>
        <w:name w:val="731476BF2C2944A3968586AF4FBEAC51"/>
        <w:category>
          <w:name w:val="General"/>
          <w:gallery w:val="placeholder"/>
        </w:category>
        <w:types>
          <w:type w:val="bbPlcHdr"/>
        </w:types>
        <w:behaviors>
          <w:behavior w:val="content"/>
        </w:behaviors>
        <w:guid w:val="{3199F0F6-9CC4-46B1-905D-874FFF8649A7}"/>
      </w:docPartPr>
      <w:docPartBody>
        <w:p w:rsidR="00000000" w:rsidRDefault="00C864F2">
          <w:pPr>
            <w:pStyle w:val="731476BF2C2944A3968586AF4FBEAC51"/>
          </w:pPr>
          <w:r>
            <w:t>##</w:t>
          </w:r>
        </w:p>
      </w:docPartBody>
    </w:docPart>
    <w:docPart>
      <w:docPartPr>
        <w:name w:val="2FDE9D4327AD448B8DB817B7E1698D51"/>
        <w:category>
          <w:name w:val="General"/>
          <w:gallery w:val="placeholder"/>
        </w:category>
        <w:types>
          <w:type w:val="bbPlcHdr"/>
        </w:types>
        <w:behaviors>
          <w:behavior w:val="content"/>
        </w:behaviors>
        <w:guid w:val="{4A52923E-630B-4849-AF01-3DCEAC6C2D28}"/>
      </w:docPartPr>
      <w:docPartBody>
        <w:p w:rsidR="00000000" w:rsidRDefault="00C864F2">
          <w:pPr>
            <w:pStyle w:val="2FDE9D4327AD448B8DB817B7E1698D51"/>
          </w:pPr>
          <w:r>
            <w:t>days</w:t>
          </w:r>
        </w:p>
      </w:docPartBody>
    </w:docPart>
    <w:docPart>
      <w:docPartPr>
        <w:name w:val="C618754B85D347D69E9FF5C5E12AB25D"/>
        <w:category>
          <w:name w:val="General"/>
          <w:gallery w:val="placeholder"/>
        </w:category>
        <w:types>
          <w:type w:val="bbPlcHdr"/>
        </w:types>
        <w:behaviors>
          <w:behavior w:val="content"/>
        </w:behaviors>
        <w:guid w:val="{2BE1D15E-490A-4CF8-9E09-51E9ED50F2B7}"/>
      </w:docPartPr>
      <w:docPartBody>
        <w:p w:rsidR="00000000" w:rsidRDefault="00C864F2">
          <w:pPr>
            <w:pStyle w:val="C618754B85D347D69E9FF5C5E12AB25D"/>
          </w:pPr>
          <w:r>
            <w:t>from the date of this proposal:</w:t>
          </w:r>
        </w:p>
      </w:docPartBody>
    </w:docPart>
    <w:docPart>
      <w:docPartPr>
        <w:name w:val="E618C00F768B459CA98537E36F0CA9F9"/>
        <w:category>
          <w:name w:val="General"/>
          <w:gallery w:val="placeholder"/>
        </w:category>
        <w:types>
          <w:type w:val="bbPlcHdr"/>
        </w:types>
        <w:behaviors>
          <w:behavior w:val="content"/>
        </w:behaviors>
        <w:guid w:val="{228D08ED-C6DB-497B-9B5C-33FCA829F847}"/>
      </w:docPartPr>
      <w:docPartBody>
        <w:p w:rsidR="00000000" w:rsidRDefault="00C864F2">
          <w:pPr>
            <w:pStyle w:val="E618C00F768B459CA98537E36F0CA9F9"/>
          </w:pPr>
          <w:r>
            <w:t>Services Cost</w:t>
          </w:r>
        </w:p>
      </w:docPartBody>
    </w:docPart>
    <w:docPart>
      <w:docPartPr>
        <w:name w:val="FE73730CBCCB4BBB996A89675216439F"/>
        <w:category>
          <w:name w:val="General"/>
          <w:gallery w:val="placeholder"/>
        </w:category>
        <w:types>
          <w:type w:val="bbPlcHdr"/>
        </w:types>
        <w:behaviors>
          <w:behavior w:val="content"/>
        </w:behaviors>
        <w:guid w:val="{F34527A3-6FBE-47C1-83E4-E3146A6D7739}"/>
      </w:docPartPr>
      <w:docPartBody>
        <w:p w:rsidR="00000000" w:rsidRDefault="00C864F2">
          <w:pPr>
            <w:pStyle w:val="FE73730CBCCB4BBB996A89675216439F"/>
          </w:pPr>
          <w:r>
            <w:t>Category #1</w:t>
          </w:r>
        </w:p>
      </w:docPartBody>
    </w:docPart>
    <w:docPart>
      <w:docPartPr>
        <w:name w:val="6AC737C3AAA0404D85EED4459855669F"/>
        <w:category>
          <w:name w:val="General"/>
          <w:gallery w:val="placeholder"/>
        </w:category>
        <w:types>
          <w:type w:val="bbPlcHdr"/>
        </w:types>
        <w:behaviors>
          <w:behavior w:val="content"/>
        </w:behaviors>
        <w:guid w:val="{0952713C-2B77-4749-A64C-DDEB009ADC7C}"/>
      </w:docPartPr>
      <w:docPartBody>
        <w:p w:rsidR="00000000" w:rsidRDefault="00C864F2">
          <w:pPr>
            <w:pStyle w:val="6AC737C3AAA0404D85EED4459855669F"/>
          </w:pPr>
          <w:r>
            <w:t>Price</w:t>
          </w:r>
        </w:p>
      </w:docPartBody>
    </w:docPart>
    <w:docPart>
      <w:docPartPr>
        <w:name w:val="489173947FE94DC99B9524E427E24F24"/>
        <w:category>
          <w:name w:val="General"/>
          <w:gallery w:val="placeholder"/>
        </w:category>
        <w:types>
          <w:type w:val="bbPlcHdr"/>
        </w:types>
        <w:behaviors>
          <w:behavior w:val="content"/>
        </w:behaviors>
        <w:guid w:val="{B5DEF586-7BFD-4B51-B089-D0D8AD4D7A39}"/>
      </w:docPartPr>
      <w:docPartBody>
        <w:p w:rsidR="00000000" w:rsidRDefault="00C864F2">
          <w:pPr>
            <w:pStyle w:val="489173947FE94DC99B9524E427E24F24"/>
          </w:pPr>
          <w:r>
            <w:t>Item Description</w:t>
          </w:r>
        </w:p>
      </w:docPartBody>
    </w:docPart>
    <w:docPart>
      <w:docPartPr>
        <w:name w:val="401A45E8C3504D0C9D4EC1A29D2AA2F5"/>
        <w:category>
          <w:name w:val="General"/>
          <w:gallery w:val="placeholder"/>
        </w:category>
        <w:types>
          <w:type w:val="bbPlcHdr"/>
        </w:types>
        <w:behaviors>
          <w:behavior w:val="content"/>
        </w:behaviors>
        <w:guid w:val="{7C1F0EA7-2A74-4DBF-A504-F332A2EA3DE1}"/>
      </w:docPartPr>
      <w:docPartBody>
        <w:p w:rsidR="00000000" w:rsidRDefault="00C864F2">
          <w:pPr>
            <w:pStyle w:val="401A45E8C3504D0C9D4EC1A29D2AA2F5"/>
          </w:pPr>
          <w:r>
            <w:t>$0,000.00</w:t>
          </w:r>
        </w:p>
      </w:docPartBody>
    </w:docPart>
    <w:docPart>
      <w:docPartPr>
        <w:name w:val="279A4E388B424ADEB1A0B019B43DE74C"/>
        <w:category>
          <w:name w:val="General"/>
          <w:gallery w:val="placeholder"/>
        </w:category>
        <w:types>
          <w:type w:val="bbPlcHdr"/>
        </w:types>
        <w:behaviors>
          <w:behavior w:val="content"/>
        </w:behaviors>
        <w:guid w:val="{FDB21070-8873-4DB7-B079-AB3EFB20077D}"/>
      </w:docPartPr>
      <w:docPartBody>
        <w:p w:rsidR="00000000" w:rsidRDefault="00C864F2">
          <w:pPr>
            <w:pStyle w:val="279A4E388B424ADEB1A0B019B43DE74C"/>
          </w:pPr>
          <w:r>
            <w:t>Total Services</w:t>
          </w:r>
        </w:p>
      </w:docPartBody>
    </w:docPart>
    <w:docPart>
      <w:docPartPr>
        <w:name w:val="411FAA61CA594B059F0E8A12ABF738E8"/>
        <w:category>
          <w:name w:val="General"/>
          <w:gallery w:val="placeholder"/>
        </w:category>
        <w:types>
          <w:type w:val="bbPlcHdr"/>
        </w:types>
        <w:behaviors>
          <w:behavior w:val="content"/>
        </w:behaviors>
        <w:guid w:val="{A4F269C4-628E-4264-887E-BCFE7D6F1135}"/>
      </w:docPartPr>
      <w:docPartBody>
        <w:p w:rsidR="00000000" w:rsidRDefault="00C864F2">
          <w:pPr>
            <w:pStyle w:val="411FAA61CA594B059F0E8A12ABF738E8"/>
          </w:pPr>
          <w:r w:rsidRPr="00117948">
            <w:rPr>
              <w:rStyle w:val="Strong"/>
            </w:rPr>
            <w:t>Category #1</w:t>
          </w:r>
        </w:p>
      </w:docPartBody>
    </w:docPart>
    <w:docPart>
      <w:docPartPr>
        <w:name w:val="F64A3D6DCA0245D9A5AC4A42D6671078"/>
        <w:category>
          <w:name w:val="General"/>
          <w:gallery w:val="placeholder"/>
        </w:category>
        <w:types>
          <w:type w:val="bbPlcHdr"/>
        </w:types>
        <w:behaviors>
          <w:behavior w:val="content"/>
        </w:behaviors>
        <w:guid w:val="{8B9DC3BA-4453-41DF-98BB-BE5DB551D1CE}"/>
      </w:docPartPr>
      <w:docPartBody>
        <w:p w:rsidR="00000000" w:rsidRDefault="00C864F2">
          <w:pPr>
            <w:pStyle w:val="F64A3D6DCA0245D9A5AC4A42D6671078"/>
          </w:pPr>
          <w:r>
            <w:t>Costs</w:t>
          </w:r>
        </w:p>
      </w:docPartBody>
    </w:docPart>
    <w:docPart>
      <w:docPartPr>
        <w:name w:val="D357C1E2218744E3996F596128595DED"/>
        <w:category>
          <w:name w:val="General"/>
          <w:gallery w:val="placeholder"/>
        </w:category>
        <w:types>
          <w:type w:val="bbPlcHdr"/>
        </w:types>
        <w:behaviors>
          <w:behavior w:val="content"/>
        </w:behaviors>
        <w:guid w:val="{90EBA175-A134-4CEF-AFD9-57C6BABA507E}"/>
      </w:docPartPr>
      <w:docPartBody>
        <w:p w:rsidR="00000000" w:rsidRDefault="00C864F2">
          <w:pPr>
            <w:pStyle w:val="D357C1E2218744E3996F596128595DED"/>
          </w:pPr>
          <w:r>
            <w:t>$0,000.00</w:t>
          </w:r>
        </w:p>
      </w:docPartBody>
    </w:docPart>
    <w:docPart>
      <w:docPartPr>
        <w:name w:val="9D51B256E2A945ADAAFD52FC2BC6BD29"/>
        <w:category>
          <w:name w:val="General"/>
          <w:gallery w:val="placeholder"/>
        </w:category>
        <w:types>
          <w:type w:val="bbPlcHdr"/>
        </w:types>
        <w:behaviors>
          <w:behavior w:val="content"/>
        </w:behaviors>
        <w:guid w:val="{45B6EA3D-86DA-47A0-A112-16FEEA0E251E}"/>
      </w:docPartPr>
      <w:docPartBody>
        <w:p w:rsidR="00000000" w:rsidRDefault="00C864F2">
          <w:pPr>
            <w:pStyle w:val="9D51B256E2A945ADAAFD52FC2BC6BD29"/>
          </w:pPr>
          <w:r>
            <w:rPr>
              <w:b/>
              <w:bCs/>
            </w:rPr>
            <w:t>Services Cost</w:t>
          </w:r>
        </w:p>
      </w:docPartBody>
    </w:docPart>
    <w:docPart>
      <w:docPartPr>
        <w:name w:val="879106BE0C5047E49F12DCB11BB2A689"/>
        <w:category>
          <w:name w:val="General"/>
          <w:gallery w:val="placeholder"/>
        </w:category>
        <w:types>
          <w:type w:val="bbPlcHdr"/>
        </w:types>
        <w:behaviors>
          <w:behavior w:val="content"/>
        </w:behaviors>
        <w:guid w:val="{CFC58E60-5FD8-476B-8C6D-DF69A14DA8CF}"/>
      </w:docPartPr>
      <w:docPartBody>
        <w:p w:rsidR="00000000" w:rsidRDefault="00C864F2">
          <w:pPr>
            <w:pStyle w:val="879106BE0C5047E49F12DCB11BB2A689"/>
          </w:pPr>
          <w:r>
            <w:rPr>
              <w:b/>
              <w:bCs/>
            </w:rPr>
            <w:t>Category #2</w:t>
          </w:r>
        </w:p>
      </w:docPartBody>
    </w:docPart>
    <w:docPart>
      <w:docPartPr>
        <w:name w:val="78E3223A6E4F44B9AB478F78956E1C8D"/>
        <w:category>
          <w:name w:val="General"/>
          <w:gallery w:val="placeholder"/>
        </w:category>
        <w:types>
          <w:type w:val="bbPlcHdr"/>
        </w:types>
        <w:behaviors>
          <w:behavior w:val="content"/>
        </w:behaviors>
        <w:guid w:val="{2A72CBD9-3A58-4F9A-BABB-9AB2F129A081}"/>
      </w:docPartPr>
      <w:docPartBody>
        <w:p w:rsidR="00000000" w:rsidRDefault="00C864F2">
          <w:pPr>
            <w:pStyle w:val="78E3223A6E4F44B9AB478F78956E1C8D"/>
          </w:pPr>
          <w:r>
            <w:t>Facilities</w:t>
          </w:r>
        </w:p>
      </w:docPartBody>
    </w:docPart>
    <w:docPart>
      <w:docPartPr>
        <w:name w:val="F9381E0CC1454A7D9890308BC6BDFF9B"/>
        <w:category>
          <w:name w:val="General"/>
          <w:gallery w:val="placeholder"/>
        </w:category>
        <w:types>
          <w:type w:val="bbPlcHdr"/>
        </w:types>
        <w:behaviors>
          <w:behavior w:val="content"/>
        </w:behaviors>
        <w:guid w:val="{8199E2FA-1BC9-4063-988E-F8AC44A765D3}"/>
      </w:docPartPr>
      <w:docPartBody>
        <w:p w:rsidR="00000000" w:rsidRDefault="00C864F2">
          <w:pPr>
            <w:pStyle w:val="F9381E0CC1454A7D9890308BC6BDFF9B"/>
          </w:pPr>
          <w:r>
            <w:t>License Fees</w:t>
          </w:r>
        </w:p>
      </w:docPartBody>
    </w:docPart>
    <w:docPart>
      <w:docPartPr>
        <w:name w:val="0EA07A81390A4AA5A56F68B3BD37A02F"/>
        <w:category>
          <w:name w:val="General"/>
          <w:gallery w:val="placeholder"/>
        </w:category>
        <w:types>
          <w:type w:val="bbPlcHdr"/>
        </w:types>
        <w:behaviors>
          <w:behavior w:val="content"/>
        </w:behaviors>
        <w:guid w:val="{B9A65175-558C-42C5-8FA7-19EB1412F303}"/>
      </w:docPartPr>
      <w:docPartBody>
        <w:p w:rsidR="00000000" w:rsidRDefault="00C864F2">
          <w:pPr>
            <w:pStyle w:val="0EA07A81390A4AA5A56F68B3BD37A02F"/>
          </w:pPr>
          <w:r>
            <w:t>Equipment Rental</w:t>
          </w:r>
        </w:p>
      </w:docPartBody>
    </w:docPart>
    <w:docPart>
      <w:docPartPr>
        <w:name w:val="5EE9B6F969D9485A801829D049D6F9F4"/>
        <w:category>
          <w:name w:val="General"/>
          <w:gallery w:val="placeholder"/>
        </w:category>
        <w:types>
          <w:type w:val="bbPlcHdr"/>
        </w:types>
        <w:behaviors>
          <w:behavior w:val="content"/>
        </w:behaviors>
        <w:guid w:val="{CE99A746-0ADF-40B5-A646-0D8F37C1BCD1}"/>
      </w:docPartPr>
      <w:docPartBody>
        <w:p w:rsidR="00000000" w:rsidRDefault="00C864F2">
          <w:pPr>
            <w:pStyle w:val="5EE9B6F969D9485A801829D049D6F9F4"/>
          </w:pPr>
          <w:r>
            <w:t>Training</w:t>
          </w:r>
        </w:p>
      </w:docPartBody>
    </w:docPart>
    <w:docPart>
      <w:docPartPr>
        <w:name w:val="72F04D3334ED4F7FA59A084008019945"/>
        <w:category>
          <w:name w:val="General"/>
          <w:gallery w:val="placeholder"/>
        </w:category>
        <w:types>
          <w:type w:val="bbPlcHdr"/>
        </w:types>
        <w:behaviors>
          <w:behavior w:val="content"/>
        </w:behaviors>
        <w:guid w:val="{1F88017E-776D-4806-86D8-646ED52B799C}"/>
      </w:docPartPr>
      <w:docPartBody>
        <w:p w:rsidR="00000000" w:rsidRDefault="00C864F2">
          <w:pPr>
            <w:pStyle w:val="72F04D3334ED4F7FA59A084008019945"/>
          </w:pPr>
          <w:r>
            <w:t>Travel</w:t>
          </w:r>
        </w:p>
      </w:docPartBody>
    </w:docPart>
    <w:docPart>
      <w:docPartPr>
        <w:name w:val="CB0AD03819A14144AEF282508F442B48"/>
        <w:category>
          <w:name w:val="General"/>
          <w:gallery w:val="placeholder"/>
        </w:category>
        <w:types>
          <w:type w:val="bbPlcHdr"/>
        </w:types>
        <w:behaviors>
          <w:behavior w:val="content"/>
        </w:behaviors>
        <w:guid w:val="{1584CDB1-088D-4E50-8DB7-109B50704A6C}"/>
      </w:docPartPr>
      <w:docPartBody>
        <w:p w:rsidR="00000000" w:rsidRDefault="00C864F2">
          <w:pPr>
            <w:pStyle w:val="CB0AD03819A14144AEF282508F442B48"/>
          </w:pPr>
          <w:r>
            <w:t>Marketing</w:t>
          </w:r>
        </w:p>
      </w:docPartBody>
    </w:docPart>
    <w:docPart>
      <w:docPartPr>
        <w:name w:val="1818F132D4584A65B15B65D0FC6759DE"/>
        <w:category>
          <w:name w:val="General"/>
          <w:gallery w:val="placeholder"/>
        </w:category>
        <w:types>
          <w:type w:val="bbPlcHdr"/>
        </w:types>
        <w:behaviors>
          <w:behavior w:val="content"/>
        </w:behaviors>
        <w:guid w:val="{8F442CBA-D302-4835-8E19-B7DB7B843E4B}"/>
      </w:docPartPr>
      <w:docPartBody>
        <w:p w:rsidR="00000000" w:rsidRDefault="00C864F2">
          <w:pPr>
            <w:pStyle w:val="1818F132D4584A65B15B65D0FC6759DE"/>
          </w:pPr>
          <w:r>
            <w:t>Shipping/Handling</w:t>
          </w:r>
        </w:p>
      </w:docPartBody>
    </w:docPart>
    <w:docPart>
      <w:docPartPr>
        <w:name w:val="BF8E88E5FDC044A4BAE60E1FA06244A8"/>
        <w:category>
          <w:name w:val="General"/>
          <w:gallery w:val="placeholder"/>
        </w:category>
        <w:types>
          <w:type w:val="bbPlcHdr"/>
        </w:types>
        <w:behaviors>
          <w:behavior w:val="content"/>
        </w:behaviors>
        <w:guid w:val="{AEC3E7F0-3594-43B8-B8BA-15F59D4A376A}"/>
      </w:docPartPr>
      <w:docPartBody>
        <w:p w:rsidR="00000000" w:rsidRDefault="00C864F2">
          <w:pPr>
            <w:pStyle w:val="BF8E88E5FDC044A4BAE60E1FA06244A8"/>
          </w:pPr>
          <w:r>
            <w:t>Total Services</w:t>
          </w:r>
        </w:p>
      </w:docPartBody>
    </w:docPart>
    <w:docPart>
      <w:docPartPr>
        <w:name w:val="A95D29B06BB148989BD5034A30EA0B1C"/>
        <w:category>
          <w:name w:val="General"/>
          <w:gallery w:val="placeholder"/>
        </w:category>
        <w:types>
          <w:type w:val="bbPlcHdr"/>
        </w:types>
        <w:behaviors>
          <w:behavior w:val="content"/>
        </w:behaviors>
        <w:guid w:val="{7329691D-87E8-48AB-9E19-C990B6512E9E}"/>
      </w:docPartPr>
      <w:docPartBody>
        <w:p w:rsidR="00000000" w:rsidRDefault="00C864F2">
          <w:pPr>
            <w:pStyle w:val="A95D29B06BB148989BD5034A30EA0B1C"/>
          </w:pPr>
          <w:r w:rsidRPr="00117948">
            <w:rPr>
              <w:rStyle w:val="Strong"/>
            </w:rPr>
            <w:t>Category #2</w:t>
          </w:r>
        </w:p>
      </w:docPartBody>
    </w:docPart>
    <w:docPart>
      <w:docPartPr>
        <w:name w:val="72086BBD372F48B480991ECCBFCB882B"/>
        <w:category>
          <w:name w:val="General"/>
          <w:gallery w:val="placeholder"/>
        </w:category>
        <w:types>
          <w:type w:val="bbPlcHdr"/>
        </w:types>
        <w:behaviors>
          <w:behavior w:val="content"/>
        </w:behaviors>
        <w:guid w:val="{1841EACC-8257-40C1-926F-5358DC77B3C8}"/>
      </w:docPartPr>
      <w:docPartBody>
        <w:p w:rsidR="00000000" w:rsidRDefault="00C864F2">
          <w:pPr>
            <w:pStyle w:val="72086BBD372F48B480991ECCBFCB882B"/>
          </w:pPr>
          <w:r>
            <w:t>Costs</w:t>
          </w:r>
        </w:p>
      </w:docPartBody>
    </w:docPart>
    <w:docPart>
      <w:docPartPr>
        <w:name w:val="542D44319BDF4F8796075A95A1716013"/>
        <w:category>
          <w:name w:val="General"/>
          <w:gallery w:val="placeholder"/>
        </w:category>
        <w:types>
          <w:type w:val="bbPlcHdr"/>
        </w:types>
        <w:behaviors>
          <w:behavior w:val="content"/>
        </w:behaviors>
        <w:guid w:val="{4A2CD83F-E1AC-47D7-A185-F1B693338201}"/>
      </w:docPartPr>
      <w:docPartBody>
        <w:p w:rsidR="00000000" w:rsidRDefault="00C864F2">
          <w:pPr>
            <w:pStyle w:val="542D44319BDF4F8796075A95A1716013"/>
          </w:pPr>
          <w:r>
            <w:rPr>
              <w:b/>
              <w:bCs/>
            </w:rPr>
            <w:t>Services Cost</w:t>
          </w:r>
        </w:p>
      </w:docPartBody>
    </w:docPart>
    <w:docPart>
      <w:docPartPr>
        <w:name w:val="11B14B5F2CCF4FD2BA58998E63C67B89"/>
        <w:category>
          <w:name w:val="General"/>
          <w:gallery w:val="placeholder"/>
        </w:category>
        <w:types>
          <w:type w:val="bbPlcHdr"/>
        </w:types>
        <w:behaviors>
          <w:behavior w:val="content"/>
        </w:behaviors>
        <w:guid w:val="{B404ECDF-F105-4FDB-BDDD-8F1A963AAC63}"/>
      </w:docPartPr>
      <w:docPartBody>
        <w:p w:rsidR="00000000" w:rsidRDefault="00C864F2">
          <w:pPr>
            <w:pStyle w:val="11B14B5F2CCF4FD2BA58998E63C67B89"/>
          </w:pPr>
          <w:r>
            <w:rPr>
              <w:b/>
              <w:bCs/>
            </w:rPr>
            <w:t>Category #3</w:t>
          </w:r>
        </w:p>
      </w:docPartBody>
    </w:docPart>
    <w:docPart>
      <w:docPartPr>
        <w:name w:val="1D3218550D264B619212E0DE36504851"/>
        <w:category>
          <w:name w:val="General"/>
          <w:gallery w:val="placeholder"/>
        </w:category>
        <w:types>
          <w:type w:val="bbPlcHdr"/>
        </w:types>
        <w:behaviors>
          <w:behavior w:val="content"/>
        </w:behaviors>
        <w:guid w:val="{8410B76C-2902-4D79-A196-028A57E1484C}"/>
      </w:docPartPr>
      <w:docPartBody>
        <w:p w:rsidR="00000000" w:rsidRDefault="00C864F2">
          <w:pPr>
            <w:pStyle w:val="1D3218550D264B619212E0DE36504851"/>
          </w:pPr>
          <w:r>
            <w:t>Total Services</w:t>
          </w:r>
        </w:p>
      </w:docPartBody>
    </w:docPart>
    <w:docPart>
      <w:docPartPr>
        <w:name w:val="776E68EA12EC454C8F73E0F568C410D6"/>
        <w:category>
          <w:name w:val="General"/>
          <w:gallery w:val="placeholder"/>
        </w:category>
        <w:types>
          <w:type w:val="bbPlcHdr"/>
        </w:types>
        <w:behaviors>
          <w:behavior w:val="content"/>
        </w:behaviors>
        <w:guid w:val="{70F79B12-A2B6-44AF-82DC-9B7B9D67718E}"/>
      </w:docPartPr>
      <w:docPartBody>
        <w:p w:rsidR="00000000" w:rsidRDefault="00C864F2">
          <w:pPr>
            <w:pStyle w:val="776E68EA12EC454C8F73E0F568C410D6"/>
          </w:pPr>
          <w:r w:rsidRPr="00117948">
            <w:rPr>
              <w:rStyle w:val="Strong"/>
            </w:rPr>
            <w:t>Category #3</w:t>
          </w:r>
        </w:p>
      </w:docPartBody>
    </w:docPart>
    <w:docPart>
      <w:docPartPr>
        <w:name w:val="F21158F25DCA4BFBB16A7FA90339C157"/>
        <w:category>
          <w:name w:val="General"/>
          <w:gallery w:val="placeholder"/>
        </w:category>
        <w:types>
          <w:type w:val="bbPlcHdr"/>
        </w:types>
        <w:behaviors>
          <w:behavior w:val="content"/>
        </w:behaviors>
        <w:guid w:val="{AA562BED-A2E0-4D80-B88A-9B275F951560}"/>
      </w:docPartPr>
      <w:docPartBody>
        <w:p w:rsidR="00000000" w:rsidRDefault="00C864F2">
          <w:pPr>
            <w:pStyle w:val="F21158F25DCA4BFBB16A7FA90339C157"/>
          </w:pPr>
          <w:r>
            <w:t>Costs</w:t>
          </w:r>
        </w:p>
      </w:docPartBody>
    </w:docPart>
    <w:docPart>
      <w:docPartPr>
        <w:name w:val="5D566EC054674B5CA748FB55DFCC7410"/>
        <w:category>
          <w:name w:val="General"/>
          <w:gallery w:val="placeholder"/>
        </w:category>
        <w:types>
          <w:type w:val="bbPlcHdr"/>
        </w:types>
        <w:behaviors>
          <w:behavior w:val="content"/>
        </w:behaviors>
        <w:guid w:val="{55D01F10-EB73-42B3-945B-214389010C2E}"/>
      </w:docPartPr>
      <w:docPartBody>
        <w:p w:rsidR="00000000" w:rsidRDefault="00C864F2">
          <w:pPr>
            <w:pStyle w:val="5D566EC054674B5CA748FB55DFCC7410"/>
          </w:pPr>
          <w:r>
            <w:t>Total</w:t>
          </w:r>
        </w:p>
      </w:docPartBody>
    </w:docPart>
    <w:docPart>
      <w:docPartPr>
        <w:name w:val="18C50CE6549D44A8AEAE3A5AAC03F3B4"/>
        <w:category>
          <w:name w:val="General"/>
          <w:gallery w:val="placeholder"/>
        </w:category>
        <w:types>
          <w:type w:val="bbPlcHdr"/>
        </w:types>
        <w:behaviors>
          <w:behavior w:val="content"/>
        </w:behaviors>
        <w:guid w:val="{845A63C9-C73C-41FD-BBDA-C89A327CFE9E}"/>
      </w:docPartPr>
      <w:docPartBody>
        <w:p w:rsidR="00000000" w:rsidRDefault="00C864F2">
          <w:pPr>
            <w:pStyle w:val="18C50CE6549D44A8AEAE3A5AAC03F3B4"/>
          </w:pPr>
          <w:r>
            <w:t>Sample</w:t>
          </w:r>
        </w:p>
      </w:docPartBody>
    </w:docPart>
    <w:docPart>
      <w:docPartPr>
        <w:name w:val="244FB9832ED449C0B526D1FBEE477F58"/>
        <w:category>
          <w:name w:val="General"/>
          <w:gallery w:val="placeholder"/>
        </w:category>
        <w:types>
          <w:type w:val="bbPlcHdr"/>
        </w:types>
        <w:behaviors>
          <w:behavior w:val="content"/>
        </w:behaviors>
        <w:guid w:val="{2ACFCCE5-AA04-44A0-A20C-F43CEFD12956}"/>
      </w:docPartPr>
      <w:docPartBody>
        <w:p w:rsidR="00000000" w:rsidRDefault="00C864F2">
          <w:pPr>
            <w:pStyle w:val="244FB9832ED449C0B526D1FBEE477F58"/>
          </w:pPr>
          <w:r w:rsidRPr="00AF452C">
            <w:t>Disclaimer:</w:t>
          </w:r>
        </w:p>
      </w:docPartBody>
    </w:docPart>
    <w:docPart>
      <w:docPartPr>
        <w:name w:val="1FBCAB5CEB3448A59AE0DD2712B48099"/>
        <w:category>
          <w:name w:val="General"/>
          <w:gallery w:val="placeholder"/>
        </w:category>
        <w:types>
          <w:type w:val="bbPlcHdr"/>
        </w:types>
        <w:behaviors>
          <w:behavior w:val="content"/>
        </w:behaviors>
        <w:guid w:val="{D8F46637-4269-4907-A288-15950D52A98B}"/>
      </w:docPartPr>
      <w:docPartBody>
        <w:p w:rsidR="00000000" w:rsidRDefault="00C864F2">
          <w:pPr>
            <w:pStyle w:val="1FBCAB5CEB3448A59AE0DD2712B48099"/>
          </w:pPr>
          <w:r>
            <w:t>Disclaimer: The prices listed in the preceding table are an estimate for the services discussed. This summary is not a warranty of final price.</w:t>
          </w:r>
        </w:p>
      </w:docPartBody>
    </w:docPart>
    <w:docPart>
      <w:docPartPr>
        <w:name w:val="9D21B3D64EB1435D90ACFB2EE0CCB900"/>
        <w:category>
          <w:name w:val="General"/>
          <w:gallery w:val="placeholder"/>
        </w:category>
        <w:types>
          <w:type w:val="bbPlcHdr"/>
        </w:types>
        <w:behaviors>
          <w:behavior w:val="content"/>
        </w:behaviors>
        <w:guid w:val="{A353225D-729A-4EF0-9905-EF0D84B1AB4D}"/>
      </w:docPartPr>
      <w:docPartBody>
        <w:p w:rsidR="00000000" w:rsidRDefault="00C864F2">
          <w:pPr>
            <w:pStyle w:val="9D21B3D64EB1435D90ACFB2EE0CCB900"/>
          </w:pPr>
          <w:r>
            <w:t>Estimates are subject to change if project specifications are changed or costs for outsourced services change before a contract is executed.</w:t>
          </w:r>
        </w:p>
      </w:docPartBody>
    </w:docPart>
    <w:docPart>
      <w:docPartPr>
        <w:name w:val="FB872A9C7A484476BBC9379616D09FB1"/>
        <w:category>
          <w:name w:val="General"/>
          <w:gallery w:val="placeholder"/>
        </w:category>
        <w:types>
          <w:type w:val="bbPlcHdr"/>
        </w:types>
        <w:behaviors>
          <w:behavior w:val="content"/>
        </w:behaviors>
        <w:guid w:val="{2D02687E-A752-4349-9DEA-712F6908C384}"/>
      </w:docPartPr>
      <w:docPartBody>
        <w:p w:rsidR="00000000" w:rsidRDefault="00C864F2">
          <w:pPr>
            <w:pStyle w:val="FB872A9C7A484476BBC9379616D09FB1"/>
          </w:pPr>
          <w:r>
            <w:t>Qualifications</w:t>
          </w:r>
        </w:p>
      </w:docPartBody>
    </w:docPart>
    <w:docPart>
      <w:docPartPr>
        <w:name w:val="6E4E67528BAB4197A64E188052D11DBB"/>
        <w:category>
          <w:name w:val="General"/>
          <w:gallery w:val="placeholder"/>
        </w:category>
        <w:types>
          <w:type w:val="bbPlcHdr"/>
        </w:types>
        <w:behaviors>
          <w:behavior w:val="content"/>
        </w:behaviors>
        <w:guid w:val="{A9F10CCE-D900-4C07-9F33-C1BFAC6D586D}"/>
      </w:docPartPr>
      <w:docPartBody>
        <w:p w:rsidR="00000000" w:rsidRDefault="00C864F2">
          <w:pPr>
            <w:pStyle w:val="6E4E67528BAB4197A64E188052D11DBB"/>
          </w:pPr>
          <w:r>
            <w:t>is continually proven to be an industry leader for</w:t>
          </w:r>
        </w:p>
      </w:docPartBody>
    </w:docPart>
    <w:docPart>
      <w:docPartPr>
        <w:name w:val="38D0E53B90B348A58D4B69C1DA4EEB8B"/>
        <w:category>
          <w:name w:val="General"/>
          <w:gallery w:val="placeholder"/>
        </w:category>
        <w:types>
          <w:type w:val="bbPlcHdr"/>
        </w:types>
        <w:behaviors>
          <w:behavior w:val="content"/>
        </w:behaviors>
        <w:guid w:val="{28E6E0A4-15ED-4F2C-9FB9-A86C62D52079}"/>
      </w:docPartPr>
      <w:docPartBody>
        <w:p w:rsidR="00000000" w:rsidRDefault="00C864F2">
          <w:pPr>
            <w:pStyle w:val="38D0E53B90B348A58D4B69C1DA4EEB8B"/>
          </w:pPr>
          <w:r>
            <w:t>high quality/guaranteed</w:t>
          </w:r>
        </w:p>
      </w:docPartBody>
    </w:docPart>
    <w:docPart>
      <w:docPartPr>
        <w:name w:val="7B73441F7395445B95FF7453E8C01F8F"/>
        <w:category>
          <w:name w:val="General"/>
          <w:gallery w:val="placeholder"/>
        </w:category>
        <w:types>
          <w:type w:val="bbPlcHdr"/>
        </w:types>
        <w:behaviors>
          <w:behavior w:val="content"/>
        </w:behaviors>
        <w:guid w:val="{1382CB9E-2B28-43A4-92C2-8E64960BAC17}"/>
      </w:docPartPr>
      <w:docPartBody>
        <w:p w:rsidR="00000000" w:rsidRDefault="00C864F2">
          <w:pPr>
            <w:pStyle w:val="7B73441F7395445B95FF7453E8C01F8F"/>
          </w:pPr>
          <w:r>
            <w:t>product/service</w:t>
          </w:r>
        </w:p>
      </w:docPartBody>
    </w:docPart>
    <w:docPart>
      <w:docPartPr>
        <w:name w:val="07CB5C9CE1754BA7BE5E49A46C40EA40"/>
        <w:category>
          <w:name w:val="General"/>
          <w:gallery w:val="placeholder"/>
        </w:category>
        <w:types>
          <w:type w:val="bbPlcHdr"/>
        </w:types>
        <w:behaviors>
          <w:behavior w:val="content"/>
        </w:behaviors>
        <w:guid w:val="{7B3DB978-DEFE-4B77-9DB2-422394F5F9D6}"/>
      </w:docPartPr>
      <w:docPartBody>
        <w:p w:rsidR="00000000" w:rsidRDefault="00C864F2">
          <w:pPr>
            <w:pStyle w:val="07CB5C9CE1754BA7BE5E49A46C40EA40"/>
          </w:pPr>
          <w:r>
            <w:t>in the following ways:</w:t>
          </w:r>
        </w:p>
      </w:docPartBody>
    </w:docPart>
    <w:docPart>
      <w:docPartPr>
        <w:name w:val="3D17041FEB6C4CAF9CA8E0ADE8789F1E"/>
        <w:category>
          <w:name w:val="General"/>
          <w:gallery w:val="placeholder"/>
        </w:category>
        <w:types>
          <w:type w:val="bbPlcHdr"/>
        </w:types>
        <w:behaviors>
          <w:behavior w:val="content"/>
        </w:behaviors>
        <w:guid w:val="{C9A062ED-FB2B-471D-9A80-0AA21A02C59C}"/>
      </w:docPartPr>
      <w:docPartBody>
        <w:p w:rsidR="00000000" w:rsidRDefault="00C864F2">
          <w:pPr>
            <w:pStyle w:val="3D17041FEB6C4CAF9CA8E0ADE8789F1E"/>
          </w:pPr>
          <w:r>
            <w:t>Describe what sets your company apart from your competition (your unique selling proposition).</w:t>
          </w:r>
        </w:p>
      </w:docPartBody>
    </w:docPart>
    <w:docPart>
      <w:docPartPr>
        <w:name w:val="00595B21746C473286DA50BF730463C5"/>
        <w:category>
          <w:name w:val="General"/>
          <w:gallery w:val="placeholder"/>
        </w:category>
        <w:types>
          <w:type w:val="bbPlcHdr"/>
        </w:types>
        <w:behaviors>
          <w:behavior w:val="content"/>
        </w:behaviors>
        <w:guid w:val="{99CAB3ED-40B9-495F-BD98-07AB9B1991A5}"/>
      </w:docPartPr>
      <w:docPartBody>
        <w:p w:rsidR="00000000" w:rsidRDefault="00C864F2">
          <w:pPr>
            <w:pStyle w:val="00595B21746C473286DA50BF730463C5"/>
          </w:pPr>
          <w:r>
            <w:t>Unique point #1</w:t>
          </w:r>
        </w:p>
      </w:docPartBody>
    </w:docPart>
    <w:docPart>
      <w:docPartPr>
        <w:name w:val="43BC30C7DBAE475693ED7B732BBAC4C4"/>
        <w:category>
          <w:name w:val="General"/>
          <w:gallery w:val="placeholder"/>
        </w:category>
        <w:types>
          <w:type w:val="bbPlcHdr"/>
        </w:types>
        <w:behaviors>
          <w:behavior w:val="content"/>
        </w:behaviors>
        <w:guid w:val="{37C3E543-BD5B-4249-88E1-9042A0F6ACA5}"/>
      </w:docPartPr>
      <w:docPartBody>
        <w:p w:rsidR="00000000" w:rsidRDefault="00C864F2">
          <w:pPr>
            <w:pStyle w:val="43BC30C7DBAE475693ED7B732BBAC4C4"/>
          </w:pPr>
          <w:r>
            <w:t>Unique point #2</w:t>
          </w:r>
        </w:p>
      </w:docPartBody>
    </w:docPart>
    <w:docPart>
      <w:docPartPr>
        <w:name w:val="F53CFDAEFFE14B0CBFBA6B7E2302C14D"/>
        <w:category>
          <w:name w:val="General"/>
          <w:gallery w:val="placeholder"/>
        </w:category>
        <w:types>
          <w:type w:val="bbPlcHdr"/>
        </w:types>
        <w:behaviors>
          <w:behavior w:val="content"/>
        </w:behaviors>
        <w:guid w:val="{AB433523-20D7-4F84-80C6-3AA9E2AEFEA1}"/>
      </w:docPartPr>
      <w:docPartBody>
        <w:p w:rsidR="00000000" w:rsidRDefault="00C864F2">
          <w:pPr>
            <w:pStyle w:val="F53CFDAEFFE14B0CBFBA6B7E2302C14D"/>
          </w:pPr>
          <w:r>
            <w:t>Unique point #3</w:t>
          </w:r>
        </w:p>
      </w:docPartBody>
    </w:docPart>
    <w:docPart>
      <w:docPartPr>
        <w:name w:val="7F01FE31BCFF428BB20306DEF300E9E3"/>
        <w:category>
          <w:name w:val="General"/>
          <w:gallery w:val="placeholder"/>
        </w:category>
        <w:types>
          <w:type w:val="bbPlcHdr"/>
        </w:types>
        <w:behaviors>
          <w:behavior w:val="content"/>
        </w:behaviors>
        <w:guid w:val="{6F284EF6-F0B2-4727-A8F8-22FE44F47DC6}"/>
      </w:docPartPr>
      <w:docPartBody>
        <w:p w:rsidR="00000000" w:rsidRDefault="00C864F2">
          <w:pPr>
            <w:pStyle w:val="7F01FE31BCFF428BB20306DEF300E9E3"/>
          </w:pPr>
          <w:r>
            <w:t>Describe the strengths of your company, focusing on specializations that are most relevant for this project. As appropriate, include additional strengths of your unique selling proposition that provide benefits the customer may not have articulated.</w:t>
          </w:r>
        </w:p>
      </w:docPartBody>
    </w:docPart>
    <w:docPart>
      <w:docPartPr>
        <w:name w:val="49F8BB02FF934B75A82C641D3017FE6A"/>
        <w:category>
          <w:name w:val="General"/>
          <w:gallery w:val="placeholder"/>
        </w:category>
        <w:types>
          <w:type w:val="bbPlcHdr"/>
        </w:types>
        <w:behaviors>
          <w:behavior w:val="content"/>
        </w:behaviors>
        <w:guid w:val="{5665BEAD-368E-4A1A-B649-DE5D734DDB84}"/>
      </w:docPartPr>
      <w:docPartBody>
        <w:p w:rsidR="00000000" w:rsidRDefault="00C864F2">
          <w:pPr>
            <w:pStyle w:val="49F8BB02FF934B75A82C641D3017FE6A"/>
          </w:pPr>
          <w:r>
            <w:t>Identify qualifications that support your ability to address specific client needs for the project.</w:t>
          </w:r>
        </w:p>
      </w:docPartBody>
    </w:docPart>
    <w:docPart>
      <w:docPartPr>
        <w:name w:val="D3564FE8356A4332B66313805B6F0784"/>
        <w:category>
          <w:name w:val="General"/>
          <w:gallery w:val="placeholder"/>
        </w:category>
        <w:types>
          <w:type w:val="bbPlcHdr"/>
        </w:types>
        <w:behaviors>
          <w:behavior w:val="content"/>
        </w:behaviors>
        <w:guid w:val="{8EF02E86-64E9-46CB-8523-419B6D40B1F8}"/>
      </w:docPartPr>
      <w:docPartBody>
        <w:p w:rsidR="00000000" w:rsidRDefault="00C864F2">
          <w:pPr>
            <w:pStyle w:val="D3564FE8356A4332B66313805B6F0784"/>
          </w:pPr>
          <w:r>
            <w:t>Provide information that shows how you can meet the required schedule, such as staffing/subcontractors and percentage of time devoted to the project.</w:t>
          </w:r>
        </w:p>
      </w:docPartBody>
    </w:docPart>
    <w:docPart>
      <w:docPartPr>
        <w:name w:val="76D17A0AE8A94A78B070682AA7DC3DCE"/>
        <w:category>
          <w:name w:val="General"/>
          <w:gallery w:val="placeholder"/>
        </w:category>
        <w:types>
          <w:type w:val="bbPlcHdr"/>
        </w:types>
        <w:behaviors>
          <w:behavior w:val="content"/>
        </w:behaviors>
        <w:guid w:val="{E687CA7A-266B-4D7B-8B8E-9B0EF1236A7B}"/>
      </w:docPartPr>
      <w:docPartBody>
        <w:p w:rsidR="00000000" w:rsidRDefault="00C864F2">
          <w:pPr>
            <w:pStyle w:val="76D17A0AE8A94A78B070682AA7DC3DCE"/>
          </w:pPr>
          <w:r>
            <w:t>Conclusion</w:t>
          </w:r>
        </w:p>
      </w:docPartBody>
    </w:docPart>
    <w:docPart>
      <w:docPartPr>
        <w:name w:val="240D556755C746139FAC40850518EF51"/>
        <w:category>
          <w:name w:val="General"/>
          <w:gallery w:val="placeholder"/>
        </w:category>
        <w:types>
          <w:type w:val="bbPlcHdr"/>
        </w:types>
        <w:behaviors>
          <w:behavior w:val="content"/>
        </w:behaviors>
        <w:guid w:val="{5F96C658-5552-424A-84AA-E54C39FDF766}"/>
      </w:docPartPr>
      <w:docPartBody>
        <w:p w:rsidR="00000000" w:rsidRDefault="00C864F2">
          <w:pPr>
            <w:pStyle w:val="240D556755C746139FAC40850518EF51"/>
          </w:pPr>
          <w:r>
            <w:t>Close out the proposal with a statement that demonstrates your concern for the client and their needs, your expertise, and your willingness to help them solve the issues in question. Include any expected next steps and note the ways they can get in touch with you.</w:t>
          </w:r>
        </w:p>
      </w:docPartBody>
    </w:docPart>
    <w:docPart>
      <w:docPartPr>
        <w:name w:val="912ADED6895C4E44874EA8F3598A62FA"/>
        <w:category>
          <w:name w:val="General"/>
          <w:gallery w:val="placeholder"/>
        </w:category>
        <w:types>
          <w:type w:val="bbPlcHdr"/>
        </w:types>
        <w:behaviors>
          <w:behavior w:val="content"/>
        </w:behaviors>
        <w:guid w:val="{B48BAE8A-279C-4C85-98E5-84D1B0B8B372}"/>
      </w:docPartPr>
      <w:docPartBody>
        <w:p w:rsidR="00000000" w:rsidRDefault="00C864F2">
          <w:pPr>
            <w:pStyle w:val="912ADED6895C4E44874EA8F3598A62FA"/>
          </w:pPr>
          <w:r>
            <w:t>We look forward to working with</w:t>
          </w:r>
        </w:p>
      </w:docPartBody>
    </w:docPart>
    <w:docPart>
      <w:docPartPr>
        <w:name w:val="0027122BD4BA4C0094AA89056D71F39B"/>
        <w:category>
          <w:name w:val="General"/>
          <w:gallery w:val="placeholder"/>
        </w:category>
        <w:types>
          <w:type w:val="bbPlcHdr"/>
        </w:types>
        <w:behaviors>
          <w:behavior w:val="content"/>
        </w:behaviors>
        <w:guid w:val="{E80FCD7B-4F8A-4F35-895F-6C775ADE302C}"/>
      </w:docPartPr>
      <w:docPartBody>
        <w:p w:rsidR="00000000" w:rsidRDefault="00C864F2">
          <w:pPr>
            <w:pStyle w:val="0027122BD4BA4C0094AA89056D71F39B"/>
          </w:pPr>
          <w:r>
            <w:t>and supporting your efforts to improve your sales cycle with</w:t>
          </w:r>
        </w:p>
      </w:docPartBody>
    </w:docPart>
    <w:docPart>
      <w:docPartPr>
        <w:name w:val="5A2E2F78E0924738A97DF39BB3B091C9"/>
        <w:category>
          <w:name w:val="General"/>
          <w:gallery w:val="placeholder"/>
        </w:category>
        <w:types>
          <w:type w:val="bbPlcHdr"/>
        </w:types>
        <w:behaviors>
          <w:behavior w:val="content"/>
        </w:behaviors>
        <w:guid w:val="{539249A8-AE61-4C20-8251-F189442E7246}"/>
      </w:docPartPr>
      <w:docPartBody>
        <w:p w:rsidR="00000000" w:rsidRDefault="00C864F2">
          <w:pPr>
            <w:pStyle w:val="5A2E2F78E0924738A97DF39BB3B091C9"/>
          </w:pPr>
          <w:r>
            <w:t>integrated CRM, JIT Inventory management, and training and support services.</w:t>
          </w:r>
        </w:p>
      </w:docPartBody>
    </w:docPart>
    <w:docPart>
      <w:docPartPr>
        <w:name w:val="AA1CAF10810646F8A20C6E8EED93CDEE"/>
        <w:category>
          <w:name w:val="General"/>
          <w:gallery w:val="placeholder"/>
        </w:category>
        <w:types>
          <w:type w:val="bbPlcHdr"/>
        </w:types>
        <w:behaviors>
          <w:behavior w:val="content"/>
        </w:behaviors>
        <w:guid w:val="{2C3BE3F9-7E31-42C6-B755-61F35D18FC70}"/>
      </w:docPartPr>
      <w:docPartBody>
        <w:p w:rsidR="00000000" w:rsidRDefault="00C864F2">
          <w:pPr>
            <w:pStyle w:val="AA1CAF10810646F8A20C6E8EED93CDEE"/>
          </w:pPr>
          <w:r>
            <w:t>We are confident that we can meet the challenges ahead, and stand ready to partner with you in delivering an effective IT support solution.</w:t>
          </w:r>
        </w:p>
      </w:docPartBody>
    </w:docPart>
    <w:docPart>
      <w:docPartPr>
        <w:name w:val="8112DE500E224E3A943313310A81A81A"/>
        <w:category>
          <w:name w:val="General"/>
          <w:gallery w:val="placeholder"/>
        </w:category>
        <w:types>
          <w:type w:val="bbPlcHdr"/>
        </w:types>
        <w:behaviors>
          <w:behavior w:val="content"/>
        </w:behaviors>
        <w:guid w:val="{E8132AA0-AFE8-4A2F-9D14-03454B7B2BC6}"/>
      </w:docPartPr>
      <w:docPartBody>
        <w:p w:rsidR="00000000" w:rsidRDefault="00C864F2">
          <w:pPr>
            <w:pStyle w:val="8112DE500E224E3A943313310A81A81A"/>
          </w:pPr>
          <w:r>
            <w:t>If you have questions on this proposal, feel free to contact</w:t>
          </w:r>
        </w:p>
      </w:docPartBody>
    </w:docPart>
    <w:docPart>
      <w:docPartPr>
        <w:name w:val="0B8F587CD23A4FBE9E5CE6CFE869A8F0"/>
        <w:category>
          <w:name w:val="General"/>
          <w:gallery w:val="placeholder"/>
        </w:category>
        <w:types>
          <w:type w:val="bbPlcHdr"/>
        </w:types>
        <w:behaviors>
          <w:behavior w:val="content"/>
        </w:behaviors>
        <w:guid w:val="{6FA10C8A-2B8A-46E6-AFEA-F2447954847E}"/>
      </w:docPartPr>
      <w:docPartBody>
        <w:p w:rsidR="00000000" w:rsidRDefault="00C864F2">
          <w:pPr>
            <w:pStyle w:val="0B8F587CD23A4FBE9E5CE6CFE869A8F0"/>
          </w:pPr>
          <w:r>
            <w:t>Name</w:t>
          </w:r>
        </w:p>
      </w:docPartBody>
    </w:docPart>
    <w:docPart>
      <w:docPartPr>
        <w:name w:val="7AF045FA14BA48648B45E1153DE6C0ED"/>
        <w:category>
          <w:name w:val="General"/>
          <w:gallery w:val="placeholder"/>
        </w:category>
        <w:types>
          <w:type w:val="bbPlcHdr"/>
        </w:types>
        <w:behaviors>
          <w:behavior w:val="content"/>
        </w:behaviors>
        <w:guid w:val="{02918EE2-1537-439A-B84F-ABE9E6AC91FF}"/>
      </w:docPartPr>
      <w:docPartBody>
        <w:p w:rsidR="00000000" w:rsidRDefault="00C864F2">
          <w:pPr>
            <w:pStyle w:val="7AF045FA14BA48648B45E1153DE6C0ED"/>
          </w:pPr>
          <w:r>
            <w:t>at your convenience by email at</w:t>
          </w:r>
        </w:p>
      </w:docPartBody>
    </w:docPart>
    <w:docPart>
      <w:docPartPr>
        <w:name w:val="6F6199A90FD7499D8A6B1D6AC79079C3"/>
        <w:category>
          <w:name w:val="General"/>
          <w:gallery w:val="placeholder"/>
        </w:category>
        <w:types>
          <w:type w:val="bbPlcHdr"/>
        </w:types>
        <w:behaviors>
          <w:behavior w:val="content"/>
        </w:behaviors>
        <w:guid w:val="{3E795482-7562-4105-A112-C3D6431607EE}"/>
      </w:docPartPr>
      <w:docPartBody>
        <w:p w:rsidR="00000000" w:rsidRDefault="00C864F2">
          <w:pPr>
            <w:pStyle w:val="6F6199A90FD7499D8A6B1D6AC79079C3"/>
          </w:pPr>
          <w:r>
            <w:t>Email address</w:t>
          </w:r>
        </w:p>
      </w:docPartBody>
    </w:docPart>
    <w:docPart>
      <w:docPartPr>
        <w:name w:val="A5D7DAD760454C7DB38BAF0946E25DA9"/>
        <w:category>
          <w:name w:val="General"/>
          <w:gallery w:val="placeholder"/>
        </w:category>
        <w:types>
          <w:type w:val="bbPlcHdr"/>
        </w:types>
        <w:behaviors>
          <w:behavior w:val="content"/>
        </w:behaviors>
        <w:guid w:val="{995F7D8F-05CA-44BA-86EC-2DED2FCE5CF4}"/>
      </w:docPartPr>
      <w:docPartBody>
        <w:p w:rsidR="00000000" w:rsidRDefault="00C864F2">
          <w:pPr>
            <w:pStyle w:val="A5D7DAD760454C7DB38BAF0946E25DA9"/>
          </w:pPr>
          <w:r>
            <w:t>or by phone at</w:t>
          </w:r>
        </w:p>
      </w:docPartBody>
    </w:docPart>
    <w:docPart>
      <w:docPartPr>
        <w:name w:val="EF59DA1E127D47E09F02C9B83DD99963"/>
        <w:category>
          <w:name w:val="General"/>
          <w:gallery w:val="placeholder"/>
        </w:category>
        <w:types>
          <w:type w:val="bbPlcHdr"/>
        </w:types>
        <w:behaviors>
          <w:behavior w:val="content"/>
        </w:behaviors>
        <w:guid w:val="{B1B88566-0F29-4BB5-A70B-608F1BC836C6}"/>
      </w:docPartPr>
      <w:docPartBody>
        <w:p w:rsidR="00000000" w:rsidRDefault="00C864F2">
          <w:pPr>
            <w:pStyle w:val="EF59DA1E127D47E09F02C9B83DD99963"/>
          </w:pPr>
          <w:r>
            <w:t>Telephone</w:t>
          </w:r>
        </w:p>
      </w:docPartBody>
    </w:docPart>
    <w:docPart>
      <w:docPartPr>
        <w:name w:val="0E5A20D923034A48AFFACB7CB6271BD6"/>
        <w:category>
          <w:name w:val="General"/>
          <w:gallery w:val="placeholder"/>
        </w:category>
        <w:types>
          <w:type w:val="bbPlcHdr"/>
        </w:types>
        <w:behaviors>
          <w:behavior w:val="content"/>
        </w:behaviors>
        <w:guid w:val="{E1B61CC1-18C3-4874-B80A-F08F6607702C}"/>
      </w:docPartPr>
      <w:docPartBody>
        <w:p w:rsidR="00000000" w:rsidRDefault="00C864F2">
          <w:pPr>
            <w:pStyle w:val="0E5A20D923034A48AFFACB7CB6271BD6"/>
          </w:pPr>
          <w:r>
            <w:t>We will be in touch with you next week to arrange a follow-up conversation on the proposal.</w:t>
          </w:r>
        </w:p>
      </w:docPartBody>
    </w:docPart>
    <w:docPart>
      <w:docPartPr>
        <w:name w:val="F507074C48FD4D128E6A82ECDD7B942D"/>
        <w:category>
          <w:name w:val="General"/>
          <w:gallery w:val="placeholder"/>
        </w:category>
        <w:types>
          <w:type w:val="bbPlcHdr"/>
        </w:types>
        <w:behaviors>
          <w:behavior w:val="content"/>
        </w:behaviors>
        <w:guid w:val="{E8F06685-4D06-45C2-9600-97DC89786BBA}"/>
      </w:docPartPr>
      <w:docPartBody>
        <w:p w:rsidR="00000000" w:rsidRDefault="00C864F2">
          <w:pPr>
            <w:pStyle w:val="F507074C48FD4D128E6A82ECDD7B942D"/>
          </w:pPr>
          <w:r>
            <w:t>Thank you for your consideration</w:t>
          </w:r>
        </w:p>
      </w:docPartBody>
    </w:docPart>
    <w:docPart>
      <w:docPartPr>
        <w:name w:val="45042EBA987C4AD4A4C025877F1A10F4"/>
        <w:category>
          <w:name w:val="General"/>
          <w:gallery w:val="placeholder"/>
        </w:category>
        <w:types>
          <w:type w:val="bbPlcHdr"/>
        </w:types>
        <w:behaviors>
          <w:behavior w:val="content"/>
        </w:behaviors>
        <w:guid w:val="{598387A3-F553-4075-B592-BB7BB8FBE7E1}"/>
      </w:docPartPr>
      <w:docPartBody>
        <w:p w:rsidR="00000000" w:rsidRDefault="00C864F2">
          <w:pPr>
            <w:pStyle w:val="45042EBA987C4AD4A4C025877F1A10F4"/>
          </w:pPr>
          <w:r>
            <w:t>Name</w:t>
          </w:r>
        </w:p>
      </w:docPartBody>
    </w:docPart>
    <w:docPart>
      <w:docPartPr>
        <w:name w:val="AAB85F50AA174D66A20782F05CE2D625"/>
        <w:category>
          <w:name w:val="General"/>
          <w:gallery w:val="placeholder"/>
        </w:category>
        <w:types>
          <w:type w:val="bbPlcHdr"/>
        </w:types>
        <w:behaviors>
          <w:behavior w:val="content"/>
        </w:behaviors>
        <w:guid w:val="{E49E5F78-A85C-4204-B665-0A6720EAB050}"/>
      </w:docPartPr>
      <w:docPartBody>
        <w:p w:rsidR="00000000" w:rsidRDefault="00C864F2">
          <w:pPr>
            <w:pStyle w:val="AAB85F50AA174D66A20782F05CE2D625"/>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036D573117454A9BC1F9FB3E7322F8">
    <w:name w:val="6E036D573117454A9BC1F9FB3E7322F8"/>
  </w:style>
  <w:style w:type="paragraph" w:customStyle="1" w:styleId="BAB01FF3429345DD891E7BCAEAD1E313">
    <w:name w:val="BAB01FF3429345DD891E7BCAEAD1E313"/>
  </w:style>
  <w:style w:type="paragraph" w:customStyle="1" w:styleId="4FA23BD1C25F425EA0A06E6E9F983AD8">
    <w:name w:val="4FA23BD1C25F425EA0A06E6E9F983AD8"/>
  </w:style>
  <w:style w:type="paragraph" w:customStyle="1" w:styleId="E5DF5911028349329CCDF16075572F51">
    <w:name w:val="E5DF5911028349329CCDF16075572F51"/>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eastAsia="ja-JP"/>
    </w:rPr>
  </w:style>
  <w:style w:type="paragraph" w:customStyle="1" w:styleId="664046D318954BCD8204B06BA286561E">
    <w:name w:val="664046D318954BCD8204B06BA286561E"/>
  </w:style>
  <w:style w:type="paragraph" w:customStyle="1" w:styleId="086F4EE53BED47C696383F171DCADDAC">
    <w:name w:val="086F4EE53BED47C696383F171DCADDAC"/>
  </w:style>
  <w:style w:type="paragraph" w:customStyle="1" w:styleId="973FFC55E9F340A880163F1DB235BCDA">
    <w:name w:val="973FFC55E9F340A880163F1DB235BCDA"/>
  </w:style>
  <w:style w:type="paragraph" w:customStyle="1" w:styleId="0B3779AF201E41B38A60D9F0B3C30745">
    <w:name w:val="0B3779AF201E41B38A60D9F0B3C30745"/>
  </w:style>
  <w:style w:type="character" w:styleId="PlaceholderText">
    <w:name w:val="Placeholder Text"/>
    <w:basedOn w:val="DefaultParagraphFont"/>
    <w:uiPriority w:val="99"/>
    <w:semiHidden/>
    <w:rPr>
      <w:color w:val="595959" w:themeColor="text1" w:themeTint="A6"/>
    </w:rPr>
  </w:style>
  <w:style w:type="paragraph" w:customStyle="1" w:styleId="A806693D58814B929388FAE07FAD200D">
    <w:name w:val="A806693D58814B929388FAE07FAD200D"/>
  </w:style>
  <w:style w:type="paragraph" w:customStyle="1" w:styleId="3105B6DE3C8A4E00A62377E8D52F5AED">
    <w:name w:val="3105B6DE3C8A4E00A62377E8D52F5AED"/>
  </w:style>
  <w:style w:type="paragraph" w:customStyle="1" w:styleId="D4CE84819833403FA01F23CD5BBC3BFC">
    <w:name w:val="D4CE84819833403FA01F23CD5BBC3BFC"/>
  </w:style>
  <w:style w:type="paragraph" w:customStyle="1" w:styleId="3AC4594C05E7485F8A02E1F3AFBF6C46">
    <w:name w:val="3AC4594C05E7485F8A02E1F3AFBF6C46"/>
  </w:style>
  <w:style w:type="paragraph" w:customStyle="1" w:styleId="7CE81055C0CC42CEA054A26B954DF1E7">
    <w:name w:val="7CE81055C0CC42CEA054A26B954DF1E7"/>
  </w:style>
  <w:style w:type="paragraph" w:customStyle="1" w:styleId="F53263157AE44A1893A10200BF78EB2B">
    <w:name w:val="F53263157AE44A1893A10200BF78EB2B"/>
  </w:style>
  <w:style w:type="paragraph" w:customStyle="1" w:styleId="623999ADF39E457AB575D706C067C1F2">
    <w:name w:val="623999ADF39E457AB575D706C067C1F2"/>
  </w:style>
  <w:style w:type="paragraph" w:customStyle="1" w:styleId="F643BD98E2ED4D48A0D5CF3C0C1AA814">
    <w:name w:val="F643BD98E2ED4D48A0D5CF3C0C1AA814"/>
  </w:style>
  <w:style w:type="paragraph" w:customStyle="1" w:styleId="E14CFBD2D20A4002A649C90995B3528E">
    <w:name w:val="E14CFBD2D20A4002A649C90995B3528E"/>
  </w:style>
  <w:style w:type="paragraph" w:customStyle="1" w:styleId="1A2E182F81FD4FBA9B265950E4AA4B5C">
    <w:name w:val="1A2E182F81FD4FBA9B265950E4AA4B5C"/>
  </w:style>
  <w:style w:type="paragraph" w:customStyle="1" w:styleId="E3B035065E6B4C93AE55A803772AA6E9">
    <w:name w:val="E3B035065E6B4C93AE55A803772AA6E9"/>
  </w:style>
  <w:style w:type="paragraph" w:customStyle="1" w:styleId="4049F01AC0DC4156BD5CF5056B2E90DB">
    <w:name w:val="4049F01AC0DC4156BD5CF5056B2E90DB"/>
  </w:style>
  <w:style w:type="paragraph" w:customStyle="1" w:styleId="C90AC2234DC84D7A8FA38F987E6C821D">
    <w:name w:val="C90AC2234DC84D7A8FA38F987E6C821D"/>
  </w:style>
  <w:style w:type="paragraph" w:customStyle="1" w:styleId="4ADC1449FB3B44599D1518DDD5F330E6">
    <w:name w:val="4ADC1449FB3B44599D1518DDD5F330E6"/>
  </w:style>
  <w:style w:type="paragraph" w:customStyle="1" w:styleId="2CC37AB39B7049D3A5D1B7A12F626AE7">
    <w:name w:val="2CC37AB39B7049D3A5D1B7A12F626AE7"/>
  </w:style>
  <w:style w:type="paragraph" w:customStyle="1" w:styleId="642F1C26BF31407C9ABCEBC109E15B69">
    <w:name w:val="642F1C26BF31407C9ABCEBC109E15B69"/>
  </w:style>
  <w:style w:type="paragraph" w:customStyle="1" w:styleId="CC06A9DCFF414D8A917679A1048A226A">
    <w:name w:val="CC06A9DCFF414D8A917679A1048A226A"/>
  </w:style>
  <w:style w:type="paragraph" w:customStyle="1" w:styleId="F15E56728514437FB44DC171B9D1F76A">
    <w:name w:val="F15E56728514437FB44DC171B9D1F76A"/>
  </w:style>
  <w:style w:type="paragraph" w:customStyle="1" w:styleId="3AF07FEB7294419FB276A8AFB57B7F4C">
    <w:name w:val="3AF07FEB7294419FB276A8AFB57B7F4C"/>
  </w:style>
  <w:style w:type="paragraph" w:customStyle="1" w:styleId="5AD4258BBD0A4D09997BCE55F48E86F8">
    <w:name w:val="5AD4258BBD0A4D09997BCE55F48E86F8"/>
  </w:style>
  <w:style w:type="paragraph" w:customStyle="1" w:styleId="E6A83E8CCD9C44B2B08B8BE0C403D89E">
    <w:name w:val="E6A83E8CCD9C44B2B08B8BE0C403D89E"/>
  </w:style>
  <w:style w:type="paragraph" w:customStyle="1" w:styleId="C08B91D2514A45F0ADA0A97B5B0EB575">
    <w:name w:val="C08B91D2514A45F0ADA0A97B5B0EB575"/>
  </w:style>
  <w:style w:type="paragraph" w:customStyle="1" w:styleId="C87B3A08E25A47468A0ADDDE072D5955">
    <w:name w:val="C87B3A08E25A47468A0ADDDE072D5955"/>
  </w:style>
  <w:style w:type="paragraph" w:customStyle="1" w:styleId="599BE9C90BDB451385637E81555B5136">
    <w:name w:val="599BE9C90BDB451385637E81555B5136"/>
  </w:style>
  <w:style w:type="paragraph" w:customStyle="1" w:styleId="7E41DF75D19E4286881D0937E45053D3">
    <w:name w:val="7E41DF75D19E4286881D0937E45053D3"/>
  </w:style>
  <w:style w:type="paragraph" w:customStyle="1" w:styleId="F20DCE03A8464E49A77DF34DC7585F9E">
    <w:name w:val="F20DCE03A8464E49A77DF34DC7585F9E"/>
  </w:style>
  <w:style w:type="paragraph" w:customStyle="1" w:styleId="5A20E438446D474CA39328931210E5A6">
    <w:name w:val="5A20E438446D474CA39328931210E5A6"/>
  </w:style>
  <w:style w:type="paragraph" w:customStyle="1" w:styleId="1999FA21276342E58C916407664C9F21">
    <w:name w:val="1999FA21276342E58C916407664C9F21"/>
  </w:style>
  <w:style w:type="paragraph" w:customStyle="1" w:styleId="CDC01597A37043CFA68004A0BBBE6DFC">
    <w:name w:val="CDC01597A37043CFA68004A0BBBE6DFC"/>
  </w:style>
  <w:style w:type="paragraph" w:customStyle="1" w:styleId="DFD8B24E8B9444F2ABAFCBCA03552202">
    <w:name w:val="DFD8B24E8B9444F2ABAFCBCA03552202"/>
  </w:style>
  <w:style w:type="paragraph" w:customStyle="1" w:styleId="CC7822C46C54446685F83188E9FC72CB">
    <w:name w:val="CC7822C46C54446685F83188E9FC72CB"/>
  </w:style>
  <w:style w:type="paragraph" w:customStyle="1" w:styleId="5D2948923F5E45AFBF19705615137277">
    <w:name w:val="5D2948923F5E45AFBF19705615137277"/>
  </w:style>
  <w:style w:type="paragraph" w:customStyle="1" w:styleId="B0FAC035714F4F3C89B64B871E4E0CF9">
    <w:name w:val="B0FAC035714F4F3C89B64B871E4E0CF9"/>
  </w:style>
  <w:style w:type="paragraph" w:customStyle="1" w:styleId="4FFE72DCBD204517BE2262466A6BFF70">
    <w:name w:val="4FFE72DCBD204517BE2262466A6BFF70"/>
  </w:style>
  <w:style w:type="paragraph" w:customStyle="1" w:styleId="A5FAE3E95CBF4E5898A9D574B6A7C933">
    <w:name w:val="A5FAE3E95CBF4E5898A9D574B6A7C933"/>
  </w:style>
  <w:style w:type="paragraph" w:customStyle="1" w:styleId="73369D9CAB904CF18D00214036D88E1E">
    <w:name w:val="73369D9CAB904CF18D00214036D88E1E"/>
  </w:style>
  <w:style w:type="paragraph" w:customStyle="1" w:styleId="DDAA38CF23734D7CA34F5497A3A82A0F">
    <w:name w:val="DDAA38CF23734D7CA34F5497A3A82A0F"/>
  </w:style>
  <w:style w:type="paragraph" w:customStyle="1" w:styleId="8037B8ADF4054B298598020AFD896482">
    <w:name w:val="8037B8ADF4054B298598020AFD896482"/>
  </w:style>
  <w:style w:type="paragraph" w:customStyle="1" w:styleId="B58D02AF319D443FAEFEA25A9E32FB64">
    <w:name w:val="B58D02AF319D443FAEFEA25A9E32FB64"/>
  </w:style>
  <w:style w:type="paragraph" w:customStyle="1" w:styleId="98ACD5A95C214839AC0ECA801AD07CBC">
    <w:name w:val="98ACD5A95C214839AC0ECA801AD07CBC"/>
  </w:style>
  <w:style w:type="paragraph" w:customStyle="1" w:styleId="492768799A354F4EAF4140DA0D692D57">
    <w:name w:val="492768799A354F4EAF4140DA0D692D57"/>
  </w:style>
  <w:style w:type="paragraph" w:customStyle="1" w:styleId="06780F50B0484268BFF4A3A01D0C2944">
    <w:name w:val="06780F50B0484268BFF4A3A01D0C2944"/>
  </w:style>
  <w:style w:type="paragraph" w:customStyle="1" w:styleId="0070242B21F3476CA72BDC8DF8947443">
    <w:name w:val="0070242B21F3476CA72BDC8DF8947443"/>
  </w:style>
  <w:style w:type="paragraph" w:customStyle="1" w:styleId="684EDD134E62456AB7E91E62096E56F7">
    <w:name w:val="684EDD134E62456AB7E91E62096E56F7"/>
  </w:style>
  <w:style w:type="paragraph" w:customStyle="1" w:styleId="2686005F40F743B780CEABAAC92C1592">
    <w:name w:val="2686005F40F743B780CEABAAC92C1592"/>
  </w:style>
  <w:style w:type="paragraph" w:customStyle="1" w:styleId="78787005BD0D4FDD971D7FE74D798E39">
    <w:name w:val="78787005BD0D4FDD971D7FE74D798E39"/>
  </w:style>
  <w:style w:type="paragraph" w:customStyle="1" w:styleId="D91DA513B3344300B75515F1DAFD2E91">
    <w:name w:val="D91DA513B3344300B75515F1DAFD2E91"/>
  </w:style>
  <w:style w:type="paragraph" w:customStyle="1" w:styleId="3FC0384A4A804F3C92C633C1A8E70ACD">
    <w:name w:val="3FC0384A4A804F3C92C633C1A8E70ACD"/>
  </w:style>
  <w:style w:type="paragraph" w:customStyle="1" w:styleId="137F9B430C9F4B6F8E74C1DC47108806">
    <w:name w:val="137F9B430C9F4B6F8E74C1DC47108806"/>
  </w:style>
  <w:style w:type="paragraph" w:customStyle="1" w:styleId="59115859E2BD4E3090F57E74C8C027F3">
    <w:name w:val="59115859E2BD4E3090F57E74C8C027F3"/>
  </w:style>
  <w:style w:type="paragraph" w:customStyle="1" w:styleId="56CABE1D7608440BAC6F82FA023303B7">
    <w:name w:val="56CABE1D7608440BAC6F82FA023303B7"/>
  </w:style>
  <w:style w:type="paragraph" w:customStyle="1" w:styleId="CA37C59D34894BCA83C005EFBAF21F19">
    <w:name w:val="CA37C59D34894BCA83C005EFBAF21F19"/>
  </w:style>
  <w:style w:type="paragraph" w:customStyle="1" w:styleId="EB8D46D6BFED4F33A320EC3ECB17A3CD">
    <w:name w:val="EB8D46D6BFED4F33A320EC3ECB17A3CD"/>
  </w:style>
  <w:style w:type="paragraph" w:customStyle="1" w:styleId="35EF5DAF0D5343BE87EB86A2C05492C7">
    <w:name w:val="35EF5DAF0D5343BE87EB86A2C05492C7"/>
  </w:style>
  <w:style w:type="paragraph" w:customStyle="1" w:styleId="38D3B79BBB6C40C19B73D4FD769A906F">
    <w:name w:val="38D3B79BBB6C40C19B73D4FD769A906F"/>
  </w:style>
  <w:style w:type="paragraph" w:customStyle="1" w:styleId="414FD3AFAD794AE2BB281ECB9A230AFE">
    <w:name w:val="414FD3AFAD794AE2BB281ECB9A230AFE"/>
  </w:style>
  <w:style w:type="paragraph" w:customStyle="1" w:styleId="393700B9C54044F093B78F01EA9CA4D8">
    <w:name w:val="393700B9C54044F093B78F01EA9CA4D8"/>
  </w:style>
  <w:style w:type="paragraph" w:customStyle="1" w:styleId="0D1E9C4E0D854855B626CE0CF7368222">
    <w:name w:val="0D1E9C4E0D854855B626CE0CF7368222"/>
  </w:style>
  <w:style w:type="paragraph" w:customStyle="1" w:styleId="34246EE1691948089DF7861347FEA8B5">
    <w:name w:val="34246EE1691948089DF7861347FEA8B5"/>
  </w:style>
  <w:style w:type="paragraph" w:customStyle="1" w:styleId="3481C93DBA4E49A28BAEE89DA8D093AB">
    <w:name w:val="3481C93DBA4E49A28BAEE89DA8D093AB"/>
  </w:style>
  <w:style w:type="paragraph" w:customStyle="1" w:styleId="7A4026E6AE5A493AB988EA0BD2FDC996">
    <w:name w:val="7A4026E6AE5A493AB988EA0BD2FDC996"/>
  </w:style>
  <w:style w:type="paragraph" w:customStyle="1" w:styleId="5914F6EFDA9B402192FDE312B3755E12">
    <w:name w:val="5914F6EFDA9B402192FDE312B3755E12"/>
  </w:style>
  <w:style w:type="paragraph" w:customStyle="1" w:styleId="CE2E436DBE264876B0CA6E3AAC72DA7E">
    <w:name w:val="CE2E436DBE264876B0CA6E3AAC72DA7E"/>
  </w:style>
  <w:style w:type="paragraph" w:customStyle="1" w:styleId="F1BC1BE74E784FE886D63F8B9AC6403C">
    <w:name w:val="F1BC1BE74E784FE886D63F8B9AC6403C"/>
  </w:style>
  <w:style w:type="paragraph" w:customStyle="1" w:styleId="E342621CEBDE43C2AFEC5A4981C2C7BF">
    <w:name w:val="E342621CEBDE43C2AFEC5A4981C2C7BF"/>
  </w:style>
  <w:style w:type="paragraph" w:customStyle="1" w:styleId="1B6FC36677A44FB4BBF68533CD09DE9A">
    <w:name w:val="1B6FC36677A44FB4BBF68533CD09DE9A"/>
  </w:style>
  <w:style w:type="paragraph" w:customStyle="1" w:styleId="C324558B4A8E407193F045EEE7FE3C68">
    <w:name w:val="C324558B4A8E407193F045EEE7FE3C68"/>
  </w:style>
  <w:style w:type="paragraph" w:customStyle="1" w:styleId="5E45775C1EC943BC996C13028046AB93">
    <w:name w:val="5E45775C1EC943BC996C13028046AB93"/>
  </w:style>
  <w:style w:type="paragraph" w:customStyle="1" w:styleId="F966688B8E674310BA97BAEC8803A2FB">
    <w:name w:val="F966688B8E674310BA97BAEC8803A2FB"/>
  </w:style>
  <w:style w:type="paragraph" w:customStyle="1" w:styleId="1A6AB695C07F4ACFA5B991FFDF784C22">
    <w:name w:val="1A6AB695C07F4ACFA5B991FFDF784C22"/>
  </w:style>
  <w:style w:type="paragraph" w:customStyle="1" w:styleId="BBA22C11BA5E487A8AF3392DA586E175">
    <w:name w:val="BBA22C11BA5E487A8AF3392DA586E175"/>
  </w:style>
  <w:style w:type="paragraph" w:customStyle="1" w:styleId="A9A59D08D0D34FAA8845A9CCC8EF2EA4">
    <w:name w:val="A9A59D08D0D34FAA8845A9CCC8EF2EA4"/>
  </w:style>
  <w:style w:type="paragraph" w:customStyle="1" w:styleId="B193E93502EF4336AD432194E92418A8">
    <w:name w:val="B193E93502EF4336AD432194E92418A8"/>
  </w:style>
  <w:style w:type="paragraph" w:customStyle="1" w:styleId="35D55A8A9A744E03B26CF5C47BBAA759">
    <w:name w:val="35D55A8A9A744E03B26CF5C47BBAA759"/>
  </w:style>
  <w:style w:type="paragraph" w:customStyle="1" w:styleId="EAF84B6860454234B5B031F3605065C8">
    <w:name w:val="EAF84B6860454234B5B031F3605065C8"/>
  </w:style>
  <w:style w:type="paragraph" w:customStyle="1" w:styleId="F215DC9AD3904F988EB1B2CD75171B28">
    <w:name w:val="F215DC9AD3904F988EB1B2CD75171B28"/>
  </w:style>
  <w:style w:type="paragraph" w:customStyle="1" w:styleId="93E96DE57999403A83A30B6AF8C3D09B">
    <w:name w:val="93E96DE57999403A83A30B6AF8C3D09B"/>
  </w:style>
  <w:style w:type="paragraph" w:customStyle="1" w:styleId="5BA9CCBDA2404C1AB4216C428394528C">
    <w:name w:val="5BA9CCBDA2404C1AB4216C428394528C"/>
  </w:style>
  <w:style w:type="paragraph" w:customStyle="1" w:styleId="7E9A85818C1C4E61A1A57E9925D5E77C">
    <w:name w:val="7E9A85818C1C4E61A1A57E9925D5E77C"/>
  </w:style>
  <w:style w:type="paragraph" w:customStyle="1" w:styleId="1E3660E429F7489BAFB03A1F570F18AC">
    <w:name w:val="1E3660E429F7489BAFB03A1F570F18AC"/>
  </w:style>
  <w:style w:type="paragraph" w:customStyle="1" w:styleId="8C3CFD3B872E48CBA6098612CD54EF10">
    <w:name w:val="8C3CFD3B872E48CBA6098612CD54EF10"/>
  </w:style>
  <w:style w:type="paragraph" w:customStyle="1" w:styleId="6357818C269E477EA6B4BE6CF67B0F81">
    <w:name w:val="6357818C269E477EA6B4BE6CF67B0F81"/>
  </w:style>
  <w:style w:type="paragraph" w:customStyle="1" w:styleId="93D56B8329364649BB416E9B2207BB46">
    <w:name w:val="93D56B8329364649BB416E9B2207BB46"/>
  </w:style>
  <w:style w:type="paragraph" w:customStyle="1" w:styleId="0266D57949E14ABCBDDB6672CE3F5EA6">
    <w:name w:val="0266D57949E14ABCBDDB6672CE3F5EA6"/>
  </w:style>
  <w:style w:type="paragraph" w:customStyle="1" w:styleId="53F7AA17DA4843B8B9DD170E135FF297">
    <w:name w:val="53F7AA17DA4843B8B9DD170E135FF297"/>
  </w:style>
  <w:style w:type="paragraph" w:customStyle="1" w:styleId="128E2623B34A415D81A8ACD6E7087F0B">
    <w:name w:val="128E2623B34A415D81A8ACD6E7087F0B"/>
  </w:style>
  <w:style w:type="paragraph" w:customStyle="1" w:styleId="50F7BB19B02742328D45CCA9B3FE474C">
    <w:name w:val="50F7BB19B02742328D45CCA9B3FE474C"/>
  </w:style>
  <w:style w:type="paragraph" w:customStyle="1" w:styleId="44EA950D476140D1A5A42E39D935E9D4">
    <w:name w:val="44EA950D476140D1A5A42E39D935E9D4"/>
  </w:style>
  <w:style w:type="paragraph" w:customStyle="1" w:styleId="E84C05BF5C51434E9468791A5AA9DACC">
    <w:name w:val="E84C05BF5C51434E9468791A5AA9DACC"/>
  </w:style>
  <w:style w:type="paragraph" w:customStyle="1" w:styleId="90328A41A3054720B75D10A1FDCBD4A2">
    <w:name w:val="90328A41A3054720B75D10A1FDCBD4A2"/>
  </w:style>
  <w:style w:type="paragraph" w:customStyle="1" w:styleId="4482527BC2034E66A99AB5776C7CD34D">
    <w:name w:val="4482527BC2034E66A99AB5776C7CD34D"/>
  </w:style>
  <w:style w:type="paragraph" w:customStyle="1" w:styleId="A80830E8F51C4AA39B058EEC042F0BFA">
    <w:name w:val="A80830E8F51C4AA39B058EEC042F0BFA"/>
  </w:style>
  <w:style w:type="paragraph" w:customStyle="1" w:styleId="D1CDFF1A2FDE40139EEE0BB5A8C93605">
    <w:name w:val="D1CDFF1A2FDE40139EEE0BB5A8C93605"/>
  </w:style>
  <w:style w:type="paragraph" w:customStyle="1" w:styleId="DA59FA78EF054517882AE6ECBE62AED2">
    <w:name w:val="DA59FA78EF054517882AE6ECBE62AED2"/>
  </w:style>
  <w:style w:type="paragraph" w:customStyle="1" w:styleId="751A59175CB84FAD878A1C7BE43062A0">
    <w:name w:val="751A59175CB84FAD878A1C7BE43062A0"/>
  </w:style>
  <w:style w:type="paragraph" w:customStyle="1" w:styleId="E1798B1661E840CCBC316F7822708382">
    <w:name w:val="E1798B1661E840CCBC316F7822708382"/>
  </w:style>
  <w:style w:type="paragraph" w:customStyle="1" w:styleId="AC44795D21A443ABAEFB7FBBFA6F6526">
    <w:name w:val="AC44795D21A443ABAEFB7FBBFA6F6526"/>
  </w:style>
  <w:style w:type="paragraph" w:customStyle="1" w:styleId="A61DCAF1D5114574A4D029B9BDB80FFB">
    <w:name w:val="A61DCAF1D5114574A4D029B9BDB80FFB"/>
  </w:style>
  <w:style w:type="paragraph" w:customStyle="1" w:styleId="2B5AC34A79F54BBFACA0EB0134F6EF82">
    <w:name w:val="2B5AC34A79F54BBFACA0EB0134F6EF82"/>
  </w:style>
  <w:style w:type="paragraph" w:customStyle="1" w:styleId="74D4E617A4B246B480223B99E9E42D5D">
    <w:name w:val="74D4E617A4B246B480223B99E9E42D5D"/>
  </w:style>
  <w:style w:type="paragraph" w:customStyle="1" w:styleId="C425E4A4451D40458A57D2D0FDA47C28">
    <w:name w:val="C425E4A4451D40458A57D2D0FDA47C28"/>
  </w:style>
  <w:style w:type="paragraph" w:customStyle="1" w:styleId="4B1A52855C2C4D5EA0751F47B4CCDD71">
    <w:name w:val="4B1A52855C2C4D5EA0751F47B4CCDD71"/>
  </w:style>
  <w:style w:type="paragraph" w:customStyle="1" w:styleId="071645C59F7948A18A70D28D71989EA7">
    <w:name w:val="071645C59F7948A18A70D28D71989EA7"/>
  </w:style>
  <w:style w:type="paragraph" w:customStyle="1" w:styleId="E630BDBC1BCC491CBAF47E7E7287D65D">
    <w:name w:val="E630BDBC1BCC491CBAF47E7E7287D65D"/>
  </w:style>
  <w:style w:type="paragraph" w:customStyle="1" w:styleId="B6CEF0ACFBAE4E1E846403437B110FD7">
    <w:name w:val="B6CEF0ACFBAE4E1E846403437B110FD7"/>
  </w:style>
  <w:style w:type="paragraph" w:customStyle="1" w:styleId="EF513D52AB404E5E8C7740400C53E783">
    <w:name w:val="EF513D52AB404E5E8C7740400C53E783"/>
  </w:style>
  <w:style w:type="paragraph" w:customStyle="1" w:styleId="C1ABD889F3474FD4A89D77A50A5EE051">
    <w:name w:val="C1ABD889F3474FD4A89D77A50A5EE051"/>
  </w:style>
  <w:style w:type="paragraph" w:customStyle="1" w:styleId="11EE586A4BEC436BAFBE6E2C15CA19FE">
    <w:name w:val="11EE586A4BEC436BAFBE6E2C15CA19FE"/>
  </w:style>
  <w:style w:type="paragraph" w:customStyle="1" w:styleId="87716D8891DC42EC8410BBDE7745ECF4">
    <w:name w:val="87716D8891DC42EC8410BBDE7745ECF4"/>
  </w:style>
  <w:style w:type="paragraph" w:customStyle="1" w:styleId="54BEAD0AA0B444BE82E1CCD44FAA161F">
    <w:name w:val="54BEAD0AA0B444BE82E1CCD44FAA161F"/>
  </w:style>
  <w:style w:type="paragraph" w:customStyle="1" w:styleId="731476BF2C2944A3968586AF4FBEAC51">
    <w:name w:val="731476BF2C2944A3968586AF4FBEAC51"/>
  </w:style>
  <w:style w:type="paragraph" w:customStyle="1" w:styleId="2FDE9D4327AD448B8DB817B7E1698D51">
    <w:name w:val="2FDE9D4327AD448B8DB817B7E1698D51"/>
  </w:style>
  <w:style w:type="paragraph" w:customStyle="1" w:styleId="C618754B85D347D69E9FF5C5E12AB25D">
    <w:name w:val="C618754B85D347D69E9FF5C5E12AB25D"/>
  </w:style>
  <w:style w:type="paragraph" w:customStyle="1" w:styleId="E618C00F768B459CA98537E36F0CA9F9">
    <w:name w:val="E618C00F768B459CA98537E36F0CA9F9"/>
  </w:style>
  <w:style w:type="paragraph" w:customStyle="1" w:styleId="FE73730CBCCB4BBB996A89675216439F">
    <w:name w:val="FE73730CBCCB4BBB996A89675216439F"/>
  </w:style>
  <w:style w:type="paragraph" w:customStyle="1" w:styleId="6AC737C3AAA0404D85EED4459855669F">
    <w:name w:val="6AC737C3AAA0404D85EED4459855669F"/>
  </w:style>
  <w:style w:type="paragraph" w:customStyle="1" w:styleId="489173947FE94DC99B9524E427E24F24">
    <w:name w:val="489173947FE94DC99B9524E427E24F24"/>
  </w:style>
  <w:style w:type="paragraph" w:customStyle="1" w:styleId="401A45E8C3504D0C9D4EC1A29D2AA2F5">
    <w:name w:val="401A45E8C3504D0C9D4EC1A29D2AA2F5"/>
  </w:style>
  <w:style w:type="paragraph" w:customStyle="1" w:styleId="279A4E388B424ADEB1A0B019B43DE74C">
    <w:name w:val="279A4E388B424ADEB1A0B019B43DE74C"/>
  </w:style>
  <w:style w:type="character" w:styleId="Strong">
    <w:name w:val="Strong"/>
    <w:basedOn w:val="DefaultParagraphFont"/>
    <w:uiPriority w:val="22"/>
    <w:unhideWhenUsed/>
    <w:qFormat/>
    <w:rPr>
      <w:b/>
      <w:bCs/>
    </w:rPr>
  </w:style>
  <w:style w:type="paragraph" w:customStyle="1" w:styleId="411FAA61CA594B059F0E8A12ABF738E8">
    <w:name w:val="411FAA61CA594B059F0E8A12ABF738E8"/>
  </w:style>
  <w:style w:type="paragraph" w:customStyle="1" w:styleId="F64A3D6DCA0245D9A5AC4A42D6671078">
    <w:name w:val="F64A3D6DCA0245D9A5AC4A42D6671078"/>
  </w:style>
  <w:style w:type="paragraph" w:customStyle="1" w:styleId="D357C1E2218744E3996F596128595DED">
    <w:name w:val="D357C1E2218744E3996F596128595DED"/>
  </w:style>
  <w:style w:type="paragraph" w:customStyle="1" w:styleId="9D51B256E2A945ADAAFD52FC2BC6BD29">
    <w:name w:val="9D51B256E2A945ADAAFD52FC2BC6BD29"/>
  </w:style>
  <w:style w:type="paragraph" w:customStyle="1" w:styleId="879106BE0C5047E49F12DCB11BB2A689">
    <w:name w:val="879106BE0C5047E49F12DCB11BB2A689"/>
  </w:style>
  <w:style w:type="paragraph" w:customStyle="1" w:styleId="78E3223A6E4F44B9AB478F78956E1C8D">
    <w:name w:val="78E3223A6E4F44B9AB478F78956E1C8D"/>
  </w:style>
  <w:style w:type="paragraph" w:customStyle="1" w:styleId="F9381E0CC1454A7D9890308BC6BDFF9B">
    <w:name w:val="F9381E0CC1454A7D9890308BC6BDFF9B"/>
  </w:style>
  <w:style w:type="paragraph" w:customStyle="1" w:styleId="0EA07A81390A4AA5A56F68B3BD37A02F">
    <w:name w:val="0EA07A81390A4AA5A56F68B3BD37A02F"/>
  </w:style>
  <w:style w:type="paragraph" w:customStyle="1" w:styleId="5EE9B6F969D9485A801829D049D6F9F4">
    <w:name w:val="5EE9B6F969D9485A801829D049D6F9F4"/>
  </w:style>
  <w:style w:type="paragraph" w:customStyle="1" w:styleId="72F04D3334ED4F7FA59A084008019945">
    <w:name w:val="72F04D3334ED4F7FA59A084008019945"/>
  </w:style>
  <w:style w:type="paragraph" w:customStyle="1" w:styleId="CB0AD03819A14144AEF282508F442B48">
    <w:name w:val="CB0AD03819A14144AEF282508F442B48"/>
  </w:style>
  <w:style w:type="paragraph" w:customStyle="1" w:styleId="1818F132D4584A65B15B65D0FC6759DE">
    <w:name w:val="1818F132D4584A65B15B65D0FC6759DE"/>
  </w:style>
  <w:style w:type="paragraph" w:customStyle="1" w:styleId="BF8E88E5FDC044A4BAE60E1FA06244A8">
    <w:name w:val="BF8E88E5FDC044A4BAE60E1FA06244A8"/>
  </w:style>
  <w:style w:type="paragraph" w:customStyle="1" w:styleId="A95D29B06BB148989BD5034A30EA0B1C">
    <w:name w:val="A95D29B06BB148989BD5034A30EA0B1C"/>
  </w:style>
  <w:style w:type="paragraph" w:customStyle="1" w:styleId="72086BBD372F48B480991ECCBFCB882B">
    <w:name w:val="72086BBD372F48B480991ECCBFCB882B"/>
  </w:style>
  <w:style w:type="paragraph" w:customStyle="1" w:styleId="542D44319BDF4F8796075A95A1716013">
    <w:name w:val="542D44319BDF4F8796075A95A1716013"/>
  </w:style>
  <w:style w:type="paragraph" w:customStyle="1" w:styleId="11B14B5F2CCF4FD2BA58998E63C67B89">
    <w:name w:val="11B14B5F2CCF4FD2BA58998E63C67B89"/>
  </w:style>
  <w:style w:type="paragraph" w:customStyle="1" w:styleId="1D3218550D264B619212E0DE36504851">
    <w:name w:val="1D3218550D264B619212E0DE36504851"/>
  </w:style>
  <w:style w:type="paragraph" w:customStyle="1" w:styleId="776E68EA12EC454C8F73E0F568C410D6">
    <w:name w:val="776E68EA12EC454C8F73E0F568C410D6"/>
  </w:style>
  <w:style w:type="paragraph" w:customStyle="1" w:styleId="F21158F25DCA4BFBB16A7FA90339C157">
    <w:name w:val="F21158F25DCA4BFBB16A7FA90339C157"/>
  </w:style>
  <w:style w:type="paragraph" w:customStyle="1" w:styleId="5D566EC054674B5CA748FB55DFCC7410">
    <w:name w:val="5D566EC054674B5CA748FB55DFCC7410"/>
  </w:style>
  <w:style w:type="paragraph" w:customStyle="1" w:styleId="18C50CE6549D44A8AEAE3A5AAC03F3B4">
    <w:name w:val="18C50CE6549D44A8AEAE3A5AAC03F3B4"/>
  </w:style>
  <w:style w:type="paragraph" w:customStyle="1" w:styleId="244FB9832ED449C0B526D1FBEE477F58">
    <w:name w:val="244FB9832ED449C0B526D1FBEE477F58"/>
  </w:style>
  <w:style w:type="paragraph" w:customStyle="1" w:styleId="1FBCAB5CEB3448A59AE0DD2712B48099">
    <w:name w:val="1FBCAB5CEB3448A59AE0DD2712B48099"/>
  </w:style>
  <w:style w:type="paragraph" w:customStyle="1" w:styleId="9D21B3D64EB1435D90ACFB2EE0CCB900">
    <w:name w:val="9D21B3D64EB1435D90ACFB2EE0CCB900"/>
  </w:style>
  <w:style w:type="paragraph" w:customStyle="1" w:styleId="FB872A9C7A484476BBC9379616D09FB1">
    <w:name w:val="FB872A9C7A484476BBC9379616D09FB1"/>
  </w:style>
  <w:style w:type="paragraph" w:customStyle="1" w:styleId="6E4E67528BAB4197A64E188052D11DBB">
    <w:name w:val="6E4E67528BAB4197A64E188052D11DBB"/>
  </w:style>
  <w:style w:type="paragraph" w:customStyle="1" w:styleId="38D0E53B90B348A58D4B69C1DA4EEB8B">
    <w:name w:val="38D0E53B90B348A58D4B69C1DA4EEB8B"/>
  </w:style>
  <w:style w:type="paragraph" w:customStyle="1" w:styleId="7B73441F7395445B95FF7453E8C01F8F">
    <w:name w:val="7B73441F7395445B95FF7453E8C01F8F"/>
  </w:style>
  <w:style w:type="paragraph" w:customStyle="1" w:styleId="07CB5C9CE1754BA7BE5E49A46C40EA40">
    <w:name w:val="07CB5C9CE1754BA7BE5E49A46C40EA40"/>
  </w:style>
  <w:style w:type="paragraph" w:customStyle="1" w:styleId="3D17041FEB6C4CAF9CA8E0ADE8789F1E">
    <w:name w:val="3D17041FEB6C4CAF9CA8E0ADE8789F1E"/>
  </w:style>
  <w:style w:type="paragraph" w:customStyle="1" w:styleId="00595B21746C473286DA50BF730463C5">
    <w:name w:val="00595B21746C473286DA50BF730463C5"/>
  </w:style>
  <w:style w:type="paragraph" w:customStyle="1" w:styleId="43BC30C7DBAE475693ED7B732BBAC4C4">
    <w:name w:val="43BC30C7DBAE475693ED7B732BBAC4C4"/>
  </w:style>
  <w:style w:type="paragraph" w:customStyle="1" w:styleId="F53CFDAEFFE14B0CBFBA6B7E2302C14D">
    <w:name w:val="F53CFDAEFFE14B0CBFBA6B7E2302C14D"/>
  </w:style>
  <w:style w:type="paragraph" w:customStyle="1" w:styleId="7F01FE31BCFF428BB20306DEF300E9E3">
    <w:name w:val="7F01FE31BCFF428BB20306DEF300E9E3"/>
  </w:style>
  <w:style w:type="paragraph" w:customStyle="1" w:styleId="49F8BB02FF934B75A82C641D3017FE6A">
    <w:name w:val="49F8BB02FF934B75A82C641D3017FE6A"/>
  </w:style>
  <w:style w:type="paragraph" w:customStyle="1" w:styleId="D3564FE8356A4332B66313805B6F0784">
    <w:name w:val="D3564FE8356A4332B66313805B6F0784"/>
  </w:style>
  <w:style w:type="paragraph" w:customStyle="1" w:styleId="76D17A0AE8A94A78B070682AA7DC3DCE">
    <w:name w:val="76D17A0AE8A94A78B070682AA7DC3DCE"/>
  </w:style>
  <w:style w:type="paragraph" w:customStyle="1" w:styleId="240D556755C746139FAC40850518EF51">
    <w:name w:val="240D556755C746139FAC40850518EF51"/>
  </w:style>
  <w:style w:type="paragraph" w:customStyle="1" w:styleId="912ADED6895C4E44874EA8F3598A62FA">
    <w:name w:val="912ADED6895C4E44874EA8F3598A62FA"/>
  </w:style>
  <w:style w:type="paragraph" w:customStyle="1" w:styleId="0027122BD4BA4C0094AA89056D71F39B">
    <w:name w:val="0027122BD4BA4C0094AA89056D71F39B"/>
  </w:style>
  <w:style w:type="paragraph" w:customStyle="1" w:styleId="5A2E2F78E0924738A97DF39BB3B091C9">
    <w:name w:val="5A2E2F78E0924738A97DF39BB3B091C9"/>
  </w:style>
  <w:style w:type="paragraph" w:customStyle="1" w:styleId="AA1CAF10810646F8A20C6E8EED93CDEE">
    <w:name w:val="AA1CAF10810646F8A20C6E8EED93CDEE"/>
  </w:style>
  <w:style w:type="paragraph" w:customStyle="1" w:styleId="8112DE500E224E3A943313310A81A81A">
    <w:name w:val="8112DE500E224E3A943313310A81A81A"/>
  </w:style>
  <w:style w:type="paragraph" w:customStyle="1" w:styleId="0B8F587CD23A4FBE9E5CE6CFE869A8F0">
    <w:name w:val="0B8F587CD23A4FBE9E5CE6CFE869A8F0"/>
  </w:style>
  <w:style w:type="paragraph" w:customStyle="1" w:styleId="7AF045FA14BA48648B45E1153DE6C0ED">
    <w:name w:val="7AF045FA14BA48648B45E1153DE6C0ED"/>
  </w:style>
  <w:style w:type="paragraph" w:customStyle="1" w:styleId="6F6199A90FD7499D8A6B1D6AC79079C3">
    <w:name w:val="6F6199A90FD7499D8A6B1D6AC79079C3"/>
  </w:style>
  <w:style w:type="paragraph" w:customStyle="1" w:styleId="A5D7DAD760454C7DB38BAF0946E25DA9">
    <w:name w:val="A5D7DAD760454C7DB38BAF0946E25DA9"/>
  </w:style>
  <w:style w:type="paragraph" w:customStyle="1" w:styleId="EF59DA1E127D47E09F02C9B83DD99963">
    <w:name w:val="EF59DA1E127D47E09F02C9B83DD99963"/>
  </w:style>
  <w:style w:type="paragraph" w:customStyle="1" w:styleId="0E5A20D923034A48AFFACB7CB6271BD6">
    <w:name w:val="0E5A20D923034A48AFFACB7CB6271BD6"/>
  </w:style>
  <w:style w:type="paragraph" w:customStyle="1" w:styleId="F507074C48FD4D128E6A82ECDD7B942D">
    <w:name w:val="F507074C48FD4D128E6A82ECDD7B942D"/>
  </w:style>
  <w:style w:type="paragraph" w:customStyle="1" w:styleId="45042EBA987C4AD4A4C025877F1A10F4">
    <w:name w:val="45042EBA987C4AD4A4C025877F1A10F4"/>
  </w:style>
  <w:style w:type="paragraph" w:customStyle="1" w:styleId="AAB85F50AA174D66A20782F05CE2D625">
    <w:name w:val="AAB85F50AA174D66A20782F05CE2D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0</TotalTime>
  <Pages>6</Pages>
  <Words>1597</Words>
  <Characters>9109</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vt:lpstr>
      <vt:lpstr>&lt;Overview&gt;</vt:lpstr>
      <vt:lpstr>    &lt;The Objective&gt;</vt:lpstr>
      <vt:lpstr>    &lt;The Opportunity&gt;</vt:lpstr>
      <vt:lpstr>    &lt;The Solution&gt;</vt:lpstr>
      <vt:lpstr>&lt;Our Proposal&gt;</vt:lpstr>
      <vt:lpstr>    &lt;Rationale&gt;</vt:lpstr>
      <vt:lpstr>    &lt;Execution Strategy&gt;</vt:lpstr>
      <vt:lpstr>    &lt;Technical/Project Approach&gt;</vt:lpstr>
      <vt:lpstr>    &lt;Resources&gt;</vt:lpstr>
      <vt:lpstr>    &lt;Project Deliverables&gt;</vt:lpstr>
      <vt:lpstr>    &lt;Timeline for Execution&gt;</vt:lpstr>
      <vt:lpstr>    &lt;Supplied Material&gt;</vt:lpstr>
      <vt:lpstr>&lt;Expected Results&gt;</vt:lpstr>
      <vt:lpstr>    &lt;Financial Benefits&gt;</vt:lpstr>
      <vt:lpstr>    &lt;Technical Benefits&gt;</vt:lpstr>
      <vt:lpstr>    &lt;Other Benefits&gt;</vt:lpstr>
      <vt:lpstr>&lt;Pricing&gt;</vt:lpstr>
      <vt:lpstr>&lt;Qualifications&gt;</vt:lpstr>
      <vt:lpstr>&lt;Conclusion&gt;</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Prakhar Saxena</dc:creator>
  <cp:lastModifiedBy>Prakhar Saxena</cp:lastModifiedBy>
  <cp:revision>1</cp:revision>
  <dcterms:created xsi:type="dcterms:W3CDTF">2018-08-12T17:19:00Z</dcterms:created>
  <dcterms:modified xsi:type="dcterms:W3CDTF">2018-08-12T17:19:00Z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